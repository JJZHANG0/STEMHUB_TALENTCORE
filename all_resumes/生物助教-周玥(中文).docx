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507680">
      <w:pPr>
        <w:rPr>
          <w:rFonts w:hint="eastAsia" w:eastAsiaTheme="minorEastAsia"/>
          <w:lang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1090930</wp:posOffset>
                </wp:positionH>
                <wp:positionV relativeFrom="paragraph">
                  <wp:posOffset>-100330</wp:posOffset>
                </wp:positionV>
                <wp:extent cx="3484880" cy="655320"/>
                <wp:effectExtent l="6350" t="6350" r="13970" b="8890"/>
                <wp:wrapNone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8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68E4B">
                            <w:pPr>
                              <w:ind w:firstLine="1041" w:firstLineChars="20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729C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729C"/>
                                <w:sz w:val="52"/>
                                <w:szCs w:val="52"/>
                                <w:lang w:val="en-US" w:eastAsia="zh-CN"/>
                              </w:rPr>
                              <w:t>个人简历</w:t>
                            </w:r>
                          </w:p>
                          <w:p w14:paraId="2978FCAE"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729C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</w:p>
                          <w:p w14:paraId="3EC0A8A7"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729C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729C"/>
                                <w:sz w:val="52"/>
                                <w:szCs w:val="52"/>
                                <w:lang w:val="en-US" w:eastAsia="zh-CN"/>
                              </w:rPr>
                              <w:t>凃紫兰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5.9pt;margin-top:-7.9pt;height:51.6pt;width:274.4pt;z-index:251660288;mso-width-relative:page;mso-height-relative:page;" fillcolor="#FFFFFF [3201]" filled="t" stroked="t" coordsize="21600,21600" o:gfxdata="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ZzandcAAAAKAQAADwAAAAAAAAABACAA&#10;AAAiAAAAZHJzL2Rvd25yZXYueG1sUEsBAhQAFAAAAAgAh07iQH3MfAsOAgAAEwQAAA4AAAAAAAAA&#10;AQAgAAAAJgEAAGRycy9lMm9Eb2MueG1sUEsFBgAAAAAGAAYAWQEAAKY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 w14:paraId="33468E4B">
                      <w:pPr>
                        <w:ind w:firstLine="1041" w:firstLineChars="20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729C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729C"/>
                          <w:sz w:val="52"/>
                          <w:szCs w:val="52"/>
                          <w:lang w:val="en-US" w:eastAsia="zh-CN"/>
                        </w:rPr>
                        <w:t>个人简历</w:t>
                      </w:r>
                    </w:p>
                    <w:p w14:paraId="2978FCAE"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729C"/>
                          <w:sz w:val="52"/>
                          <w:szCs w:val="52"/>
                          <w:lang w:val="en-US" w:eastAsia="zh-CN"/>
                        </w:rPr>
                      </w:pPr>
                    </w:p>
                    <w:p w14:paraId="3EC0A8A7"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729C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729C"/>
                          <w:sz w:val="52"/>
                          <w:szCs w:val="52"/>
                          <w:lang w:val="en-US" w:eastAsia="zh-CN"/>
                        </w:rPr>
                        <w:t>凃紫兰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4890135</wp:posOffset>
                </wp:positionH>
                <wp:positionV relativeFrom="paragraph">
                  <wp:posOffset>11430</wp:posOffset>
                </wp:positionV>
                <wp:extent cx="308610" cy="308610"/>
                <wp:effectExtent l="0" t="0" r="11430" b="1143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08610"/>
                        </a:xfrm>
                        <a:prstGeom prst="ellipse">
                          <a:avLst/>
                        </a:prstGeom>
                        <a:solidFill>
                          <a:srgbClr val="E2F1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5.05pt;margin-top:0.9pt;height:24.3pt;width:24.3pt;z-index:251670528;v-text-anchor:middle;mso-width-relative:page;mso-height-relative:page;" fillcolor="#E2F1FE" filled="t" stroked="f" coordsize="21600,21600" o:gfxdata="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OTv491QAAAAgBAAAPAAAAAAAAAAEAIAAAACIAAABkcnMvZG93bnJldi54bWxQ&#10;SwECFAAUAAAACACHTuJAj1K/ImwCAADPBAAADgAAAAAAAAABACAAAAAk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7E66BAB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52070</wp:posOffset>
                </wp:positionV>
                <wp:extent cx="308610" cy="308610"/>
                <wp:effectExtent l="0" t="0" r="11430" b="1143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08610"/>
                        </a:xfrm>
                        <a:prstGeom prst="ellipse">
                          <a:avLst/>
                        </a:prstGeom>
                        <a:solidFill>
                          <a:srgbClr val="E2F1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0.6pt;margin-top:4.1pt;height:24.3pt;width:24.3pt;z-index:251669504;v-text-anchor:middle;mso-width-relative:page;mso-height-relative:page;" fillcolor="#E2F1FE" filled="t" stroked="f" coordsize="21600,21600" o:gfxdata="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Onvhr9YAAAAHAQAADwAAAAAAAAABACAAAAAiAAAAZHJzL2Rvd25yZXYueG1s&#10;UEsBAhQAFAAAAAgAh07iQBWVFkpsAgAAzwQAAA4AAAAAAAAAAQAgAAAAJQ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066A6E7">
      <w:pPr>
        <w:rPr>
          <w:rFonts w:hint="eastAsia" w:eastAsiaTheme="minorEastAsia"/>
          <w:lang w:eastAsia="zh-CN"/>
        </w:rPr>
      </w:pPr>
    </w:p>
    <w:p w14:paraId="3A71CE58"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-294640</wp:posOffset>
                </wp:positionH>
                <wp:positionV relativeFrom="paragraph">
                  <wp:posOffset>172720</wp:posOffset>
                </wp:positionV>
                <wp:extent cx="2675890" cy="525145"/>
                <wp:effectExtent l="0" t="0" r="6350" b="8255"/>
                <wp:wrapNone/>
                <wp:docPr id="6" name="燕尾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5890" cy="525145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F93E1">
                            <w:pPr>
                              <w:jc w:val="left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燕尾形 141" o:spid="_x0000_s1026" o:spt="55" type="#_x0000_t55" style="position:absolute;left:0pt;margin-left:-23.2pt;margin-top:13.6pt;height:41.35pt;width:210.7pt;z-index:251673600;v-text-anchor:middle;mso-width-relative:page;mso-height-relative:page;" fillcolor="#5B9BD5 [3204]" filled="t" stroked="f" coordsize="21600,21600" o:gfxdata="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6ldBy2wAAAAoBAAAPAAAAAAAAAAEA&#10;IAAAACIAAABkcnMvZG93bnJldi54bWxQSwECFAAUAAAACACHTuJAc6DshUUCAAByBAAADgAAAAAA&#10;AAABACAAAAAqAQAAZHJzL2Uyb0RvYy54bWxQSwUGAAAAAAYABgBZAQAA4QUAAAAA&#10;" adj="19481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3D3F93E1">
                      <w:pPr>
                        <w:jc w:val="left"/>
                        <w:rPr>
                          <w:rFonts w:hint="default" w:ascii="黑体" w:hAnsi="黑体" w:eastAsia="黑体" w:cs="黑体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7AF6AD29">
      <w:pPr>
        <w:rPr>
          <w:rFonts w:hint="eastAsia" w:eastAsiaTheme="minorEastAsia"/>
          <w:lang w:eastAsia="zh-CN"/>
        </w:rPr>
      </w:pPr>
    </w:p>
    <w:p w14:paraId="57E98A02">
      <w:pPr>
        <w:rPr>
          <w:rFonts w:hint="eastAsia" w:eastAsiaTheme="minorEastAsia"/>
          <w:lang w:eastAsia="zh-CN"/>
        </w:rPr>
      </w:pPr>
    </w:p>
    <w:p w14:paraId="179E604B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ge">
                  <wp:posOffset>2341880</wp:posOffset>
                </wp:positionV>
                <wp:extent cx="4997450" cy="1385570"/>
                <wp:effectExtent l="0" t="0" r="0" b="0"/>
                <wp:wrapNone/>
                <wp:docPr id="53" name="文本框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0" cy="138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0A56B3">
                            <w:pP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姓名：周玥</w:t>
                            </w:r>
                          </w:p>
                          <w:p w14:paraId="40502024">
                            <w:pP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生日：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2003.09.24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江西九江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 w14:paraId="24F2FABA">
                            <w:pPr>
                              <w:rPr>
                                <w:rFonts w:hint="default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手机：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13879286612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1870110455@qq.com</w:t>
                            </w:r>
                          </w:p>
                          <w:p w14:paraId="7CD6C6F9">
                            <w:pP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85" o:spid="_x0000_s1026" o:spt="202" type="#_x0000_t202" style="position:absolute;left:0pt;margin-left:100.9pt;margin-top:184.4pt;height:109.1pt;width:393.5pt;mso-position-vertical-relative:page;z-index:251665408;mso-width-relative:page;mso-height-relative:page;" filled="f" stroked="f" coordsize="21600,21600" o:gfxdata="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jkJvg9cAAAALAQAADwAAAAAAAAABACAAAAAiAAAAZHJzL2Rvd25yZXYueG1s&#10;UEsBAhQAFAAAAAgAh07iQC+Nso7AAQAAaQMAAA4AAAAAAAAAAQAgAAAAJg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2D0A56B3">
                      <w:pP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姓名：周玥</w:t>
                      </w:r>
                    </w:p>
                    <w:p w14:paraId="40502024">
                      <w:pP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生日：</w:t>
                      </w: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2003.09.24</w:t>
                      </w: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江西九江</w:t>
                      </w: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 w14:paraId="24F2FABA">
                      <w:pPr>
                        <w:rPr>
                          <w:rFonts w:hint="default" w:ascii="黑体" w:hAnsi="黑体" w:eastAsia="黑体" w:cs="黑体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手机：</w:t>
                      </w: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13879286612</w:t>
                      </w: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1870110455@qq.com</w:t>
                      </w:r>
                    </w:p>
                    <w:p w14:paraId="7CD6C6F9">
                      <w:pP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116840</wp:posOffset>
            </wp:positionV>
            <wp:extent cx="1121410" cy="1499235"/>
            <wp:effectExtent l="0" t="0" r="6350" b="9525"/>
            <wp:wrapTopAndBottom/>
            <wp:docPr id="13" name="图片 13" descr="C:/Users/hp/Desktop/周玥/微信图片_20241230151956.jpg微信图片_2024123015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/Users/hp/Desktop/周玥/微信图片_20241230151956.jpg微信图片_20241230151956"/>
                    <pic:cNvPicPr>
                      <a:picLocks noChangeAspect="1"/>
                    </pic:cNvPicPr>
                  </pic:nvPicPr>
                  <pic:blipFill>
                    <a:blip r:embed="rId4"/>
                    <a:srcRect t="3171" b="3171"/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1678940</wp:posOffset>
                </wp:positionH>
                <wp:positionV relativeFrom="page">
                  <wp:posOffset>2121535</wp:posOffset>
                </wp:positionV>
                <wp:extent cx="4660265" cy="479425"/>
                <wp:effectExtent l="0" t="0" r="0" b="0"/>
                <wp:wrapNone/>
                <wp:docPr id="165" name="文本框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265" cy="479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AD413D">
                            <w:pPr>
                              <w:rPr>
                                <w:rFonts w:hint="default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85" o:spid="_x0000_s1026" o:spt="202" type="#_x0000_t202" style="position:absolute;left:0pt;margin-left:132.2pt;margin-top:167.05pt;height:37.75pt;width:366.95pt;mso-position-vertical-relative:page;z-index:251659264;mso-width-relative:page;mso-height-relative:page;" filled="f" stroked="f" coordsize="21600,21600" o:gfxdata="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BQPau/ZAAAACwEAAA8AAAAAAAAAAQAgAAAAIgAAAGRycy9kb3ducmV2Lnht&#10;bFBLAQIUABQAAAAIAIdO4kClstR9vwEAAGkDAAAOAAAAAAAAAAEAIAAAACg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5AD413D">
                      <w:pPr>
                        <w:rPr>
                          <w:rFonts w:hint="default" w:ascii="黑体" w:hAnsi="黑体" w:eastAsia="黑体" w:cs="黑体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3BC404">
      <w:pPr>
        <w:rPr>
          <w:rFonts w:hint="eastAsia" w:eastAsiaTheme="minorEastAsia"/>
          <w:lang w:eastAsia="zh-CN"/>
        </w:rPr>
      </w:pPr>
    </w:p>
    <w:p w14:paraId="4AC63D91">
      <w:pPr>
        <w:rPr>
          <w:rFonts w:hint="eastAsia" w:eastAsiaTheme="minorEastAsia"/>
          <w:lang w:eastAsia="zh-CN"/>
        </w:rPr>
      </w:pPr>
    </w:p>
    <w:p w14:paraId="18F8CBD9"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-189865</wp:posOffset>
                </wp:positionH>
                <wp:positionV relativeFrom="page">
                  <wp:posOffset>3719195</wp:posOffset>
                </wp:positionV>
                <wp:extent cx="6325870" cy="1473835"/>
                <wp:effectExtent l="0" t="0" r="0" b="0"/>
                <wp:wrapNone/>
                <wp:docPr id="8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5870" cy="147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7C3498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729C"/>
                                <w:sz w:val="24"/>
                                <w:szCs w:val="24"/>
                                <w:lang w:val="en-US" w:eastAsia="zh-CN"/>
                              </w:rPr>
                              <w:t>2024.9--2026.06        武汉工程大学邮电与信息工程学院   电气工程及其自动化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|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729C"/>
                                <w:sz w:val="24"/>
                                <w:szCs w:val="24"/>
                                <w:lang w:val="en-US" w:eastAsia="zh-CN"/>
                              </w:rPr>
                              <w:t>本科</w:t>
                            </w:r>
                          </w:p>
                          <w:p w14:paraId="6EE50F1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黑体" w:hAnsi="黑体" w:eastAsia="黑体" w:cs="黑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729C"/>
                                <w:sz w:val="24"/>
                                <w:szCs w:val="24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自动控制原理、FPGA原理与应用、电气控制与PLC、嵌入式原理、电力电子技术、电气工程基础、电机学、工业电磁场、电力系统自动化、电气与电子线路CAD、MATLAB控制系统仿真。</w:t>
                            </w:r>
                          </w:p>
                          <w:p w14:paraId="0CD696F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729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729C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729C"/>
                                <w:sz w:val="24"/>
                                <w:szCs w:val="24"/>
                                <w:lang w:val="en-US" w:eastAsia="zh-CN"/>
                              </w:rPr>
                              <w:t>021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729C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729C"/>
                                <w:sz w:val="24"/>
                                <w:szCs w:val="24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729C"/>
                                <w:sz w:val="24"/>
                                <w:szCs w:val="24"/>
                              </w:rPr>
                              <w:t xml:space="preserve"> - 2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729C"/>
                                <w:sz w:val="24"/>
                                <w:szCs w:val="24"/>
                                <w:lang w:val="en-US" w:eastAsia="zh-CN"/>
                              </w:rPr>
                              <w:t>023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729C"/>
                                <w:sz w:val="24"/>
                                <w:szCs w:val="24"/>
                              </w:rPr>
                              <w:t xml:space="preserve">.06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729C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湖北水利水电职业技术学院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729C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729C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发电厂及电力系统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729C"/>
                                <w:sz w:val="24"/>
                                <w:szCs w:val="24"/>
                                <w:lang w:eastAsia="zh-CN"/>
                              </w:rPr>
                              <w:t>｜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729C"/>
                                <w:sz w:val="24"/>
                                <w:szCs w:val="24"/>
                                <w:lang w:val="en-US" w:eastAsia="zh-CN"/>
                              </w:rPr>
                              <w:t>专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729C"/>
                                <w:sz w:val="24"/>
                                <w:szCs w:val="24"/>
                              </w:rPr>
                              <w:t>科</w:t>
                            </w:r>
                          </w:p>
                          <w:p w14:paraId="17ABD794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黑体" w:hAnsi="黑体" w:eastAsia="黑体" w:cs="黑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729C"/>
                                <w:sz w:val="21"/>
                                <w:szCs w:val="21"/>
                              </w:rPr>
                              <w:t>主修课程：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英语、高等数学、计算机基础、工程制图、电路分析、模拟电子技术、数字电子技术、电机学、自动控制原理、电力系统分析、电力系统继电保护、高电压技术，火电厂电气设备、火电厂动力部分等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14.95pt;margin-top:292.85pt;height:116.05pt;width:498.1pt;mso-position-vertical-relative:page;z-index:251662336;mso-width-relative:page;mso-height-relative:page;" filled="f" stroked="f" coordsize="21600,21600" o:gfxdata="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E34TiDZAAAACwEAAA8AAAAAAAAAAQAgAAAAIgAAAGRycy9kb3ducmV2&#10;LnhtbFBLAQIUABQAAAAIAIdO4kAlwzJOwgEAAHUDAAAOAAAAAAAAAAEAIAAAACg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17C3498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0729C"/>
                          <w:sz w:val="24"/>
                          <w:szCs w:val="24"/>
                          <w:lang w:val="en-US" w:eastAsia="zh-CN"/>
                        </w:rPr>
                        <w:t>2024.9--2026.06        武汉工程大学邮电与信息工程学院   电气工程及其自动化</w:t>
                      </w: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|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0729C"/>
                          <w:sz w:val="24"/>
                          <w:szCs w:val="24"/>
                          <w:lang w:val="en-US" w:eastAsia="zh-CN"/>
                        </w:rPr>
                        <w:t>本科</w:t>
                      </w:r>
                    </w:p>
                    <w:p w14:paraId="6EE50F12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黑体" w:hAnsi="黑体" w:eastAsia="黑体" w:cs="黑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0729C"/>
                          <w:sz w:val="24"/>
                          <w:szCs w:val="24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自动控制原理、FPGA原理与应用、电气控制与PLC、嵌入式原理、电力电子技术、电气工程基础、电机学、工业电磁场、电力系统自动化、电气与电子线路CAD、MATLAB控制系统仿真。</w:t>
                      </w:r>
                    </w:p>
                    <w:p w14:paraId="0CD696F9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黑体" w:hAnsi="黑体" w:eastAsia="黑体" w:cs="黑体"/>
                          <w:b/>
                          <w:bCs/>
                          <w:color w:val="40729C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0729C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0729C"/>
                          <w:sz w:val="24"/>
                          <w:szCs w:val="24"/>
                          <w:lang w:val="en-US" w:eastAsia="zh-CN"/>
                        </w:rPr>
                        <w:t>021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0729C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0729C"/>
                          <w:sz w:val="24"/>
                          <w:szCs w:val="24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0729C"/>
                          <w:sz w:val="24"/>
                          <w:szCs w:val="24"/>
                        </w:rPr>
                        <w:t xml:space="preserve"> - 2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0729C"/>
                          <w:sz w:val="24"/>
                          <w:szCs w:val="24"/>
                          <w:lang w:val="en-US" w:eastAsia="zh-CN"/>
                        </w:rPr>
                        <w:t>023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0729C"/>
                          <w:sz w:val="24"/>
                          <w:szCs w:val="24"/>
                        </w:rPr>
                        <w:t xml:space="preserve">.06   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0729C"/>
                          <w:sz w:val="24"/>
                          <w:szCs w:val="24"/>
                          <w:lang w:val="en-US" w:eastAsia="zh-CN"/>
                        </w:rPr>
                        <w:t xml:space="preserve">  湖北水利水电职业技术学院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0729C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0729C"/>
                          <w:sz w:val="24"/>
                          <w:szCs w:val="24"/>
                          <w:lang w:val="en-US" w:eastAsia="zh-CN"/>
                        </w:rPr>
                        <w:t xml:space="preserve">         发电厂及电力系统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0729C"/>
                          <w:sz w:val="24"/>
                          <w:szCs w:val="24"/>
                          <w:lang w:eastAsia="zh-CN"/>
                        </w:rPr>
                        <w:t>｜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0729C"/>
                          <w:sz w:val="24"/>
                          <w:szCs w:val="24"/>
                          <w:lang w:val="en-US" w:eastAsia="zh-CN"/>
                        </w:rPr>
                        <w:t>专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0729C"/>
                          <w:sz w:val="24"/>
                          <w:szCs w:val="24"/>
                        </w:rPr>
                        <w:t>科</w:t>
                      </w:r>
                    </w:p>
                    <w:p w14:paraId="17ABD794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黑体" w:hAnsi="黑体" w:eastAsia="黑体" w:cs="黑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0729C"/>
                          <w:sz w:val="21"/>
                          <w:szCs w:val="21"/>
                        </w:rPr>
                        <w:t>主修课程：</w:t>
                      </w: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英语、高等数学、计算机基础、工程制图、电路分析、模拟电子技术、数字电子技术、电机学、自动控制原理、电力系统分析、电力系统继电保护、高电压技术，火电厂电气设备、火电厂动力部分等</w:t>
                      </w: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14:paraId="3FEDE193"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ge">
                  <wp:posOffset>2610485</wp:posOffset>
                </wp:positionV>
                <wp:extent cx="2193925" cy="488950"/>
                <wp:effectExtent l="0" t="0" r="0" b="0"/>
                <wp:wrapNone/>
                <wp:docPr id="8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3925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DFBA28"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51pt;margin-top:205.55pt;height:38.5pt;width:172.75pt;mso-position-vertical-relative:page;z-index:251661312;mso-width-relative:page;mso-height-relative:page;" filled="f" stroked="f" coordsize="21600,21600" o:gfxdata="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YwVCjYAAAADAEAAA8AAAAAAAAAAQAgAAAAIgAAAGRycy9kb3ducmV2&#10;LnhtbFBLAQIUABQAAAAIAIdO4kABZntfwwEAAHQ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ADFBA28">
                      <w:pPr>
                        <w:jc w:val="left"/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DA954E">
      <w:pPr>
        <w:rPr>
          <w:rFonts w:hint="eastAsia" w:eastAsiaTheme="minorEastAsia"/>
          <w:lang w:eastAsia="zh-CN"/>
        </w:rPr>
      </w:pPr>
    </w:p>
    <w:p w14:paraId="54DC77DE"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-294640</wp:posOffset>
                </wp:positionH>
                <wp:positionV relativeFrom="paragraph">
                  <wp:posOffset>57150</wp:posOffset>
                </wp:positionV>
                <wp:extent cx="2675890" cy="525145"/>
                <wp:effectExtent l="0" t="0" r="6350" b="8255"/>
                <wp:wrapNone/>
                <wp:docPr id="15" name="燕尾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3290" y="951865"/>
                          <a:ext cx="2675890" cy="525145"/>
                        </a:xfrm>
                        <a:prstGeom prst="chevron">
                          <a:avLst>
                            <a:gd name="adj" fmla="val 37061"/>
                          </a:avLst>
                        </a:prstGeom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42830">
                            <w:pPr>
                              <w:jc w:val="left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在校经历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燕尾形 141" o:spid="_x0000_s1026" o:spt="55" type="#_x0000_t55" style="position:absolute;left:0pt;margin-left:-23.2pt;margin-top:4.5pt;height:41.35pt;width:210.7pt;z-index:251671552;v-text-anchor:middle;mso-width-relative:page;mso-height-relative:page;" fillcolor="#5B9BD5 [3204]" filled="t" stroked="f" coordsize="21600,21600" o:gfxdata="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Zmw1HNUAAAAIAQAADwAAAAAAAAABACAAAAAiAAAAZHJzL2Rvd25yZXYueG1sUEsBAhQAFAAAAAgA&#10;h07iQJ7P0VlhAgAAqQQAAA4AAAAAAAAAAQAgAAAAJAEAAGRycy9lMm9Eb2MueG1sUEsFBgAAAAAG&#10;AAYAWQEAAPcFAAAAAA==&#10;" adj="20029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64C42830">
                      <w:pPr>
                        <w:jc w:val="left"/>
                        <w:rPr>
                          <w:rFonts w:hint="default" w:ascii="黑体" w:hAnsi="黑体" w:eastAsia="黑体" w:cs="黑体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在校经历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0FC7B9A2"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-288290</wp:posOffset>
                </wp:positionH>
                <wp:positionV relativeFrom="page">
                  <wp:posOffset>5173345</wp:posOffset>
                </wp:positionV>
                <wp:extent cx="5756910" cy="1394460"/>
                <wp:effectExtent l="0" t="0" r="0" b="0"/>
                <wp:wrapNone/>
                <wp:docPr id="84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910" cy="139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515947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textAlignment w:val="auto"/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732C813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textAlignment w:val="auto"/>
                              <w:rPr>
                                <w:rFonts w:hint="default" w:ascii="黑体" w:hAnsi="黑体" w:eastAsia="黑体" w:cs="黑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电场电站实习：恩施天楼地枕水电站，公安闸口电排站，恩施车坝梯级水电站</w:t>
                            </w:r>
                          </w:p>
                          <w:p w14:paraId="4202621A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textAlignment w:val="auto"/>
                              <w:rPr>
                                <w:rFonts w:hint="default" w:ascii="黑体" w:hAnsi="黑体" w:eastAsia="黑体" w:cs="黑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电工电子实习：维修电工技能，PCB板制作工艺，PCB板焊接，金工实习</w:t>
                            </w:r>
                          </w:p>
                          <w:p w14:paraId="1F98D52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textAlignment w:val="auto"/>
                              <w:rPr>
                                <w:rFonts w:hint="default" w:ascii="黑体" w:hAnsi="黑体" w:eastAsia="黑体" w:cs="黑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单片机课程设计：基于单片机的酒精浓度。嘉立创3d打印：STM32桌宠制作</w:t>
                            </w:r>
                          </w:p>
                          <w:p w14:paraId="5F3E2D2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textAlignment w:val="auto"/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独立带班教学4-5岁少儿编程，scratch课程，乐高搭建。</w:t>
                            </w:r>
                          </w:p>
                          <w:p w14:paraId="49D841B5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1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jc w:val="both"/>
                              <w:textAlignment w:val="auto"/>
                              <w:rPr>
                                <w:rFonts w:hint="default" w:ascii="黑体" w:hAnsi="黑体" w:eastAsia="黑体" w:cs="黑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22.7pt;margin-top:407.35pt;height:109.8pt;width:453.3pt;mso-position-vertical-relative:page;z-index:251664384;mso-width-relative:page;mso-height-relative:page;" filled="f" stroked="f" coordsize="21600,21600" o:gfxdata="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s5Y2LtkAAAAMAQAADwAAAAAAAAABACAAAAAiAAAAZHJzL2Rvd25y&#10;ZXYueG1sUEsBAhQAFAAAAAgAh07iQGlUxVHEAQAAd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D515947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textAlignment w:val="auto"/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 w14:paraId="732C813F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textAlignment w:val="auto"/>
                        <w:rPr>
                          <w:rFonts w:hint="default" w:ascii="黑体" w:hAnsi="黑体" w:eastAsia="黑体" w:cs="黑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电场电站实习：恩施天楼地枕水电站，公安闸口电排站，恩施车坝梯级水电站</w:t>
                      </w:r>
                    </w:p>
                    <w:p w14:paraId="4202621A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textAlignment w:val="auto"/>
                        <w:rPr>
                          <w:rFonts w:hint="default" w:ascii="黑体" w:hAnsi="黑体" w:eastAsia="黑体" w:cs="黑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电工电子实习：维修电工技能，PCB板制作工艺，PCB板焊接，金工实习</w:t>
                      </w:r>
                    </w:p>
                    <w:p w14:paraId="1F98D52B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textAlignment w:val="auto"/>
                        <w:rPr>
                          <w:rFonts w:hint="default" w:ascii="黑体" w:hAnsi="黑体" w:eastAsia="黑体" w:cs="黑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单片机课程设计：基于单片机的酒精浓度。嘉立创3d打印：STM32桌宠制作</w:t>
                      </w:r>
                    </w:p>
                    <w:p w14:paraId="5F3E2D29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textAlignment w:val="auto"/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独立带班教学4-5岁少儿编程，scratch课程，乐高搭建。</w:t>
                      </w:r>
                    </w:p>
                    <w:p w14:paraId="49D841B5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312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jc w:val="both"/>
                        <w:textAlignment w:val="auto"/>
                        <w:rPr>
                          <w:rFonts w:hint="default" w:ascii="黑体" w:hAnsi="黑体" w:eastAsia="黑体" w:cs="黑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F2E57D">
      <w:pPr>
        <w:rPr>
          <w:rFonts w:hint="eastAsia" w:eastAsiaTheme="minorEastAsia"/>
          <w:lang w:eastAsia="zh-CN"/>
        </w:rPr>
      </w:pPr>
    </w:p>
    <w:p w14:paraId="442613D1"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-455295</wp:posOffset>
                </wp:positionH>
                <wp:positionV relativeFrom="page">
                  <wp:posOffset>4802505</wp:posOffset>
                </wp:positionV>
                <wp:extent cx="3250565" cy="461010"/>
                <wp:effectExtent l="0" t="0" r="0" b="0"/>
                <wp:wrapNone/>
                <wp:docPr id="8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056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39A81C">
                            <w:pPr>
                              <w:jc w:val="left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在校经历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35.85pt;margin-top:378.15pt;height:36.3pt;width:255.95pt;mso-position-vertical-relative:page;z-index:251663360;mso-width-relative:page;mso-height-relative:page;" filled="f" stroked="f" coordsize="21600,21600" o:gfxdata="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nrDe/aAAAACwEAAA8AAAAAAAAAAQAgAAAAIgAAAGRycy9kb3ducmV2&#10;LnhtbFBLAQIUABQAAAAIAIdO4kABKCOQwQEAAHQDAAAOAAAAAAAAAAEAIAAAACk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2539A81C">
                      <w:pPr>
                        <w:jc w:val="left"/>
                        <w:rPr>
                          <w:rFonts w:hint="default" w:ascii="黑体" w:hAnsi="黑体" w:eastAsia="黑体" w:cs="黑体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在校经历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1F388AE3">
      <w:pPr>
        <w:rPr>
          <w:rFonts w:hint="eastAsia" w:eastAsiaTheme="minorEastAsia"/>
          <w:lang w:eastAsia="zh-CN"/>
        </w:rPr>
      </w:pPr>
    </w:p>
    <w:p w14:paraId="5B281C18">
      <w:pPr>
        <w:rPr>
          <w:rFonts w:hint="eastAsia" w:eastAsiaTheme="minorEastAsia"/>
          <w:lang w:eastAsia="zh-CN"/>
        </w:rPr>
      </w:pPr>
    </w:p>
    <w:p w14:paraId="4378ADC6">
      <w:pPr>
        <w:rPr>
          <w:rFonts w:hint="eastAsia" w:eastAsiaTheme="minorEastAsia"/>
          <w:lang w:eastAsia="zh-CN"/>
        </w:rPr>
      </w:pPr>
    </w:p>
    <w:p w14:paraId="5CA5BD74">
      <w:pPr>
        <w:rPr>
          <w:rFonts w:hint="eastAsia" w:eastAsiaTheme="minorEastAsia"/>
          <w:lang w:eastAsia="zh-CN"/>
        </w:rPr>
      </w:pPr>
    </w:p>
    <w:p w14:paraId="53B8A15D"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-294640</wp:posOffset>
                </wp:positionH>
                <wp:positionV relativeFrom="paragraph">
                  <wp:posOffset>31750</wp:posOffset>
                </wp:positionV>
                <wp:extent cx="2675890" cy="525145"/>
                <wp:effectExtent l="0" t="0" r="6350" b="8255"/>
                <wp:wrapNone/>
                <wp:docPr id="24" name="燕尾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5890" cy="525145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99C7A">
                            <w:pPr>
                              <w:jc w:val="left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燕尾形 141" o:spid="_x0000_s1026" o:spt="55" type="#_x0000_t55" style="position:absolute;left:0pt;margin-left:-23.2pt;margin-top:2.5pt;height:41.35pt;width:210.7pt;z-index:251674624;v-text-anchor:middle;mso-width-relative:page;mso-height-relative:page;" fillcolor="#5B9BD5 [3204]" filled="t" stroked="f" coordsize="21600,21600" o:gfxdata="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cgFk9kAAAAIAQAADwAAAAAAAAABACAA&#10;AAAiAAAAZHJzL2Rvd25yZXYueG1sUEsBAhQAFAAAAAgAh07iQOhfOUJFAgAAcwQAAA4AAAAAAAAA&#10;AQAgAAAAKAEAAGRycy9lMm9Eb2MueG1sUEsFBgAAAAAGAAYAWQEAAN8FAAAAAA==&#10;" adj="19481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39099C7A">
                      <w:pPr>
                        <w:jc w:val="left"/>
                        <w:rPr>
                          <w:rFonts w:hint="default" w:ascii="黑体" w:hAnsi="黑体" w:eastAsia="黑体" w:cs="黑体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</w:p>
    <w:p w14:paraId="4B83E156">
      <w:pPr>
        <w:rPr>
          <w:rFonts w:hint="eastAsia" w:eastAsiaTheme="minorEastAsia"/>
          <w:lang w:eastAsia="zh-CN"/>
        </w:rPr>
      </w:pPr>
    </w:p>
    <w:p w14:paraId="3B1F1A9C"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-525780</wp:posOffset>
                </wp:positionH>
                <wp:positionV relativeFrom="page">
                  <wp:posOffset>8587105</wp:posOffset>
                </wp:positionV>
                <wp:extent cx="2152015" cy="428625"/>
                <wp:effectExtent l="0" t="0" r="0" b="0"/>
                <wp:wrapNone/>
                <wp:docPr id="8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01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759893"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个人评价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| About m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1.4pt;margin-top:676.15pt;height:33.75pt;width:169.45pt;mso-position-vertical-relative:page;z-index:251667456;mso-width-relative:page;mso-height-relative:page;" filled="f" stroked="f" coordsize="21600,21600" o:gfxdata="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48rxLaAAAADQEAAA8AAAAAAAAAAQAgAAAAIgAAAGRycy9kb3ducmV2&#10;LnhtbFBLAQIUABQAAAAIAIdO4kC7NglzwQEAAHQDAAAOAAAAAAAAAAEAIAAAACk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0759893">
                      <w:pPr>
                        <w:jc w:val="left"/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个人评价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| About m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5C4DABA4"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b/>
          <w:bCs/>
          <w:color w:val="595959"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-300990</wp:posOffset>
                </wp:positionH>
                <wp:positionV relativeFrom="paragraph">
                  <wp:posOffset>25400</wp:posOffset>
                </wp:positionV>
                <wp:extent cx="6437630" cy="1242695"/>
                <wp:effectExtent l="0" t="0" r="0" b="0"/>
                <wp:wrapNone/>
                <wp:docPr id="88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630" cy="1242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9BEEC7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jc w:val="left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729C"/>
                                <w:sz w:val="21"/>
                                <w:szCs w:val="21"/>
                                <w:lang w:val="en-US" w:eastAsia="zh-CN"/>
                              </w:rPr>
                              <w:t>语言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：英语四级证书，能很好的英文阅读，普通话标准。</w:t>
                            </w:r>
                          </w:p>
                          <w:p w14:paraId="653D2723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jc w:val="left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729C"/>
                                <w:sz w:val="21"/>
                                <w:szCs w:val="21"/>
                                <w:lang w:val="en-US" w:eastAsia="zh-CN"/>
                              </w:rPr>
                              <w:t>办公：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计算机二级wps证书，熟练使用office办公软件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计算机网络及多媒体知识。</w:t>
                            </w:r>
                          </w:p>
                          <w:p w14:paraId="63D20CF1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jc w:val="left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729C"/>
                                <w:sz w:val="21"/>
                                <w:szCs w:val="21"/>
                                <w:lang w:val="en-US" w:eastAsia="zh-CN"/>
                              </w:rPr>
                              <w:t>专业：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获得特种高压电工电工证。熟练使用CAD画图，plc编程，PCB制作焊接，MATLAB仿真。熟悉电气设计相关规范，会看电气接线图纸，掌握输电配电过程，掌握自动控制原理等相关电气知识</w:t>
                            </w:r>
                          </w:p>
                          <w:p w14:paraId="2F4B3197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jc w:val="left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5A4895F3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jc w:val="left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1C124A20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jc w:val="left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10" o:spid="_x0000_s1026" o:spt="202" type="#_x0000_t202" style="position:absolute;left:0pt;margin-left:-23.7pt;margin-top:2pt;height:97.85pt;width:506.9pt;z-index:251666432;mso-width-relative:page;mso-height-relative:page;" filled="f" stroked="f" coordsize="21600,21600" o:gfxdata="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OHNZsnWAAAACQEAAA8AAAAAAAAAAQAgAAAAIgAAAGRycy9kb3du&#10;cmV2LnhtbFBLAQIUABQAAAAIAIdO4kC+iNchyAEAAHcDAAAOAAAAAAAAAAEAIAAAACU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D9BEEC7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jc w:val="left"/>
                        <w:textAlignment w:val="auto"/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0729C"/>
                          <w:sz w:val="21"/>
                          <w:szCs w:val="21"/>
                          <w:lang w:val="en-US" w:eastAsia="zh-CN"/>
                        </w:rPr>
                        <w:t>语言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：英语四级证书，能很好的英文阅读，普通话标准。</w:t>
                      </w:r>
                    </w:p>
                    <w:p w14:paraId="653D2723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jc w:val="left"/>
                        <w:textAlignment w:val="auto"/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0729C"/>
                          <w:sz w:val="21"/>
                          <w:szCs w:val="21"/>
                          <w:lang w:val="en-US" w:eastAsia="zh-CN"/>
                        </w:rPr>
                        <w:t>办公：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计算机二级wps证书，熟练使用office办公软件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计算机网络及多媒体知识。</w:t>
                      </w:r>
                    </w:p>
                    <w:p w14:paraId="63D20CF1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jc w:val="left"/>
                        <w:textAlignment w:val="auto"/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0729C"/>
                          <w:sz w:val="21"/>
                          <w:szCs w:val="21"/>
                          <w:lang w:val="en-US" w:eastAsia="zh-CN"/>
                        </w:rPr>
                        <w:t>专业：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获得特种高压电工电工证。熟练使用CAD画图，plc编程，PCB制作焊接，MATLAB仿真。熟悉电气设计相关规范，会看电气接线图纸，掌握输电配电过程，掌握自动控制原理等相关电气知识</w:t>
                      </w:r>
                    </w:p>
                    <w:p w14:paraId="2F4B3197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jc w:val="left"/>
                        <w:textAlignment w:val="auto"/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 w14:paraId="5A4895F3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jc w:val="left"/>
                        <w:textAlignment w:val="auto"/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 w14:paraId="1C124A20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jc w:val="left"/>
                        <w:textAlignment w:val="auto"/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A0521A">
      <w:pPr>
        <w:rPr>
          <w:rFonts w:hint="eastAsia" w:eastAsiaTheme="minorEastAsia"/>
          <w:lang w:eastAsia="zh-CN"/>
        </w:rPr>
      </w:pPr>
    </w:p>
    <w:p w14:paraId="1C2C3407">
      <w:pPr>
        <w:rPr>
          <w:rFonts w:hint="eastAsia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-294640</wp:posOffset>
                </wp:positionH>
                <wp:positionV relativeFrom="paragraph">
                  <wp:posOffset>902970</wp:posOffset>
                </wp:positionV>
                <wp:extent cx="2675890" cy="525145"/>
                <wp:effectExtent l="0" t="0" r="6350" b="8255"/>
                <wp:wrapNone/>
                <wp:docPr id="25" name="燕尾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5890" cy="525145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11DD7">
                            <w:pPr>
                              <w:jc w:val="left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燕尾形 141" o:spid="_x0000_s1026" o:spt="55" type="#_x0000_t55" style="position:absolute;left:0pt;margin-left:-23.2pt;margin-top:71.1pt;height:41.35pt;width:210.7pt;z-index:251675648;v-text-anchor:middle;mso-width-relative:page;mso-height-relative:page;" fillcolor="#5B9BD5 [3204]" filled="t" stroked="f" coordsize="21600,21600" o:gfxdata="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UtWyF2wAAAAsBAAAPAAAAAAAAAAEA&#10;IAAAACIAAABkcnMvZG93bnJldi54bWxQSwECFAAUAAAACACHTuJAHby8IkUCAABzBAAADgAAAAAA&#10;AAABACAAAAAqAQAAZHJzL2Uyb0RvYy54bWxQSwUGAAAAAAYABgBZAQAA4QUAAAAA&#10;" adj="19481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3BC11DD7">
                      <w:pPr>
                        <w:jc w:val="left"/>
                        <w:rPr>
                          <w:rFonts w:hint="default" w:ascii="黑体" w:hAnsi="黑体" w:eastAsia="黑体" w:cs="黑体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color w:val="595959"/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1187450</wp:posOffset>
                </wp:positionV>
                <wp:extent cx="6579870" cy="2212975"/>
                <wp:effectExtent l="0" t="0" r="0" b="0"/>
                <wp:wrapNone/>
                <wp:docPr id="4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870" cy="221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F4DC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jc w:val="left"/>
                              <w:textAlignment w:val="auto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729C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 w14:paraId="53B36C6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jc w:val="left"/>
                              <w:textAlignment w:val="auto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729C"/>
                                <w:sz w:val="21"/>
                                <w:szCs w:val="21"/>
                                <w:lang w:val="en-US" w:eastAsia="zh-CN"/>
                              </w:rPr>
                              <w:t>学业精进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：通过自学完成了专升本考试，英语四级，计算机二级，特种高压电工证，深入掌握了电气工程及其自动化专业知识，学习能力较强。</w:t>
                            </w:r>
                          </w:p>
                          <w:p w14:paraId="0EDDA29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jc w:val="left"/>
                              <w:textAlignment w:val="auto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729C"/>
                                <w:sz w:val="21"/>
                                <w:szCs w:val="21"/>
                                <w:lang w:val="en-US" w:eastAsia="zh-CN"/>
                              </w:rPr>
                              <w:t>技能锤炼：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结合课程与实习，不仅巩固了理论知识，还通过实践操作、数据分析等实践环节，锤炼了我专业技能与解决问题的能力。</w:t>
                            </w:r>
                          </w:p>
                          <w:p w14:paraId="5FAD8ADA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jc w:val="left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729C"/>
                                <w:sz w:val="21"/>
                                <w:szCs w:val="21"/>
                                <w:lang w:val="en-US" w:eastAsia="zh-CN"/>
                              </w:rPr>
                              <w:t>全面发展：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不仅完成校内实习，在校外也有单独带班教学幼儿编程经历，沟通，协调，组织能力强。</w:t>
                            </w:r>
                          </w:p>
                          <w:p w14:paraId="028E94B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jc w:val="left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10" o:spid="_x0000_s1026" o:spt="202" type="#_x0000_t202" style="position:absolute;left:0pt;margin-left:-32.55pt;margin-top:93.5pt;height:174.25pt;width:518.1pt;z-index:251668480;mso-width-relative:page;mso-height-relative:page;" filled="f" stroked="f" coordsize="21600,21600" o:gfxdata="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cFs0f2AAAAAsBAAAPAAAAAAAAAAEAIAAAACIAAABkcnMvZG93&#10;bnJldi54bWxQSwECFAAUAAAACACHTuJADAi0+ccBAAB2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DDF4DCB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jc w:val="left"/>
                        <w:textAlignment w:val="auto"/>
                        <w:rPr>
                          <w:rFonts w:hint="eastAsia" w:ascii="黑体" w:hAnsi="黑体" w:eastAsia="黑体" w:cs="黑体"/>
                          <w:b/>
                          <w:bCs/>
                          <w:color w:val="40729C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 w14:paraId="53B36C66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jc w:val="left"/>
                        <w:textAlignment w:val="auto"/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0729C"/>
                          <w:sz w:val="21"/>
                          <w:szCs w:val="21"/>
                          <w:lang w:val="en-US" w:eastAsia="zh-CN"/>
                        </w:rPr>
                        <w:t>学业精进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：通过自学完成了专升本考试，英语四级，计算机二级，特种高压电工证，深入掌握了电气工程及其自动化专业知识，学习能力较强。</w:t>
                      </w:r>
                    </w:p>
                    <w:p w14:paraId="0EDDA29E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jc w:val="left"/>
                        <w:textAlignment w:val="auto"/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0729C"/>
                          <w:sz w:val="21"/>
                          <w:szCs w:val="21"/>
                          <w:lang w:val="en-US" w:eastAsia="zh-CN"/>
                        </w:rPr>
                        <w:t>技能锤炼：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结合课程与实习，不仅巩固了理论知识，还通过实践操作、数据分析等实践环节，锤炼了我专业技能与解决问题的能力。</w:t>
                      </w:r>
                    </w:p>
                    <w:p w14:paraId="5FAD8ADA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jc w:val="left"/>
                        <w:textAlignment w:val="auto"/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0729C"/>
                          <w:sz w:val="21"/>
                          <w:szCs w:val="21"/>
                          <w:lang w:val="en-US" w:eastAsia="zh-CN"/>
                        </w:rPr>
                        <w:t>全面发展：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不仅完成校内实习，在校外也有单独带班教学幼儿编程经历，沟通，协调，组织能力强。</w:t>
                      </w:r>
                    </w:p>
                    <w:p w14:paraId="028E94BF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jc w:val="left"/>
                        <w:textAlignment w:val="auto"/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2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E57BD110-DDA8-4D65-A83F-321359ACBDBB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2" w:fontKey="{2DA3BD4B-F511-45A1-80FE-76B4D7FB1D8B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25E829"/>
    <w:multiLevelType w:val="singleLevel"/>
    <w:tmpl w:val="8225E8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TrueTypeFonts/>
  <w:saveSubsetFonts/>
  <w:bordersDoNotSurroundHeader w:val="0"/>
  <w:bordersDoNotSurroundFooter w:val="0"/>
  <w:attachedTemplate r:id="rId1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TIsImhkaWQiOiI4Yjg2Mjk5MGYwMzU4MWUwOTM0MWVlMWIxY2FlZTllMyIsInVzZXJDb3VudCI6NX0="/>
  </w:docVars>
  <w:rsids>
    <w:rsidRoot w:val="4DE81146"/>
    <w:rsid w:val="0159142F"/>
    <w:rsid w:val="04414A1A"/>
    <w:rsid w:val="06251678"/>
    <w:rsid w:val="0B635D93"/>
    <w:rsid w:val="0D132A03"/>
    <w:rsid w:val="0D2D4E8F"/>
    <w:rsid w:val="0D8B61E6"/>
    <w:rsid w:val="0DFE1CAC"/>
    <w:rsid w:val="109F1982"/>
    <w:rsid w:val="10B746E5"/>
    <w:rsid w:val="1CF71A2E"/>
    <w:rsid w:val="1DBB6248"/>
    <w:rsid w:val="21532C0F"/>
    <w:rsid w:val="21781F41"/>
    <w:rsid w:val="218E07CD"/>
    <w:rsid w:val="2256793C"/>
    <w:rsid w:val="227E56EE"/>
    <w:rsid w:val="236E7607"/>
    <w:rsid w:val="23A46D6D"/>
    <w:rsid w:val="23A52E60"/>
    <w:rsid w:val="24E708B2"/>
    <w:rsid w:val="25AA214F"/>
    <w:rsid w:val="25AC0D62"/>
    <w:rsid w:val="274346BE"/>
    <w:rsid w:val="2E46693B"/>
    <w:rsid w:val="2FA255BC"/>
    <w:rsid w:val="33D71D1D"/>
    <w:rsid w:val="341027D5"/>
    <w:rsid w:val="38D93B28"/>
    <w:rsid w:val="39AA5361"/>
    <w:rsid w:val="39F366AF"/>
    <w:rsid w:val="3EAF4758"/>
    <w:rsid w:val="3EF030BE"/>
    <w:rsid w:val="434867F3"/>
    <w:rsid w:val="470B7EE1"/>
    <w:rsid w:val="48190425"/>
    <w:rsid w:val="484D5804"/>
    <w:rsid w:val="4AAF7DA4"/>
    <w:rsid w:val="4B121E7D"/>
    <w:rsid w:val="4BE643B0"/>
    <w:rsid w:val="4D3637DE"/>
    <w:rsid w:val="4DE81146"/>
    <w:rsid w:val="53624A64"/>
    <w:rsid w:val="57D5458A"/>
    <w:rsid w:val="597939E2"/>
    <w:rsid w:val="59841146"/>
    <w:rsid w:val="5A9D6288"/>
    <w:rsid w:val="5ADE1D73"/>
    <w:rsid w:val="5B1D1F7F"/>
    <w:rsid w:val="5C592CE8"/>
    <w:rsid w:val="5CE6040F"/>
    <w:rsid w:val="5F094D6F"/>
    <w:rsid w:val="5F862A70"/>
    <w:rsid w:val="5FF8677D"/>
    <w:rsid w:val="610D522C"/>
    <w:rsid w:val="61F942E3"/>
    <w:rsid w:val="62491B9E"/>
    <w:rsid w:val="63C80AB7"/>
    <w:rsid w:val="650C1B11"/>
    <w:rsid w:val="670C51D2"/>
    <w:rsid w:val="6F3A4A07"/>
    <w:rsid w:val="71D1349E"/>
    <w:rsid w:val="72820FF1"/>
    <w:rsid w:val="730121A0"/>
    <w:rsid w:val="73A1056C"/>
    <w:rsid w:val="73A6496A"/>
    <w:rsid w:val="749B1FF5"/>
    <w:rsid w:val="77866A8E"/>
    <w:rsid w:val="7A0E6A44"/>
    <w:rsid w:val="7D516697"/>
    <w:rsid w:val="7EBE3F8F"/>
    <w:rsid w:val="7F6A2810"/>
    <w:rsid w:val="7FA7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bre\AppData\Roaming\kingsoft\office6\templates\download\98a1c04f-0534-4415-8b5b-85536c087b0a\&#28165;&#26032;&#28129;&#34013;&#33394;&#22823;&#23398;&#29983;&#27714;&#32844;&#36890;&#29992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清新淡蓝色大学生求职通用简历.docx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2022-03-20T13:17:00Z</dcterms:created>
  <dc:creator>辉</dc:creator>
  <cp:lastModifiedBy>hp</cp:lastModifiedBy>
  <dcterms:modified xsi:type="dcterms:W3CDTF">2025-05-06T09:14:49Z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UUID">
    <vt:lpwstr>v1.0_mb_enj/7wTfbRV+VqxNNLSCTQ==</vt:lpwstr>
  </property>
  <property fmtid="{D5CDD505-2E9C-101B-9397-08002B2CF9AE}" pid="4" name="ICV">
    <vt:lpwstr>125CB5B8586A4B5A961629918554062F_13</vt:lpwstr>
  </property>
  <property fmtid="{D5CDD505-2E9C-101B-9397-08002B2CF9AE}" pid="5" name="KSOTemplateDocerSaveRecord">
    <vt:lpwstr>eyJoZGlkIjoiOGI4NjI5OTBmMDM1ODFlMDkzNDFlZTFiMWNhZWU5ZTMifQ==</vt:lpwstr>
  </property>
</Properties>
</file>