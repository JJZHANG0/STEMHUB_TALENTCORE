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ackground w:color="FFFFFF">
    <v:background>
      <v:fill r:id="rId1" type="frame"/>
    </v:background>
  </w:background>
  <w:body>
    <w:p>
      <w:r>
        <w:rPr>
          <w:sz w:val="22"/>
        </w:rP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column">
                  <wp:posOffset>-40005</wp:posOffset>
                </wp:positionH>
                <wp:positionV relativeFrom="page">
                  <wp:posOffset>-38100</wp:posOffset>
                </wp:positionV>
                <wp:extent cx="7599680" cy="10761345"/>
                <wp:effectExtent l="0" t="0" r="0" b="0"/>
                <wp:wrapNone/>
                <wp:docPr id="2" name="矩形 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9680" cy="107613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3">
                        <w:txbxContent>
                          <w:p/>
                        </w:txbxContent>
                      </wps:txbx>
                      <wps:bodyPr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" o:spid="_x0000_s4" fillcolor="#FFFFFF" stroked="f" strokeweight="1.0pt" style="position:absolute;&#10;margin-left:-3.15pt;&#10;margin-top:-3.0pt;&#10;width:598.4pt;&#10;height:847.35pt;&#10;z-index:-62;&#10;mso-position-horizontal:absolute;&#10;mso-position-vertical:absolute;&#10;mso-position-vertical-relative:page;&#10;mso-wrap-distance-left:8.999863pt;&#10;mso-wrap-distance-right:8.999863pt;&#10;mso-wrap-style:square;">
                <v:stroke color="#000000"/>
                <v:textbox id="883" inset="2.54mm,1.27mm,2.54mm,1.27mm" o:insetmode="custom" style="layout-flow:horizontal;&#10;v-text-anchor:middle;"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-46990</wp:posOffset>
                </wp:positionV>
                <wp:extent cx="2598419" cy="10800080"/>
                <wp:effectExtent l="0" t="0" r="0" b="0"/>
                <wp:wrapNone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8419" cy="10800080"/>
                        </a:xfrm>
                        <a:prstGeom prst="rect"/>
                        <a:solidFill>
                          <a:srgbClr val="F2F2F2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color="#F2F2F2" stroked="f" strokeweight="1.0pt" style="position:absolute;&#10;margin-left:-0.75pt;&#10;margin-top:-3.7000003pt;&#10;width:204.59999pt;&#10;height:850.39996pt;&#10;z-index:-61;&#10;mso-position-horizontal:absolut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72" behindDoc="0" locked="0" layoutInCell="1" hidden="0" allowOverlap="1">
                <wp:simplePos x="0" y="0"/>
                <wp:positionH relativeFrom="column">
                  <wp:posOffset>4551680</wp:posOffset>
                </wp:positionH>
                <wp:positionV relativeFrom="page">
                  <wp:posOffset>6549390</wp:posOffset>
                </wp:positionV>
                <wp:extent cx="76200" cy="76200"/>
                <wp:effectExtent l="0" t="0" r="0" b="0"/>
                <wp:wrapNone/>
                <wp:docPr id="7" name="文本框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" cy="76200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8">
                        <w:txbxContent>
                          <w:p>
                            <w:pPr>
                              <w:rPr>
                                <w:rFonts w:asci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Calibri" w:hint="eastAsia"/>
                                <w:lang w:eastAsia="zh-CN"/>
                              </w:rPr>
                              <w:t>开朗阳光，喜欢交朋友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" o:spid="_x0000_s9" filled="f" stroked="f" style="position:absolute;&#10;margin-left:358.4pt;&#10;margin-top:515.7pt;&#10;width:6.0pt;&#10;height:6.0pt;&#10;z-index:72;&#10;mso-position-horizontal:absolute;&#10;mso-position-vertical:absolute;&#10;mso-position-vertical-relative:page;&#10;mso-wrap-distance-left:8.999863pt;&#10;mso-wrap-distance-right:8.999863pt;&#10;mso-wrap-style:square;">
                <v:stroke color="#000000"/>
                <v:textbox id="848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微软雅黑" w:eastAsia="微软雅黑" w:cs="Calibri"/>
                          <w:lang w:eastAsia="zh-CN"/>
                        </w:rPr>
                      </w:pPr>
                      <w:r>
                        <w:rPr>
                          <w:rFonts w:ascii="微软雅黑" w:eastAsia="微软雅黑" w:cs="Calibri" w:hint="eastAsia"/>
                          <w:lang w:eastAsia="zh-CN"/>
                        </w:rPr>
                        <w:t>开朗阳光，喜欢交朋友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98" behindDoc="0" locked="0" layoutInCell="1" hidden="0" allowOverlap="1">
                <wp:simplePos x="0" y="0"/>
                <wp:positionH relativeFrom="column">
                  <wp:posOffset>3063875</wp:posOffset>
                </wp:positionH>
                <wp:positionV relativeFrom="page">
                  <wp:posOffset>6323965</wp:posOffset>
                </wp:positionV>
                <wp:extent cx="3599815" cy="497839"/>
                <wp:effectExtent l="0" t="0" r="0" b="0"/>
                <wp:wrapNone/>
                <wp:docPr id="10" name="文本框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99815" cy="49783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1">
                        <w:txbxContent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" o:spid="_x0000_s12" filled="f" stroked="f" strokeweight="1.0pt" style="position:absolute;&#10;margin-left:241.25pt;&#10;margin-top:497.95004pt;&#10;width:283.45004pt;&#10;height:39.199997pt;&#10;z-index:98;&#10;mso-position-horizontal:absolute;&#10;mso-position-vertical:absolute;&#10;mso-position-vertical-relative:page;&#10;mso-wrap-distance-left:8.999863pt;&#10;mso-wrap-distance-right:8.999863pt;&#10;mso-wrap-style:square;">
                <v:stroke color="#000000"/>
                <v:textbox id="849" inset="2.54mm,1.27mm,2.54mm,1.27mm" o:insetmode="custom" style="layout-flow:horizontal;&#10;v-text-anchor:top;">
                  <w:txbxContent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16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ge">
                  <wp:posOffset>6741160</wp:posOffset>
                </wp:positionV>
                <wp:extent cx="299720" cy="299720"/>
                <wp:effectExtent l="0" t="0" r="0" b="0"/>
                <wp:wrapNone/>
                <wp:docPr id="13" name="组合 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" name="组合 14"/>
                      <wpg:cNvGrpSpPr/>
                      <wpg:grpSpPr>
                        <a:xfrm rot="0">
                          <a:off x="0" y="0"/>
                          <a:ext cx="299720" cy="299720"/>
                          <a:chOff x="0" y="0"/>
                          <a:chExt cx="299720" cy="2997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" name="椭圆 15"/>
                        <wps:cNvSpPr/>
                        <wps:spPr>
                          <a:xfrm rot="0">
                            <a:off x="0" y="0"/>
                            <a:ext cx="299720" cy="299720"/>
                          </a:xfrm>
                          <a:prstGeom prst="ellipse"/>
                          <a:solidFill>
                            <a:srgbClr val="ADB9CA"/>
                          </a:solidFill>
                          <a:ln w="12700" cmpd="sng" cap="flat">
                            <a:noFill/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pic:pic>
                        <pic:nvPicPr>
                          <pic:cNvPr id="17" name="图片 17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3975" y="69215"/>
                            <a:ext cx="180975" cy="180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" o:spid="_x0000_s18" coordorigin="440,10615" coordsize="472,472" style="position:absolute;&#10;margin-left:22.0pt;&#10;margin-top:530.8pt;&#10;width:23.6pt;&#10;height:23.600014pt;&#10;z-index:116;&#10;mso-position-horizontal:absolute;&#10;mso-position-vertical:absolute;&#10;mso-position-vertical-relative:page;&#10;mso-wrap-distance-left:8.999863pt;&#10;mso-wrap-distance-right:8.999863pt;">
                <v:oval type="#_x0000_t3" id="椭圆 19" o:spid="_x0000_s19" style="position:absolute;&#10;left:440;&#10;top:10615;&#10;width:472;&#10;height:472;" fillcolor="#ADB9CA" stroked="f" strokeweight="1.0pt">
                  <v:stroke color="#000000"/>
                </v:oval>
                <v:shape type="#_x0000_t75" id="图片 20" o:spid="_x0000_s20" alt="phone-call(2).png" style="position:absolute;&#10;left:525;&#10;top:10724;&#10;width:285;&#10;height:285;" filled="f" stroked="f" strokeweight="1.0pt">
                  <v:imagedata r:id="rId4" o:title="6147878931743520186038"/>
                  <o:lock aspectratio="t"/>
                  <v:stroke color="#000000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12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ge">
                  <wp:posOffset>7239635</wp:posOffset>
                </wp:positionV>
                <wp:extent cx="299720" cy="299720"/>
                <wp:effectExtent l="0" t="0" r="0" b="0"/>
                <wp:wrapNone/>
                <wp:docPr id="21" name="组合 2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" name="组合 22"/>
                      <wpg:cNvGrpSpPr/>
                      <wpg:grpSpPr>
                        <a:xfrm rot="0">
                          <a:off x="0" y="0"/>
                          <a:ext cx="299720" cy="299720"/>
                          <a:chOff x="0" y="0"/>
                          <a:chExt cx="299720" cy="2997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" name="椭圆 23"/>
                        <wps:cNvSpPr/>
                        <wps:spPr>
                          <a:xfrm rot="0">
                            <a:off x="0" y="0"/>
                            <a:ext cx="299720" cy="299720"/>
                          </a:xfrm>
                          <a:prstGeom prst="ellipse"/>
                          <a:solidFill>
                            <a:srgbClr val="ADB9CA"/>
                          </a:solidFill>
                          <a:ln w="12700" cmpd="sng" cap="flat">
                            <a:noFill/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pic:pic>
                        <pic:nvPicPr>
                          <pic:cNvPr id="25" name="图片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9054" y="74294"/>
                            <a:ext cx="180975" cy="180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6" o:spid="_x0000_s26" coordorigin="440,11401" coordsize="472,472" style="position:absolute;&#10;margin-left:22.0pt;&#10;margin-top:570.05pt;&#10;width:23.6pt;&#10;height:23.600014pt;&#10;z-index:112;&#10;mso-position-horizontal:absolute;&#10;mso-position-vertical:absolute;&#10;mso-position-vertical-relative:page;&#10;mso-wrap-distance-left:8.999863pt;&#10;mso-wrap-distance-right:8.999863pt;">
                <v:oval type="#_x0000_t3" id="椭圆 27" o:spid="_x0000_s27" style="position:absolute;&#10;left:440;&#10;top:11401;&#10;width:472;&#10;height:472;" fillcolor="#ADB9CA" stroked="f" strokeweight="1.0pt">
                  <v:stroke color="#000000"/>
                </v:oval>
                <v:shape type="#_x0000_t75" id="图片 28" o:spid="_x0000_s28" alt="phone-call(2).png" style="position:absolute;&#10;left:533;&#10;top:11518;&#10;width:285;&#10;height:285;" filled="f" stroked="f" strokeweight="1.0pt">
                  <v:imagedata r:id="rId6" o:title="7800842691743520186047"/>
                  <o:lock aspectratio="t"/>
                  <v:stroke color="#000000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99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ge">
                  <wp:posOffset>4747259</wp:posOffset>
                </wp:positionV>
                <wp:extent cx="299720" cy="299719"/>
                <wp:effectExtent l="0" t="0" r="0" b="0"/>
                <wp:wrapNone/>
                <wp:docPr id="29" name="组合 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0" name="组合 30"/>
                      <wpg:cNvGrpSpPr/>
                      <wpg:grpSpPr>
                        <a:xfrm rot="0">
                          <a:off x="0" y="0"/>
                          <a:ext cx="299720" cy="299719"/>
                          <a:chOff x="0" y="0"/>
                          <a:chExt cx="299720" cy="29971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1" name="椭圆 31"/>
                        <wps:cNvSpPr/>
                        <wps:spPr>
                          <a:xfrm rot="0">
                            <a:off x="0" y="0"/>
                            <a:ext cx="299720" cy="299719"/>
                          </a:xfrm>
                          <a:prstGeom prst="ellipse"/>
                          <a:solidFill>
                            <a:srgbClr val="ADB9CA"/>
                          </a:solidFill>
                          <a:ln w="12700" cmpd="sng" cap="flat">
                            <a:noFill/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pic:pic>
                        <pic:nvPicPr>
                          <pic:cNvPr id="33" name="图片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9054" y="52816"/>
                            <a:ext cx="180975" cy="18072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4" o:spid="_x0000_s34" coordorigin="440,7475" coordsize="472,471" style="position:absolute;&#10;margin-left:22.0pt;&#10;margin-top:373.8pt;&#10;width:23.6pt;&#10;height:23.59999pt;&#10;z-index:99;&#10;mso-position-horizontal:absolute;&#10;mso-position-vertical:absolute;&#10;mso-position-vertical-relative:page;&#10;mso-wrap-distance-left:8.999863pt;&#10;mso-wrap-distance-right:8.999863pt;">
                <v:oval type="#_x0000_t3" id="椭圆 35" o:spid="_x0000_s35" style="position:absolute;&#10;left:440;&#10;top:7475;&#10;width:472;&#10;height:471;" fillcolor="#ADB9CA" stroked="f" strokeweight="1.0pt">
                  <v:stroke color="#000000"/>
                </v:oval>
                <v:shape type="#_x0000_t75" id="图片 36" o:spid="_x0000_s36" alt="birthday-cake.png" style="position:absolute;&#10;left:533;&#10;top:7559;&#10;width:285;&#10;height:284;" filled="f" stroked="f" strokeweight="1.0pt">
                  <v:imagedata r:id="rId8" o:title="9612222791743520186060"/>
                  <o:lock aspectratio="t"/>
                  <v:stroke color="#000000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19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ge">
                  <wp:posOffset>5744209</wp:posOffset>
                </wp:positionV>
                <wp:extent cx="299720" cy="299720"/>
                <wp:effectExtent l="0" t="0" r="0" b="0"/>
                <wp:wrapNone/>
                <wp:docPr id="37" name="组合 3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8" name="组合 38"/>
                      <wpg:cNvGrpSpPr/>
                      <wpg:grpSpPr>
                        <a:xfrm rot="0">
                          <a:off x="0" y="0"/>
                          <a:ext cx="299720" cy="299720"/>
                          <a:chOff x="0" y="0"/>
                          <a:chExt cx="299720" cy="2997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9" name="椭圆 39"/>
                        <wps:cNvSpPr/>
                        <wps:spPr>
                          <a:xfrm rot="0">
                            <a:off x="0" y="0"/>
                            <a:ext cx="299720" cy="299720"/>
                          </a:xfrm>
                          <a:prstGeom prst="ellipse"/>
                          <a:solidFill>
                            <a:srgbClr val="ADB9CA"/>
                          </a:solidFill>
                          <a:ln w="12700" cmpd="sng" cap="flat">
                            <a:noFill/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pic:pic>
                        <pic:nvPicPr>
                          <pic:cNvPr id="41" name="图片 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9054" y="63499"/>
                            <a:ext cx="180975" cy="180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2" o:spid="_x0000_s42" coordorigin="440,9045" coordsize="472,472" style="position:absolute;&#10;margin-left:22.0pt;&#10;margin-top:452.29996pt;&#10;width:23.6pt;&#10;height:23.600014pt;&#10;z-index:119;&#10;mso-position-horizontal:absolute;&#10;mso-position-vertical:absolute;&#10;mso-position-vertical-relative:page;&#10;mso-wrap-distance-left:8.999863pt;&#10;mso-wrap-distance-right:8.999863pt;">
                <v:oval type="#_x0000_t3" id="椭圆 43" o:spid="_x0000_s43" style="position:absolute;&#10;left:440;&#10;top:9045;&#10;width:472;&#10;height:472;" fillcolor="#ADB9CA" stroked="f" strokeweight="1.0pt">
                  <v:stroke color="#000000"/>
                </v:oval>
                <v:shape type="#_x0000_t75" id="图片 44" o:spid="_x0000_s44" alt="business-person-silhouette-wearing-tie(1).png" style="position:absolute;&#10;left:533;&#10;top:9145;&#10;width:285;&#10;height:285;" filled="f" stroked="f" strokeweight="1.0pt">
                  <v:imagedata r:id="rId10" o:title="3401006461743520186064"/>
                  <o:lock aspectratio="t"/>
                  <v:stroke color="#000000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01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ge">
                  <wp:posOffset>5245734</wp:posOffset>
                </wp:positionV>
                <wp:extent cx="299720" cy="299720"/>
                <wp:effectExtent l="0" t="0" r="0" b="0"/>
                <wp:wrapNone/>
                <wp:docPr id="45" name="组合 4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6" name="组合 46"/>
                      <wpg:cNvGrpSpPr/>
                      <wpg:grpSpPr>
                        <a:xfrm rot="0">
                          <a:off x="0" y="0"/>
                          <a:ext cx="299720" cy="299720"/>
                          <a:chOff x="0" y="0"/>
                          <a:chExt cx="299720" cy="2997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7" name="椭圆 47"/>
                        <wps:cNvSpPr/>
                        <wps:spPr>
                          <a:xfrm rot="0">
                            <a:off x="0" y="0"/>
                            <a:ext cx="299720" cy="299720"/>
                          </a:xfrm>
                          <a:prstGeom prst="ellipse"/>
                          <a:solidFill>
                            <a:srgbClr val="ADB9CA"/>
                          </a:solidFill>
                          <a:ln w="12700" cmpd="sng" cap="flat">
                            <a:noFill/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pic:pic>
                        <pic:nvPicPr>
                          <pic:cNvPr id="49" name="图片 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9054" y="69849"/>
                            <a:ext cx="180975" cy="180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0" o:spid="_x0000_s50" coordorigin="440,8260" coordsize="472,472" style="position:absolute;&#10;margin-left:22.0pt;&#10;margin-top:413.05pt;&#10;width:23.6pt;&#10;height:23.600014pt;&#10;z-index:101;&#10;mso-position-horizontal:absolute;&#10;mso-position-vertical:absolute;&#10;mso-position-vertical-relative:page;&#10;mso-wrap-distance-left:8.999863pt;&#10;mso-wrap-distance-right:8.999863pt;">
                <v:oval type="#_x0000_t3" id="椭圆 51" o:spid="_x0000_s51" style="position:absolute;&#10;left:440;&#10;top:8260;&#10;width:472;&#10;height:472;" fillcolor="#ADB9CA" stroked="f" strokeweight="1.0pt">
                  <v:stroke color="#000000"/>
                </v:oval>
                <v:shape type="#_x0000_t75" id="图片 52" o:spid="_x0000_s52" alt="business-person-silhouette-wearing-tie(1).png" style="position:absolute;&#10;left:533;&#10;top:8370;&#10;width:285;&#10;height:285;" filled="f" stroked="f" strokeweight="1.0pt">
                  <v:imagedata r:id="rId12" o:title="9604983081743520186069"/>
                  <o:lock aspectratio="t"/>
                  <v:stroke color="#000000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07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ge">
                  <wp:posOffset>6242685</wp:posOffset>
                </wp:positionV>
                <wp:extent cx="299720" cy="299720"/>
                <wp:effectExtent l="0" t="0" r="0" b="0"/>
                <wp:wrapNone/>
                <wp:docPr id="53" name="组合 5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4" name="组合 54"/>
                      <wpg:cNvGrpSpPr/>
                      <wpg:grpSpPr>
                        <a:xfrm rot="0">
                          <a:off x="0" y="0"/>
                          <a:ext cx="299720" cy="299720"/>
                          <a:chOff x="0" y="0"/>
                          <a:chExt cx="299720" cy="2997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5" name="椭圆 55"/>
                        <wps:cNvSpPr/>
                        <wps:spPr>
                          <a:xfrm rot="0">
                            <a:off x="0" y="0"/>
                            <a:ext cx="299720" cy="299720"/>
                          </a:xfrm>
                          <a:prstGeom prst="ellipse"/>
                          <a:solidFill>
                            <a:srgbClr val="ADB9CA"/>
                          </a:solidFill>
                          <a:ln w="12700" cmpd="sng" cap="flat">
                            <a:noFill/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pic:pic>
                        <pic:nvPicPr>
                          <pic:cNvPr id="57" name="图片 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9054" y="68580"/>
                            <a:ext cx="180975" cy="180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8" o:spid="_x0000_s58" coordorigin="440,9831" coordsize="472,472" style="position:absolute;&#10;margin-left:22.0pt;&#10;margin-top:491.55pt;&#10;width:23.6pt;&#10;height:23.600014pt;&#10;z-index:107;&#10;mso-position-horizontal:absolute;&#10;mso-position-vertical:absolute;&#10;mso-position-vertical-relative:page;&#10;mso-wrap-distance-left:8.999863pt;&#10;mso-wrap-distance-right:8.999863pt;">
                <v:oval type="#_x0000_t3" id="椭圆 59" o:spid="_x0000_s59" style="position:absolute;&#10;left:440;&#10;top:9831;&#10;width:472;&#10;height:472;" fillcolor="#ADB9CA" stroked="f" strokeweight="1.0pt">
                  <v:stroke color="#000000"/>
                </v:oval>
                <v:shape type="#_x0000_t75" id="图片 60" o:spid="_x0000_s60" alt="business-person-silhouette-wearing-tie(1).png" style="position:absolute;&#10;left:533;&#10;top:9939;&#10;width:285;&#10;height:285;" filled="f" stroked="f" strokeweight="1.0pt">
                  <v:imagedata r:id="rId14" o:title="7520702581743520186075"/>
                  <o:lock aspectratio="t"/>
                  <v:stroke color="#000000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97" behindDoc="0" locked="0" layoutInCell="1" hidden="0" allowOverlap="1">
                <wp:simplePos x="0" y="0"/>
                <wp:positionH relativeFrom="column">
                  <wp:posOffset>2219325</wp:posOffset>
                </wp:positionH>
                <wp:positionV relativeFrom="page">
                  <wp:posOffset>9538334</wp:posOffset>
                </wp:positionV>
                <wp:extent cx="85725" cy="85724"/>
                <wp:effectExtent l="0" t="0" r="0" b="0"/>
                <wp:wrapNone/>
                <wp:docPr id="61" name="椭圆 6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BFBFBF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62" o:spid="_x0000_s62" fillcolor="#BFBFBF" stroked="f" strokeweight="1.0pt" style="position:absolute;&#10;margin-left:174.75pt;&#10;margin-top:751.05pt;&#10;width:6.75pt;&#10;height:6.7499886pt;&#10;z-index:97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96" behindDoc="0" locked="0" layoutInCell="1" hidden="0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9538334</wp:posOffset>
                </wp:positionV>
                <wp:extent cx="85725" cy="85724"/>
                <wp:effectExtent l="0" t="0" r="0" b="0"/>
                <wp:wrapNone/>
                <wp:docPr id="63" name="椭圆 6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BFBFBF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64" o:spid="_x0000_s64" fillcolor="#BFBFBF" stroked="f" strokeweight="1.0pt" style="position:absolute;&#10;margin-left:161.25pt;&#10;margin-top:751.05pt;&#10;width:6.75pt;&#10;height:6.7499886pt;&#10;z-index:96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95" behindDoc="0" locked="0" layoutInCell="1" hidden="0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9538334</wp:posOffset>
                </wp:positionV>
                <wp:extent cx="85725" cy="85724"/>
                <wp:effectExtent l="0" t="0" r="0" b="0"/>
                <wp:wrapNone/>
                <wp:docPr id="65" name="椭圆 6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8EB4E3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66" o:spid="_x0000_s66" fillcolor="#8EB4E3" stroked="f" strokeweight="1.0pt" style="position:absolute;&#10;margin-left:147.0pt;&#10;margin-top:751.05pt;&#10;width:6.75pt;&#10;height:6.7499886pt;&#10;z-index:95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94" behindDoc="0" locked="0" layoutInCell="1" hidden="0" allowOverlap="1">
                <wp:simplePos x="0" y="0"/>
                <wp:positionH relativeFrom="column">
                  <wp:posOffset>1676400</wp:posOffset>
                </wp:positionH>
                <wp:positionV relativeFrom="page">
                  <wp:posOffset>9538334</wp:posOffset>
                </wp:positionV>
                <wp:extent cx="85725" cy="85724"/>
                <wp:effectExtent l="0" t="0" r="0" b="0"/>
                <wp:wrapNone/>
                <wp:docPr id="67" name="椭圆 6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68" o:spid="_x0000_s68" fillcolor="#ADB9CA" stroked="f" strokeweight="1.0pt" style="position:absolute;&#10;margin-left:132.0pt;&#10;margin-top:751.05pt;&#10;width:6.75pt;&#10;height:6.7499886pt;&#10;z-index:94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93" behindDoc="0" locked="0" layoutInCell="1" hidden="0" allowOverlap="1">
                <wp:simplePos x="0" y="0"/>
                <wp:positionH relativeFrom="column">
                  <wp:posOffset>2209800</wp:posOffset>
                </wp:positionH>
                <wp:positionV relativeFrom="page">
                  <wp:posOffset>9281794</wp:posOffset>
                </wp:positionV>
                <wp:extent cx="85725" cy="85724"/>
                <wp:effectExtent l="0" t="0" r="0" b="0"/>
                <wp:wrapNone/>
                <wp:docPr id="69" name="椭圆 6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BFBFBF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70" o:spid="_x0000_s70" fillcolor="#BFBFBF" stroked="f" strokeweight="1.0pt" style="position:absolute;&#10;margin-left:174.0pt;&#10;margin-top:730.85pt;&#10;width:6.75pt;&#10;height:6.7499886pt;&#10;z-index:93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92" behindDoc="0" locked="0" layoutInCell="1" hidden="0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9281794</wp:posOffset>
                </wp:positionV>
                <wp:extent cx="85725" cy="85724"/>
                <wp:effectExtent l="0" t="0" r="0" b="0"/>
                <wp:wrapNone/>
                <wp:docPr id="71" name="椭圆 7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72" o:spid="_x0000_s72" fillcolor="#ADB9CA" stroked="f" strokeweight="1.0pt" style="position:absolute;&#10;margin-left:146.25pt;&#10;margin-top:730.85pt;&#10;width:6.75pt;&#10;height:6.7499886pt;&#10;z-index:92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91" behindDoc="0" locked="0" layoutInCell="1" hidden="0" allowOverlap="1">
                <wp:simplePos x="0" y="0"/>
                <wp:positionH relativeFrom="column">
                  <wp:posOffset>1666875</wp:posOffset>
                </wp:positionH>
                <wp:positionV relativeFrom="page">
                  <wp:posOffset>9281794</wp:posOffset>
                </wp:positionV>
                <wp:extent cx="85725" cy="85724"/>
                <wp:effectExtent l="0" t="0" r="0" b="0"/>
                <wp:wrapNone/>
                <wp:docPr id="73" name="椭圆 7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74" o:spid="_x0000_s74" fillcolor="#ADB9CA" stroked="f" strokeweight="1.0pt" style="position:absolute;&#10;margin-left:131.25pt;&#10;margin-top:730.85pt;&#10;width:6.75pt;&#10;height:6.7499886pt;&#10;z-index:91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90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9284970</wp:posOffset>
                </wp:positionV>
                <wp:extent cx="85725" cy="85724"/>
                <wp:effectExtent l="0" t="0" r="0" b="0"/>
                <wp:wrapNone/>
                <wp:docPr id="75" name="椭圆 7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76" o:spid="_x0000_s76" fillcolor="#ADB9CA" stroked="f" strokeweight="1.0pt" style="position:absolute;&#10;margin-left:117.0pt;&#10;margin-top:731.1pt;&#10;width:6.75pt;&#10;height:6.7499886pt;&#10;z-index:90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89" behindDoc="0" locked="0" layoutInCell="1" hidden="0" allowOverlap="1">
                <wp:simplePos x="0" y="0"/>
                <wp:positionH relativeFrom="column">
                  <wp:posOffset>2200275</wp:posOffset>
                </wp:positionH>
                <wp:positionV relativeFrom="page">
                  <wp:posOffset>9004934</wp:posOffset>
                </wp:positionV>
                <wp:extent cx="85725" cy="85724"/>
                <wp:effectExtent l="0" t="0" r="0" b="0"/>
                <wp:wrapNone/>
                <wp:docPr id="77" name="椭圆 7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78" o:spid="_x0000_s78" fillcolor="#ADB9CA" stroked="f" strokeweight="1.0pt" style="position:absolute;&#10;margin-left:173.25pt;&#10;margin-top:709.05pt;&#10;width:6.75pt;&#10;height:6.7499886pt;&#10;z-index:89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88" behindDoc="0" locked="0" layoutInCell="1" hidden="0" allowOverlap="1">
                <wp:simplePos x="0" y="0"/>
                <wp:positionH relativeFrom="column">
                  <wp:posOffset>2028825</wp:posOffset>
                </wp:positionH>
                <wp:positionV relativeFrom="page">
                  <wp:posOffset>9004934</wp:posOffset>
                </wp:positionV>
                <wp:extent cx="85725" cy="85724"/>
                <wp:effectExtent l="0" t="0" r="0" b="0"/>
                <wp:wrapNone/>
                <wp:docPr id="79" name="椭圆 7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80" o:spid="_x0000_s80" fillcolor="#ADB9CA" stroked="f" strokeweight="1.0pt" style="position:absolute;&#10;margin-left:159.75pt;&#10;margin-top:709.05pt;&#10;width:6.75pt;&#10;height:6.7499886pt;&#10;z-index:88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87" behindDoc="0" locked="0" layoutInCell="1" hidden="0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9004934</wp:posOffset>
                </wp:positionV>
                <wp:extent cx="85725" cy="85724"/>
                <wp:effectExtent l="0" t="0" r="0" b="0"/>
                <wp:wrapNone/>
                <wp:docPr id="81" name="椭圆 8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82" o:spid="_x0000_s82" fillcolor="#ADB9CA" stroked="f" strokeweight="1.0pt" style="position:absolute;&#10;margin-left:145.5pt;&#10;margin-top:709.05pt;&#10;width:6.75pt;&#10;height:6.7499886pt;&#10;z-index:87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86" behindDoc="0" locked="0" layoutInCell="1" hidden="0" allowOverlap="1">
                <wp:simplePos x="0" y="0"/>
                <wp:positionH relativeFrom="column">
                  <wp:posOffset>1657350</wp:posOffset>
                </wp:positionH>
                <wp:positionV relativeFrom="page">
                  <wp:posOffset>9004934</wp:posOffset>
                </wp:positionV>
                <wp:extent cx="85725" cy="85724"/>
                <wp:effectExtent l="0" t="0" r="0" b="0"/>
                <wp:wrapNone/>
                <wp:docPr id="83" name="椭圆 8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84" o:spid="_x0000_s84" fillcolor="#ADB9CA" stroked="f" strokeweight="1.0pt" style="position:absolute;&#10;margin-left:130.5pt;&#10;margin-top:709.05pt;&#10;width:6.75pt;&#10;height:6.7499886pt;&#10;z-index:86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85" behindDoc="0" locked="0" layoutInCell="1" hidden="0" allowOverlap="1">
                <wp:simplePos x="0" y="0"/>
                <wp:positionH relativeFrom="column">
                  <wp:posOffset>1476375</wp:posOffset>
                </wp:positionH>
                <wp:positionV relativeFrom="page">
                  <wp:posOffset>9003030</wp:posOffset>
                </wp:positionV>
                <wp:extent cx="85725" cy="85724"/>
                <wp:effectExtent l="0" t="0" r="0" b="0"/>
                <wp:wrapNone/>
                <wp:docPr id="85" name="椭圆 8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86" o:spid="_x0000_s86" fillcolor="#ADB9CA" stroked="f" strokeweight="1.0pt" style="position:absolute;&#10;margin-left:116.25pt;&#10;margin-top:708.9pt;&#10;width:6.75pt;&#10;height:6.7499886pt;&#10;z-index:85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84" behindDoc="0" locked="0" layoutInCell="1" hidden="0" allowOverlap="1">
                <wp:simplePos x="0" y="0"/>
                <wp:positionH relativeFrom="column">
                  <wp:posOffset>2219325</wp:posOffset>
                </wp:positionH>
                <wp:positionV relativeFrom="page">
                  <wp:posOffset>9785985</wp:posOffset>
                </wp:positionV>
                <wp:extent cx="85725" cy="85724"/>
                <wp:effectExtent l="0" t="0" r="0" b="0"/>
                <wp:wrapNone/>
                <wp:docPr id="87" name="椭圆 8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BFBFBF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88" o:spid="_x0000_s88" fillcolor="#BFBFBF" stroked="f" strokeweight="1.0pt" style="position:absolute;&#10;margin-left:174.75pt;&#10;margin-top:770.55pt;&#10;width:6.75pt;&#10;height:6.7499886pt;&#10;z-index:84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83" behindDoc="0" locked="0" layoutInCell="1" hidden="0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9785985</wp:posOffset>
                </wp:positionV>
                <wp:extent cx="85725" cy="85724"/>
                <wp:effectExtent l="0" t="0" r="0" b="0"/>
                <wp:wrapNone/>
                <wp:docPr id="89" name="椭圆 8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BFBFBF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90" o:spid="_x0000_s90" fillcolor="#BFBFBF" stroked="f" strokeweight="1.0pt" style="position:absolute;&#10;margin-left:161.25pt;&#10;margin-top:770.55pt;&#10;width:6.75pt;&#10;height:6.7499886pt;&#10;z-index:83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82" behindDoc="0" locked="0" layoutInCell="1" hidden="0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9785985</wp:posOffset>
                </wp:positionV>
                <wp:extent cx="85725" cy="85724"/>
                <wp:effectExtent l="0" t="0" r="0" b="0"/>
                <wp:wrapNone/>
                <wp:docPr id="91" name="椭圆 9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8EB4E3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92" o:spid="_x0000_s92" fillcolor="#8EB4E3" stroked="f" strokeweight="1.0pt" style="position:absolute;&#10;margin-left:147.0pt;&#10;margin-top:770.55pt;&#10;width:6.75pt;&#10;height:6.7499886pt;&#10;z-index:82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81" behindDoc="0" locked="0" layoutInCell="1" hidden="0" allowOverlap="1">
                <wp:simplePos x="0" y="0"/>
                <wp:positionH relativeFrom="column">
                  <wp:posOffset>1676400</wp:posOffset>
                </wp:positionH>
                <wp:positionV relativeFrom="page">
                  <wp:posOffset>9785985</wp:posOffset>
                </wp:positionV>
                <wp:extent cx="85725" cy="85724"/>
                <wp:effectExtent l="0" t="0" r="0" b="0"/>
                <wp:wrapNone/>
                <wp:docPr id="93" name="椭圆 9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8EB4E3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94" o:spid="_x0000_s94" fillcolor="#8EB4E3" stroked="f" strokeweight="1.0pt" style="position:absolute;&#10;margin-left:132.0pt;&#10;margin-top:770.55pt;&#10;width:6.75pt;&#10;height:6.7499886pt;&#10;z-index:81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80" behindDoc="0" locked="0" layoutInCell="1" hidden="0" allowOverlap="1">
                <wp:simplePos x="0" y="0"/>
                <wp:positionH relativeFrom="column">
                  <wp:posOffset>1495425</wp:posOffset>
                </wp:positionH>
                <wp:positionV relativeFrom="page">
                  <wp:posOffset>9784080</wp:posOffset>
                </wp:positionV>
                <wp:extent cx="85725" cy="85724"/>
                <wp:effectExtent l="0" t="0" r="0" b="0"/>
                <wp:wrapNone/>
                <wp:docPr id="95" name="椭圆 9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96" o:spid="_x0000_s96" fillcolor="#ADB9CA" stroked="f" strokeweight="1.0pt" style="position:absolute;&#10;margin-left:117.75pt;&#10;margin-top:770.4pt;&#10;width:6.75pt;&#10;height:6.7499886pt;&#10;z-index:80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79" behindDoc="0" locked="0" layoutInCell="1" hidden="0" allowOverlap="1">
                <wp:simplePos x="0" y="0"/>
                <wp:positionH relativeFrom="column">
                  <wp:posOffset>1495425</wp:posOffset>
                </wp:positionH>
                <wp:positionV relativeFrom="page">
                  <wp:posOffset>9537065</wp:posOffset>
                </wp:positionV>
                <wp:extent cx="85725" cy="85724"/>
                <wp:effectExtent l="0" t="0" r="0" b="0"/>
                <wp:wrapNone/>
                <wp:docPr id="97" name="椭圆 9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5724"/>
                        </a:xfrm>
                        <a:prstGeom prst="ellipse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98" o:spid="_x0000_s98" fillcolor="#ADB9CA" stroked="f" strokeweight="1.0pt" style="position:absolute;&#10;margin-left:117.75pt;&#10;margin-top:750.95pt;&#10;width:6.75pt;&#10;height:6.7499886pt;&#10;z-index:79;&#10;mso-position-horizontal:absolute;&#10;mso-position-vertical:absolute;&#10;mso-position-vertical-relative:page;&#10;mso-wrap-distance-left:8.999863pt;&#10;mso-wrap-distance-right:8.999863pt;">
                <v:stroke color="#000000"/>
              </v:oval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69" behindDoc="0" locked="0" layoutInCell="1" hidden="0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3072765</wp:posOffset>
                </wp:positionV>
                <wp:extent cx="2598419" cy="1240154"/>
                <wp:effectExtent l="0" t="0" r="0" b="0"/>
                <wp:wrapNone/>
                <wp:docPr id="99" name="矩形 9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8419" cy="1240154"/>
                        </a:xfrm>
                        <a:prstGeom prst="rect"/>
                        <a:solidFill>
                          <a:srgbClr val="ADB9C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0" o:spid="_x0000_s100" fillcolor="#ADB9CA" stroked="f" strokeweight="1.0pt" style="position:absolute;&#10;margin-left:-0.75pt;&#10;margin-top:241.95001pt;&#10;width:204.59999pt;&#10;height:97.64999pt;&#10;z-index:69;&#10;mso-position-horizontal:absolut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70" behindDoc="0" locked="0" layoutInCell="1" hidden="0" allowOverlap="1">
                <wp:simplePos x="0" y="0"/>
                <wp:positionH relativeFrom="column">
                  <wp:posOffset>368935</wp:posOffset>
                </wp:positionH>
                <wp:positionV relativeFrom="page">
                  <wp:posOffset>3210560</wp:posOffset>
                </wp:positionV>
                <wp:extent cx="1964690" cy="421639"/>
                <wp:effectExtent l="0" t="0" r="0" b="0"/>
                <wp:wrapNone/>
                <wp:docPr id="101" name="文本框 10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64690" cy="421639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102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ind w:left="0" w:right="0" w:firstLine="0"/>
                              <w:jc w:val="center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b/>
                                <w:color w:val="FFFFFF"/>
                                <w:sz w:val="40"/>
                                <w:szCs w:val="4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/>
                                <w:b/>
                                <w:color w:val="FFFFFF"/>
                                <w:sz w:val="40"/>
                                <w:szCs w:val="4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:lang w:eastAsia="zh-CN"/>
                              </w:rPr>
                              <w:t>李宜贞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3" o:spid="_x0000_s103" filled="f" stroked="f" style="position:absolute;&#10;margin-left:29.05pt;&#10;margin-top:252.8pt;&#10;width:154.7pt;&#10;height:33.199993pt;&#10;z-index:70;&#10;mso-position-horizontal:absolute;&#10;mso-position-vertical:absolute;&#10;mso-position-vertical-relative:page;&#10;mso-wrap-distance-left:8.999863pt;&#10;mso-wrap-distance-right:8.999863pt;&#10;mso-wrap-style:square;">
                <v:stroke color="#000000"/>
                <v:textbox id="857" inset="2.54mm,1.27mm,2.54mm,1.27mm" o:insetmode="custom" style="layout-flow:horizontal;&#10;v-text-anchor:top;&#10;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ind w:left="0" w:right="0" w:firstLine="0"/>
                        <w:jc w:val="center"/>
                        <w:textAlignment w:val="auto"/>
                        <w:outlineLvl w:val="9"/>
                        <w:rPr>
                          <w:rFonts w:ascii="微软雅黑" w:eastAsia="微软雅黑"/>
                          <w:b/>
                          <w:color w:val="FFFFFF"/>
                          <w:sz w:val="40"/>
                          <w:szCs w:val="40"/>
                          <w14:textFill>
                            <w14:solidFill>
                              <w14:srgbClr w14:val="FFFFFF"/>
                            </w14:solidFill>
                          </w14:textFill>
                          <w:lang w:eastAsia="zh-CN"/>
                        </w:rPr>
                      </w:pPr>
                      <w:r>
                        <w:rPr>
                          <w:rFonts w:ascii="微软雅黑" w:eastAsia="微软雅黑"/>
                          <w:b/>
                          <w:color w:val="FFFFFF"/>
                          <w:sz w:val="40"/>
                          <w:szCs w:val="40"/>
                          <w14:textFill>
                            <w14:solidFill>
                              <w14:srgbClr w14:val="FFFFFF"/>
                            </w14:solidFill>
                          </w14:textFill>
                          <w:lang w:eastAsia="zh-CN"/>
                        </w:rPr>
                        <w:t>李宜贞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75" behindDoc="0" locked="0" layoutInCell="1" hidden="0" allowOverlap="1">
                <wp:simplePos x="0" y="0"/>
                <wp:positionH relativeFrom="column">
                  <wp:posOffset>591820</wp:posOffset>
                </wp:positionH>
                <wp:positionV relativeFrom="page">
                  <wp:posOffset>3673475</wp:posOffset>
                </wp:positionV>
                <wp:extent cx="1557019" cy="952"/>
                <wp:effectExtent l="0" t="0" r="0" b="0"/>
                <wp:wrapNone/>
                <wp:docPr id="104" name="直线连接线 10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57019" cy="952"/>
                        </a:xfrm>
                        <a:prstGeom prst="straightConnector1"/>
                        <a:noFill/>
                        <a:ln w="9525" cmpd="sng" cap="flat">
                          <a:solidFill>
                            <a:srgbClr val="8DB3E2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105" o:spid="_x0000_s105" filled="f" stroked="t" style="position:absolute;&#10;margin-left:46.6pt;&#10;margin-top:289.25pt;&#10;width:122.6pt;&#10;height:0.07501221pt;&#10;z-index:75;&#10;mso-position-horizontal:absolute;&#10;mso-position-vertical:absolute;&#10;mso-position-vertical-relative:page;&#10;mso-wrap-distance-left:8.999863pt;&#10;mso-wrap-distance-right:8.999863pt;">
                <v:stroke color="#8DB3E2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73" behindDoc="0" locked="0" layoutInCell="1" hidden="0" allowOverlap="1">
                <wp:simplePos x="0" y="0"/>
                <wp:positionH relativeFrom="column">
                  <wp:posOffset>2235200</wp:posOffset>
                </wp:positionH>
                <wp:positionV relativeFrom="page">
                  <wp:posOffset>6269990</wp:posOffset>
                </wp:positionV>
                <wp:extent cx="845819" cy="76200"/>
                <wp:effectExtent l="0" t="0" r="0" b="0"/>
                <wp:wrapNone/>
                <wp:docPr id="106" name="文本框 10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5819" cy="76200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107">
                        <w:txbxContent>
                          <w:p>
                            <w:pPr>
                              <w:rPr>
                                <w:rFonts w:ascii="微软雅黑" w:eastAsia="微软雅黑" w:cs="Calibri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8" o:spid="_x0000_s108" filled="f" stroked="f" style="position:absolute;&#10;margin-left:176.0pt;&#10;margin-top:493.70004pt;&#10;width:66.6pt;&#10;height:6.0pt;&#10;z-index:73;&#10;mso-position-horizontal:absolute;&#10;mso-position-vertical:absolute;&#10;mso-position-vertical-relative:page;&#10;mso-wrap-distance-left:8.999863pt;&#10;mso-wrap-distance-right:8.999863pt;&#10;mso-wrap-style:square;">
                <v:stroke color="#000000"/>
                <v:textbox id="858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微软雅黑" w:eastAsia="微软雅黑" w:cs="Calibri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78" behindDoc="0" locked="0" layoutInCell="1" hidden="0" allowOverlap="1">
                <wp:simplePos x="0" y="0"/>
                <wp:positionH relativeFrom="column">
                  <wp:posOffset>132715</wp:posOffset>
                </wp:positionH>
                <wp:positionV relativeFrom="page">
                  <wp:posOffset>8245529</wp:posOffset>
                </wp:positionV>
                <wp:extent cx="2531244" cy="2302618"/>
                <wp:effectExtent l="0" t="0" r="0" b="0"/>
                <wp:wrapNone/>
                <wp:docPr id="109" name="文本框 10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31244" cy="230261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10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- 英语专业四级证书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- 国才初级证书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- SYB创业培训证书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- 百万同题英语作文大赛优秀奖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- 校级辩论赛获奖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-EF SET C2水平证书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-“2024年理解当代中国全国大学生外语能力短视频大赛一等奖”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1" o:spid="_x0000_s111" filled="f" stroked="f" strokeweight="1.0pt" style="position:absolute;&#10;margin-left:10.450058pt;&#10;margin-top:649.2542pt;&#10;width:199.31055pt;&#10;height:181.3085pt;&#10;z-index:78;&#10;mso-position-horizontal:absolute;&#10;mso-position-vertical:absolute;&#10;mso-position-vertical-relative:page;&#10;mso-wrap-distance-left:8.999863pt;&#10;mso-wrap-distance-right:8.999863pt;&#10;mso-wrap-style:square;">
                <v:stroke color="#000000"/>
                <v:textbox id="880" inset="2.54mm,1.27mm,2.54mm,1.27mm" o:insetmode="custom" style="layout-flow:horizontal;&#10;v-text-anchor:top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- 英语专业四级证书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- 国才初级证书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- SYB创业培训证书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- 百万同题英语作文大赛优秀奖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- 校级辩论赛获奖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-EF SET C2水平证书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-“2024年理解当代中国全国大学生外语能力短视频大赛一等奖”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71" behindDoc="0" locked="0" layoutInCell="1" hidden="0" allowOverlap="1">
                <wp:simplePos x="0" y="0"/>
                <wp:positionH relativeFrom="column">
                  <wp:posOffset>255905</wp:posOffset>
                </wp:positionH>
                <wp:positionV relativeFrom="page">
                  <wp:posOffset>3717926</wp:posOffset>
                </wp:positionV>
                <wp:extent cx="2066290" cy="548640"/>
                <wp:effectExtent l="0" t="0" r="0" b="0"/>
                <wp:wrapNone/>
                <wp:docPr id="112" name="文本框 1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6290" cy="548640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113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/>
                              <w:jc w:val="center"/>
                              <w:textAlignment w:val="auto"/>
                              <w:outlineLvl w:val="9"/>
                              <w:rPr>
                                <w:rFonts w:ascii="微软雅黑" w:eastAsia="微软雅黑" w:cs="微软雅黑"/>
                                <w:b/>
                                <w:color w:val="FFFFFF"/>
                                <w:sz w:val="28"/>
                                <w:szCs w:val="25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微软雅黑" w:hint="eastAsia"/>
                                <w:b/>
                                <w:color w:val="FFFFFF"/>
                                <w:sz w:val="28"/>
                                <w:szCs w:val="25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cs="微软雅黑"/>
                                <w:b/>
                                <w:color w:val="FFFFFF"/>
                                <w:sz w:val="28"/>
                                <w:szCs w:val="25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:lang w:eastAsia="zh-CN"/>
                              </w:rPr>
                              <w:t>英语翻译 海外市场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4" o:spid="_x0000_s114" filled="f" stroked="f" style="position:absolute;&#10;margin-left:20.15007pt;&#10;margin-top:292.7501pt;&#10;width:162.7pt;&#10;height:43.200012pt;&#10;z-index:71;&#10;mso-position-horizontal:absolute;&#10;mso-position-vertical:absolute;&#10;mso-position-vertical-relative:page;&#10;mso-wrap-distance-left:8.999863pt;&#10;mso-wrap-distance-right:8.999863pt;&#10;mso-wrap-style:square;">
                <v:stroke color="#000000"/>
                <v:textbox id="882" inset="2.54mm,1.27mm,2.54mm,1.27mm" o:insetmode="custom" style="layout-flow:horizontal;&#10;v-text-anchor:top;&#10;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/>
                        <w:jc w:val="center"/>
                        <w:textAlignment w:val="auto"/>
                        <w:outlineLvl w:val="9"/>
                        <w:rPr>
                          <w:rFonts w:ascii="微软雅黑" w:eastAsia="微软雅黑" w:cs="微软雅黑"/>
                          <w:b/>
                          <w:color w:val="FFFFFF"/>
                          <w:sz w:val="28"/>
                          <w:szCs w:val="25"/>
                          <w14:textFill>
                            <w14:solidFill>
                              <w14:srgbClr w14:val="FFFFFF"/>
                            </w14:solidFill>
                          </w14:textFill>
                          <w:lang w:eastAsia="zh-CN"/>
                        </w:rPr>
                      </w:pPr>
                      <w:r>
                        <w:rPr>
                          <w:rFonts w:ascii="微软雅黑" w:eastAsia="微软雅黑" w:cs="微软雅黑" w:hint="eastAsia"/>
                          <w:b/>
                          <w:color w:val="FFFFFF"/>
                          <w:sz w:val="28"/>
                          <w:szCs w:val="25"/>
                          <w14:textFill>
                            <w14:solidFill>
                              <w14:srgbClr w14:val="FFFFFF"/>
                            </w14:solidFill>
                          </w14:textFill>
                          <w:lang w:eastAsia="zh-CN"/>
                        </w:rPr>
                        <w:t>求职意向：</w:t>
                      </w:r>
                      <w:r>
                        <w:rPr>
                          <w:rFonts w:ascii="微软雅黑" w:eastAsia="微软雅黑" w:cs="微软雅黑"/>
                          <w:b/>
                          <w:color w:val="FFFFFF"/>
                          <w:sz w:val="28"/>
                          <w:szCs w:val="25"/>
                          <w14:textFill>
                            <w14:solidFill>
                              <w14:srgbClr w14:val="FFFFFF"/>
                            </w14:solidFill>
                          </w14:textFill>
                          <w:lang w:eastAsia="zh-CN"/>
                        </w:rPr>
                        <w:t>英语翻译 海外市场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13" behindDoc="0" locked="0" layoutInCell="1" hidden="0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7212965</wp:posOffset>
                </wp:positionV>
                <wp:extent cx="1472564" cy="548640"/>
                <wp:effectExtent l="0" t="0" r="0" b="0"/>
                <wp:wrapNone/>
                <wp:docPr id="115" name="文本框 1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72564" cy="54864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16"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英语六级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证书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syb创业证书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7" o:spid="_x0000_s117" filled="f" stroked="f" strokeweight="1.0pt" style="position:absolute;&#10;margin-left:340.9pt;&#10;margin-top:567.9501pt;&#10;width:115.94998pt;&#10;height:43.200012pt;&#10;z-index:113;&#10;mso-position-horizontal:absolute;&#10;mso-position-vertical:absolute;&#10;mso-wrap-distance-left:8.999863pt;&#10;mso-wrap-distance-right:8.999863pt;&#10;mso-wrap-style:square;">
                <v:stroke color="#000000"/>
                <v:textbox id="869" inset="2.54mm,1.27mm,2.54mm,1.27mm" o:insetmode="custom" style="layout-flow:horizontal;&#10;v-text-anchor:top;&#10;mso-fit-shape-to-text:t;">
                  <w:txbxContent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英语六级</w:t>
                      </w:r>
                      <w:r>
                        <w:rPr>
                          <w:rFonts w:hint="eastAsia"/>
                          <w:lang w:eastAsia="zh-CN"/>
                        </w:rPr>
                        <w:t>证书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syb创业证书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05" behindDoc="0" locked="0" layoutInCell="1" hidden="0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8417561</wp:posOffset>
                </wp:positionV>
                <wp:extent cx="3990340" cy="1353313"/>
                <wp:effectExtent l="0" t="0" r="0" b="0"/>
                <wp:wrapNone/>
                <wp:docPr id="118" name="文本框 11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90340" cy="1353313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119"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20" w:before="48" w:line="36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Open Sans Light"/>
                                <w:bCs/>
                                <w:lang w:eastAsia="zh-CN"/>
                              </w:rPr>
                              <w:t>擅长创新表达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20" w:before="48" w:line="36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Open Sans Light"/>
                                <w:bCs/>
                                <w:lang w:eastAsia="zh-CN"/>
                              </w:rPr>
                              <w:t>家教工作培养了教育意识和应变能力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20" w:before="48" w:line="36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Open Sans Light"/>
                                <w:bCs/>
                                <w:lang w:eastAsia="zh-CN"/>
                              </w:rPr>
                              <w:t>对跨文化传播充满情，希望将语言优势与创意能力结合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20" w:before="48" w:line="36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Open Sans Light"/>
                                <w:bCs/>
                                <w:lang w:eastAsia="zh-CN"/>
                              </w:rPr>
                              <w:t>希望在英语文案/翻译领域和海外市场发展。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0" o:spid="_x0000_s120" filled="f" stroked="f" style="position:absolute;&#10;margin-left:236.60002pt;&#10;margin-top:662.80005pt;&#10;width:314.20004pt;&#10;height:106.56008pt;&#10;z-index:105;&#10;mso-position-horizontal:absolute;&#10;mso-position-vertical:absolute;&#10;mso-wrap-distance-left:8.999863pt;&#10;mso-wrap-distance-right:8.999863pt;&#10;mso-wrap-style:square;">
                <v:stroke color="#000000"/>
                <v:textbox id="859" inset="2.54mm,1.27mm,2.54mm,1.27mm" o:insetmode="custom" style="layout-flow:horizontal;&#10;v-text-anchor:top;&#10;mso-fit-shape-to-text:t;">
                  <w:txbxContent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20" w:before="48" w:line="36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lang w:eastAsia="zh-CN"/>
                        </w:rPr>
                      </w:pPr>
                      <w:r>
                        <w:rPr>
                          <w:rFonts w:ascii="微软雅黑" w:eastAsia="微软雅黑" w:cs="Open Sans Light"/>
                          <w:bCs/>
                          <w:lang w:eastAsia="zh-CN"/>
                        </w:rPr>
                        <w:t>擅长创新表达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20" w:before="48" w:line="36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lang w:eastAsia="zh-CN"/>
                        </w:rPr>
                      </w:pPr>
                      <w:r>
                        <w:rPr>
                          <w:rFonts w:ascii="微软雅黑" w:eastAsia="微软雅黑" w:cs="Open Sans Light"/>
                          <w:bCs/>
                          <w:lang w:eastAsia="zh-CN"/>
                        </w:rPr>
                        <w:t>家教工作培养了教育意识和应变能力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20" w:before="48" w:line="36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lang w:eastAsia="zh-CN"/>
                        </w:rPr>
                      </w:pPr>
                      <w:r>
                        <w:rPr>
                          <w:rFonts w:ascii="微软雅黑" w:eastAsia="微软雅黑" w:cs="Open Sans Light"/>
                          <w:bCs/>
                          <w:lang w:eastAsia="zh-CN"/>
                        </w:rPr>
                        <w:t>对跨文化传播充满情，希望将语言优势与创意能力结合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20" w:before="48" w:line="36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lang w:eastAsia="zh-CN"/>
                        </w:rPr>
                      </w:pPr>
                      <w:r>
                        <w:rPr>
                          <w:rFonts w:ascii="微软雅黑" w:eastAsia="微软雅黑" w:cs="Open Sans Light"/>
                          <w:bCs/>
                          <w:lang w:eastAsia="zh-CN"/>
                        </w:rPr>
                        <w:t>希望在英语文案/翻译领域和海外市场发展。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77" behindDoc="0" locked="0" layoutInCell="1" hidden="0" allowOverlap="1">
                <wp:simplePos x="0" y="0"/>
                <wp:positionH relativeFrom="column">
                  <wp:posOffset>683259</wp:posOffset>
                </wp:positionH>
                <wp:positionV relativeFrom="page">
                  <wp:posOffset>7750816</wp:posOffset>
                </wp:positionV>
                <wp:extent cx="1339215" cy="445135"/>
                <wp:effectExtent l="0" t="0" r="0" b="0"/>
                <wp:wrapNone/>
                <wp:docPr id="121" name="文本框 1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39215" cy="44513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22"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3" o:spid="_x0000_s123" filled="f" stroked="f" strokeweight="1.0pt" style="position:absolute;&#10;margin-left:53.799957pt;&#10;margin-top:610.3005pt;&#10;width:105.450005pt;&#10;height:35.05002pt;&#10;z-index:77;&#10;mso-position-horizontal:absolute;&#10;mso-position-vertical:absolute;&#10;mso-position-vertical-relative:page;&#10;mso-wrap-distance-left:8.999863pt;&#10;mso-wrap-distance-right:8.999863pt;&#10;mso-wrap-style:square;">
                <v:stroke color="#000000"/>
                <v:textbox id="879" inset="2.54mm,1.27mm,2.54mm,1.27mm" o:insetmode="custom" style="layout-flow:horizontal;&#10;v-text-anchor:top;"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2F6EBB"/>
                          <w:sz w:val="28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18" behindDoc="0" locked="0" layoutInCell="1" hidden="0" allowOverlap="1">
                <wp:simplePos x="0" y="0"/>
                <wp:positionH relativeFrom="column">
                  <wp:posOffset>260350</wp:posOffset>
                </wp:positionH>
                <wp:positionV relativeFrom="page">
                  <wp:posOffset>7727323</wp:posOffset>
                </wp:positionV>
                <wp:extent cx="361315" cy="361314"/>
                <wp:effectExtent l="0" t="0" r="0" b="0"/>
                <wp:wrapNone/>
                <wp:docPr id="124" name="组合 1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5" name="组合 125"/>
                      <wpg:cNvGrpSpPr/>
                      <wpg:grpSpPr>
                        <a:xfrm rot="0">
                          <a:off x="0" y="0"/>
                          <a:ext cx="361315" cy="361314"/>
                          <a:chOff x="0" y="0"/>
                          <a:chExt cx="361315" cy="36131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6" name="椭圆 126"/>
                        <wps:cNvSpPr/>
                        <wps:spPr>
                          <a:xfrm rot="0">
                            <a:off x="0" y="0"/>
                            <a:ext cx="361315" cy="361314"/>
                          </a:xfrm>
                          <a:prstGeom prst="ellipse"/>
                          <a:solidFill>
                            <a:srgbClr val="8497B0"/>
                          </a:solidFill>
                          <a:ln w="12700" cmpd="sng" cap="flat">
                            <a:noFill/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pic:pic>
                        <pic:nvPicPr>
                          <pic:cNvPr id="128" name="图片 12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3975" y="62975"/>
                            <a:ext cx="247650" cy="24744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9" o:spid="_x0000_s129" coordorigin="410,12169" coordsize="569,568" style="position:absolute;&#10;margin-left:20.5pt;&#10;margin-top:608.4506pt;&#10;width:28.450003pt;&#10;height:28.449991pt;&#10;z-index:118;&#10;mso-position-horizontal:absolute;&#10;mso-position-vertical:absolute;&#10;mso-position-vertical-relative:page;&#10;mso-wrap-distance-left:8.999863pt;&#10;mso-wrap-distance-right:8.999863pt;">
                <v:oval type="#_x0000_t3" id="椭圆 130" o:spid="_x0000_s130" style="position:absolute;&#10;left:410;&#10;top:12169;&#10;width:569;&#10;height:568;" fillcolor="#8497B0" stroked="f" strokeweight="1.0pt">
                  <v:stroke color="#000000"/>
                </v:oval>
                <v:shape type="#_x0000_t75" id="图片 131" o:spid="_x0000_s131" alt="light-bulb(2).png" style="position:absolute;&#10;left:495;&#10;top:12268;&#10;width:390;&#10;height:389;" filled="f" stroked="f" strokeweight="1.0pt">
                  <v:imagedata r:id="rId16" o:title="7123432391743520186107"/>
                  <o:lock aspectratio="t"/>
                  <v:stroke color="#000000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76" behindDoc="0" locked="0" layoutInCell="1" hidden="0" allowOverlap="1">
            <wp:simplePos x="0" y="0"/>
            <wp:positionH relativeFrom="column">
              <wp:posOffset>514822</wp:posOffset>
            </wp:positionH>
            <wp:positionV relativeFrom="page">
              <wp:posOffset>705622</wp:posOffset>
            </wp:positionV>
            <wp:extent cx="1424305" cy="1422399"/>
            <wp:effectExtent l="0" t="0" r="0" b="0"/>
            <wp:wrapNone/>
            <wp:docPr id="132" name="图片 132" descr="C:\Users\kedao\Desktop\登记照5\头像04.jpg头像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图片 1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4305" cy="1422399"/>
                    </a:xfrm>
                    <a:prstGeom prst="ellipse"/>
                    <a:noFill/>
                    <a:ln w="38100" cmpd="sng" cap="rnd">
                      <a:solidFill>
                        <a:srgbClr val="FFFFFF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298" distR="114298" simplePos="0" relativeHeight="106" behindDoc="0" locked="0" layoutInCell="1" hidden="0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2675255</wp:posOffset>
                </wp:positionV>
                <wp:extent cx="3990340" cy="1567815"/>
                <wp:effectExtent l="0" t="0" r="0" b="0"/>
                <wp:wrapNone/>
                <wp:docPr id="135" name="文本框 13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90340" cy="1567815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136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/>
                                <w:color w:val="000000"/>
                                <w:lang w:eastAsia="zh-CN"/>
                              </w:rPr>
                              <w:t xml:space="preserve">2022.6 </w:t>
                            </w:r>
                            <w:r>
                              <w:rPr>
                                <w:rFonts w:ascii="微软雅黑" w:eastAsia="微软雅黑" w:hint="eastAsia"/>
                                <w:color w:val="000000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/>
                                <w:color w:val="000000"/>
                                <w:lang w:eastAsia="zh-CN"/>
                              </w:rPr>
                              <w:t>2022.9</w:t>
                            </w:r>
                            <w:r>
                              <w:rPr>
                                <w:rFonts w:ascii="微软雅黑" w:eastAsia="微软雅黑" w:hint="eastAsia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>家教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50" w:before="120" w:line="36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bCs/>
                                <w:color w:val="000000"/>
                                <w:lang w:eastAsia="zh-CN"/>
                              </w:rPr>
                              <w:t>工作描述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pacing w:beforeLines="20" w:before="48" w:line="320" w:lineRule="exact"/>
                              <w:ind w:firstLineChars="0"/>
                              <w:rPr>
                                <w:rFonts w:asci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/>
                                <w:color w:val="000000"/>
                                <w:lang w:eastAsia="zh-CN"/>
                              </w:rPr>
                              <w:t>教导小学六年级学生学习英语，培养听说读写能力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pacing w:beforeLines="20" w:before="48" w:line="320" w:lineRule="exact"/>
                              <w:ind w:firstLineChars="0"/>
                              <w:rPr>
                                <w:rFonts w:asci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/>
                                <w:color w:val="000000"/>
                                <w:lang w:eastAsia="zh-CN"/>
                              </w:rPr>
                              <w:t>批改作业，纠正学生错误，教导读课文读简单单词能力以及简单沟通能力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37" o:spid="_x0000_s137" filled="f" stroked="f" style="position:absolute;&#10;margin-left:241.25pt;&#10;margin-top:210.65pt;&#10;width:314.20004pt;&#10;height:123.450005pt;&#10;z-index:106;&#10;mso-position-horizontal:absolute;&#10;mso-position-vertical:absolute;&#10;mso-wrap-distance-left:8.999863pt;&#10;mso-wrap-distance-right:8.999863pt;&#10;mso-wrap-style:square;">
                <v:stroke color="#000000"/>
                <v:textbox id="860" inset="2.54mm,1.27mm,2.54mm,1.27mm" o:insetmode="custom" style="layout-flow:horizontal;&#10;v-text-anchor:top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/>
                          <w:color w:val="000000"/>
                          <w:lang w:eastAsia="zh-CN"/>
                        </w:rPr>
                        <w:t xml:space="preserve">2022.6 </w:t>
                      </w:r>
                      <w:r>
                        <w:rPr>
                          <w:rFonts w:ascii="微软雅黑" w:eastAsia="微软雅黑" w:hint="eastAsia"/>
                          <w:color w:val="000000"/>
                          <w:lang w:eastAsia="zh-CN"/>
                        </w:rPr>
                        <w:t>-</w:t>
                      </w:r>
                      <w:r>
                        <w:rPr>
                          <w:rFonts w:ascii="微软雅黑" w:eastAsia="微软雅黑"/>
                          <w:color w:val="000000"/>
                          <w:lang w:eastAsia="zh-CN"/>
                        </w:rPr>
                        <w:t>2022.9</w:t>
                      </w:r>
                      <w:r>
                        <w:rPr>
                          <w:rFonts w:ascii="微软雅黑" w:eastAsia="微软雅黑" w:hint="eastAsia"/>
                          <w:b/>
                          <w:bCs/>
                          <w:color w:val="000000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asci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>家教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50" w:before="120" w:line="36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bCs/>
                          <w:color w:val="000000"/>
                          <w:lang w:eastAsia="zh-CN"/>
                        </w:rPr>
                        <w:t>工作描述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pacing w:beforeLines="20" w:before="48" w:line="320" w:lineRule="exact"/>
                        <w:ind w:firstLineChars="0"/>
                        <w:rPr>
                          <w:rFonts w:asci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/>
                          <w:color w:val="000000"/>
                          <w:lang w:eastAsia="zh-CN"/>
                        </w:rPr>
                        <w:t>教导小学六年级学生学习英语，培养听说读写能力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pacing w:beforeLines="20" w:before="48" w:line="320" w:lineRule="exact"/>
                        <w:ind w:firstLineChars="0"/>
                        <w:rPr>
                          <w:rFonts w:asci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/>
                          <w:color w:val="000000"/>
                          <w:lang w:eastAsia="zh-CN"/>
                        </w:rPr>
                        <w:t>批改作业，纠正学生错误，教导读课文读简单单词能力以及简单沟通能力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02" behindDoc="0" locked="0" layoutInCell="1" hidden="0" allowOverlap="1">
                <wp:simplePos x="0" y="0"/>
                <wp:positionH relativeFrom="column">
                  <wp:posOffset>3433444</wp:posOffset>
                </wp:positionH>
                <wp:positionV relativeFrom="paragraph">
                  <wp:posOffset>4490085</wp:posOffset>
                </wp:positionV>
                <wp:extent cx="2120900" cy="320040"/>
                <wp:effectExtent l="0" t="0" r="0" b="0"/>
                <wp:wrapNone/>
                <wp:docPr id="138" name="文本框 1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20900" cy="320040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139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校园活动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40" o:spid="_x0000_s140" filled="f" stroked="f" style="position:absolute;&#10;margin-left:270.34998pt;&#10;margin-top:353.55pt;&#10;width:167.00002pt;&#10;height:25.20001pt;&#10;z-index:102;&#10;mso-position-horizontal:absolute;&#10;mso-position-vertical:absolute;&#10;mso-wrap-distance-left:8.999863pt;&#10;mso-wrap-distance-right:8.999863pt;&#10;mso-wrap-style:square;">
                <v:stroke color="#000000"/>
                <v:textbox id="861" inset="2.54mm,1.27mm,2.54mm,1.27mm" o:insetmode="custom" style="layout-flow:horizontal;&#10;v-text-anchor:top;&#10;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00" behindDoc="0" locked="0" layoutInCell="1" hidden="0" allowOverlap="1">
                <wp:simplePos x="0" y="0"/>
                <wp:positionH relativeFrom="column">
                  <wp:posOffset>3082924</wp:posOffset>
                </wp:positionH>
                <wp:positionV relativeFrom="paragraph">
                  <wp:posOffset>4914900</wp:posOffset>
                </wp:positionV>
                <wp:extent cx="3990340" cy="1668873"/>
                <wp:effectExtent l="0" t="0" r="0" b="0"/>
                <wp:wrapNone/>
                <wp:docPr id="141" name="文本框 14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90340" cy="1668873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42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 Semibold"/>
                              </w:rPr>
                            </w:pPr>
                            <w:r>
                              <w:rPr>
                                <w:rFonts w:ascii="微软雅黑" w:eastAsia="微软雅黑" w:cs="Open Sans Semibold"/>
                              </w:rPr>
                              <w:t>大学生心理协会心理部成员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Open Sans Light"/>
                                <w:lang w:eastAsia="zh-CN"/>
                              </w:rPr>
                              <w:t>参与大学生心理协会举办活动，如</w:t>
                            </w:r>
                            <w:r>
                              <w:rPr>
                                <w:rFonts w:ascii="微软雅黑" w:eastAsia="微软雅黑" w:cs="Open Sans Light" w:hint="eastAsia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cs="Open Sans Light"/>
                                <w:lang w:eastAsia="zh-CN"/>
                              </w:rPr>
                              <w:t>宣传艾滋日</w:t>
                            </w:r>
                            <w:r>
                              <w:rPr>
                                <w:rFonts w:ascii="微软雅黑" w:eastAsia="微软雅黑" w:cs="Open Sans Light" w:hint="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cs="Open Sans Light"/>
                                <w:lang w:eastAsia="zh-CN"/>
                              </w:rPr>
                              <w:t>参与大学生心理协会微信公众号微信推文文章编辑与推送。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50" w:before="120" w:line="36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 Semibold"/>
                              </w:rPr>
                            </w:pPr>
                            <w:r>
                              <w:rPr>
                                <w:rFonts w:ascii="微软雅黑" w:eastAsia="微软雅黑" w:cs="Open Sans Semibold"/>
                              </w:rPr>
                              <w:t>熙辩社成员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Open Sans Light"/>
                                <w:lang w:eastAsia="zh-CN"/>
                              </w:rPr>
                              <w:t>作为成员参与社团组织的辩论比赛，获</w:t>
                            </w:r>
                            <w:r>
                              <w:rPr>
                                <w:rFonts w:ascii="微软雅黑" w:eastAsia="微软雅黑" w:cs="Open Sans Light" w:hint="eastAsia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cs="Open Sans Light"/>
                                <w:lang w:eastAsia="zh-CN"/>
                              </w:rPr>
                              <w:t>新生杯辩论比赛三等奖</w:t>
                            </w:r>
                            <w:r>
                              <w:rPr>
                                <w:rFonts w:ascii="微软雅黑" w:eastAsia="微软雅黑" w:cs="Open Sans Light" w:hint="eastAsia"/>
                                <w:lang w:eastAsia="zh-CN"/>
                              </w:rPr>
                              <w:t>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50" w:before="120" w:line="36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 Semibold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Open Sans Semibold" w:hint="eastAsia"/>
                                <w:lang w:eastAsia="zh-CN"/>
                              </w:rPr>
                              <w:t>某理论研讨会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Open Sans Light" w:hint="eastAsia"/>
                                <w:lang w:eastAsia="zh-CN"/>
                              </w:rPr>
                              <w:t>此项目的情况，请把这段内容修改为自己的内容简介。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43" o:spid="_x0000_s143" filled="f" stroked="f" strokeweight="1.0pt" style="position:absolute;&#10;margin-left:242.74998pt;&#10;margin-top:387.0pt;&#10;width:314.20004pt;&#10;height:131.40735pt;&#10;z-index:100;&#10;mso-position-horizontal:absolute;&#10;mso-position-vertical:absolute;&#10;mso-wrap-distance-left:8.999863pt;&#10;mso-wrap-distance-right:8.999863pt;&#10;mso-wrap-style:square;">
                <v:stroke color="#000000"/>
                <v:textbox id="862" inset="2.54mm,1.27mm,2.54mm,1.27mm" o:insetmode="custom" style="layout-flow:horizontal;&#10;v-text-anchor:top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 Semibold"/>
                        </w:rPr>
                      </w:pPr>
                      <w:r>
                        <w:rPr>
                          <w:rFonts w:ascii="微软雅黑" w:eastAsia="微软雅黑" w:cs="Open Sans Semibold"/>
                        </w:rPr>
                        <w:t>大学生心理协会心理部成员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ascii="微软雅黑" w:eastAsia="微软雅黑" w:cs="Open Sans Light"/>
                          <w:lang w:eastAsia="zh-CN"/>
                        </w:rPr>
                        <w:t>参与大学生心理协会举办活动，如</w:t>
                      </w:r>
                      <w:r>
                        <w:rPr>
                          <w:rFonts w:ascii="微软雅黑" w:eastAsia="微软雅黑" w:cs="Open Sans Light" w:hint="eastAsia"/>
                          <w:lang w:eastAsia="zh-CN"/>
                        </w:rPr>
                        <w:t>“</w:t>
                      </w:r>
                      <w:r>
                        <w:rPr>
                          <w:rFonts w:ascii="微软雅黑" w:eastAsia="微软雅黑" w:cs="Open Sans Light"/>
                          <w:lang w:eastAsia="zh-CN"/>
                        </w:rPr>
                        <w:t>宣传艾滋日</w:t>
                      </w:r>
                      <w:r>
                        <w:rPr>
                          <w:rFonts w:ascii="微软雅黑" w:eastAsia="微软雅黑" w:cs="Open Sans Light" w:hint="eastAsia"/>
                          <w:lang w:eastAsia="zh-CN"/>
                        </w:rPr>
                        <w:t>”</w:t>
                      </w:r>
                      <w:r>
                        <w:rPr>
                          <w:rFonts w:ascii="微软雅黑" w:eastAsia="微软雅黑" w:cs="Open Sans Light"/>
                          <w:lang w:eastAsia="zh-CN"/>
                        </w:rPr>
                        <w:t>参与大学生心理协会微信公众号微信推文文章编辑与推送。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50" w:before="120" w:line="36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 Semibold"/>
                        </w:rPr>
                      </w:pPr>
                      <w:r>
                        <w:rPr>
                          <w:rFonts w:ascii="微软雅黑" w:eastAsia="微软雅黑" w:cs="Open Sans Semibold"/>
                        </w:rPr>
                        <w:t>熙辩社成员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ascii="微软雅黑" w:eastAsia="微软雅黑" w:cs="Open Sans Light"/>
                          <w:lang w:eastAsia="zh-CN"/>
                        </w:rPr>
                        <w:t>作为成员参与社团组织的辩论比赛，获</w:t>
                      </w:r>
                      <w:r>
                        <w:rPr>
                          <w:rFonts w:ascii="微软雅黑" w:eastAsia="微软雅黑" w:cs="Open Sans Light" w:hint="eastAsia"/>
                          <w:lang w:eastAsia="zh-CN"/>
                        </w:rPr>
                        <w:t>“</w:t>
                      </w:r>
                      <w:r>
                        <w:rPr>
                          <w:rFonts w:ascii="微软雅黑" w:eastAsia="微软雅黑" w:cs="Open Sans Light"/>
                          <w:lang w:eastAsia="zh-CN"/>
                        </w:rPr>
                        <w:t>新生杯辩论比赛三等奖</w:t>
                      </w:r>
                      <w:r>
                        <w:rPr>
                          <w:rFonts w:ascii="微软雅黑" w:eastAsia="微软雅黑" w:cs="Open Sans Light" w:hint="eastAsia"/>
                          <w:lang w:eastAsia="zh-CN"/>
                        </w:rPr>
                        <w:t>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50" w:before="120" w:line="36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 Semibold"/>
                          <w:lang w:eastAsia="zh-CN"/>
                        </w:rPr>
                      </w:pPr>
                      <w:r>
                        <w:rPr>
                          <w:rFonts w:ascii="微软雅黑" w:eastAsia="微软雅黑" w:cs="Open Sans Semibold" w:hint="eastAsia"/>
                          <w:lang w:eastAsia="zh-CN"/>
                        </w:rPr>
                        <w:t>某理论研讨会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ascii="微软雅黑" w:eastAsia="微软雅黑" w:cs="Open Sans Light" w:hint="eastAsia"/>
                          <w:lang w:eastAsia="zh-CN"/>
                        </w:rPr>
                        <w:t>此项目的情况，请把这段内容修改为自己的内容简介。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10" behindDoc="0" locked="0" layoutInCell="1" hidden="0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8018780</wp:posOffset>
                </wp:positionV>
                <wp:extent cx="4048125" cy="362077"/>
                <wp:effectExtent l="0" t="0" r="0" b="0"/>
                <wp:wrapNone/>
                <wp:docPr id="144" name="组合 1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5" name="组合 145"/>
                      <wpg:cNvGrpSpPr/>
                      <wpg:grpSpPr>
                        <a:xfrm rot="0">
                          <a:off x="0" y="0"/>
                          <a:ext cx="4048125" cy="362077"/>
                          <a:chOff x="0" y="0"/>
                          <a:chExt cx="4048125" cy="362077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6" name="直线连接线 146"/>
                        <wps:cNvSpPr/>
                        <wps:spPr>
                          <a:xfrm rot="0">
                            <a:off x="483235" y="362014"/>
                            <a:ext cx="3564890" cy="63"/>
                          </a:xfrm>
                          <a:prstGeom prst="straightConnector1"/>
                          <a:noFill/>
                          <a:ln w="9525" cmpd="sng" cap="flat">
                            <a:solidFill>
                              <a:srgbClr val="2F6EBB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7" name="组合 147"/>
                        <wpg:cNvGrpSpPr/>
                        <wpg:grpSpPr>
                          <a:xfrm rot="0">
                            <a:off x="0" y="0"/>
                            <a:ext cx="361314" cy="360744"/>
                            <a:chOff x="0" y="0"/>
                            <a:chExt cx="361314" cy="360744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g:grpSpPr>
                        <wps:wsp>
                          <wps:cNvPr id="148" name="椭圆 148"/>
                          <wps:cNvSpPr/>
                          <wps:spPr>
                            <a:xfrm rot="0">
                              <a:off x="0" y="0"/>
                              <a:ext cx="361314" cy="360744"/>
                            </a:xfrm>
                            <a:prstGeom prst="ellipse"/>
                            <a:solidFill>
                              <a:srgbClr val="8497B0"/>
                            </a:solidFill>
                            <a:ln w="12700" cmpd="sng" cap="flat">
                              <a:noFill/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anchor="t" anchorCtr="0" upright="1">
                            <a:noAutofit/>
                          </wps:bodyPr>
                        </wps:wsp>
                        <pic:pic>
                          <pic:nvPicPr>
                            <pic:cNvPr id="150" name="图片 150"/>
                            <pic:cNvPicPr/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90804" y="80024"/>
                              <a:ext cx="200024" cy="199425"/>
                            </a:xfrm>
                            <a:prstGeom prst="rect"/>
                            <a:noFill/>
                            <a:ln w="12700" cmpd="sng" cap="flat">
                              <a:noFill/>
                              <a:prstDash val="solid"/>
                              <a:miter/>
                            </a:ln>
                          </pic:spPr>
                        </pic:pic>
                      </wpg:grp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1" o:spid="_x0000_s151" coordorigin="4686,13197" coordsize="6375,570" style="position:absolute;&#10;margin-left:234.3pt;&#10;margin-top:631.4pt;&#10;width:318.75003pt;&#10;height:28.510048pt;&#10;z-index:110;&#10;mso-position-horizontal:absolute;&#10;mso-position-vertical:absolute;&#10;mso-wrap-distance-left:8.999863pt;&#10;mso-wrap-distance-right:8.999863pt;">
                <v:shape type="#_x0000_t32" id="直线连接线 152" o:spid="_x0000_s152" style="position:absolute;&#10;left:5447;&#10;top:13767;&#10;width:5614;&#10;height:1;" filled="f" stroked="t">
                  <v:stroke color="#2F6EBB"/>
                </v:shape>
                <v:group type="#_x0000_t1" id="组合 153" o:spid="_x0000_s153" coordorigin="4686,13197" coordsize="568,568" style="position:absolute;&#10;left:4686;&#10;top:13197;&#10;width:568;&#10;height:568;">
                  <v:oval type="#_x0000_t3" id="椭圆 154" o:spid="_x0000_s154" style="position:absolute;&#10;left:4686;&#10;top:13197;&#10;width:568;&#10;height:568;" fillcolor="#8497B0" stroked="f" strokeweight="1.0pt">
                    <v:stroke color="#000000"/>
                  </v:oval>
                  <v:shape type="#_x0000_t75" id="图片 155" o:spid="_x0000_s155" alt="pen-on-square-of-paper-interface-symbol(2).png" style="position:absolute;&#10;left:4829;&#10;top:13323;&#10;width:314;&#10;height:314;" filled="f" stroked="f" strokeweight="1.0pt">
                    <v:imagedata r:id="rId19" o:title="7694918481743520186192"/>
                    <o:lock aspectratio="t"/>
                    <v:stroke color="#000000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08" behindDoc="0" locked="0" layoutInCell="1" hidden="0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8043545</wp:posOffset>
                </wp:positionV>
                <wp:extent cx="2120900" cy="320040"/>
                <wp:effectExtent l="0" t="0" r="0" b="0"/>
                <wp:wrapNone/>
                <wp:docPr id="156" name="文本框 15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20900" cy="320040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157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58" o:spid="_x0000_s158" filled="f" stroked="f" style="position:absolute;&#10;margin-left:268.85pt;&#10;margin-top:633.35pt;&#10;width:167.00002pt;&#10;height:25.20001pt;&#10;z-index:108;&#10;mso-position-horizontal:absolute;&#10;mso-position-vertical:absolute;&#10;mso-wrap-distance-left:8.999863pt;&#10;mso-wrap-distance-right:8.999863pt;&#10;mso-wrap-style:square;">
                <v:stroke color="#000000"/>
                <v:textbox id="865" inset="2.54mm,1.27mm,2.54mm,1.27mm" o:insetmode="custom" style="layout-flow:horizontal;&#10;v-text-anchor:top;&#10;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17" behindDoc="0" locked="0" layoutInCell="1" hidden="0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6829425</wp:posOffset>
                </wp:positionV>
                <wp:extent cx="4018914" cy="361314"/>
                <wp:effectExtent l="0" t="0" r="0" b="0"/>
                <wp:wrapNone/>
                <wp:docPr id="159" name="组合 1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0" name="组合 160"/>
                      <wpg:cNvGrpSpPr/>
                      <wpg:grpSpPr>
                        <a:xfrm rot="0">
                          <a:off x="0" y="0"/>
                          <a:ext cx="4018914" cy="361314"/>
                          <a:chOff x="0" y="0"/>
                          <a:chExt cx="4018914" cy="36131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1" name="直线连接线 161"/>
                        <wps:cNvSpPr/>
                        <wps:spPr>
                          <a:xfrm rot="0">
                            <a:off x="454096" y="304700"/>
                            <a:ext cx="3564818" cy="63"/>
                          </a:xfrm>
                          <a:prstGeom prst="straightConnector1"/>
                          <a:noFill/>
                          <a:ln w="9525" cmpd="sng" cap="flat">
                            <a:solidFill>
                              <a:srgbClr val="2F6EBB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组合 162"/>
                        <wpg:cNvGrpSpPr/>
                        <wpg:grpSpPr>
                          <a:xfrm rot="0">
                            <a:off x="0" y="0"/>
                            <a:ext cx="360737" cy="361314"/>
                            <a:chOff x="0" y="0"/>
                            <a:chExt cx="360737" cy="361314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g:grpSpPr>
                        <wps:wsp>
                          <wps:cNvPr id="163" name="椭圆 163"/>
                          <wps:cNvSpPr/>
                          <wps:spPr>
                            <a:xfrm rot="0">
                              <a:off x="0" y="0"/>
                              <a:ext cx="360737" cy="361314"/>
                            </a:xfrm>
                            <a:prstGeom prst="ellipse"/>
                            <a:solidFill>
                              <a:srgbClr val="8497B0"/>
                            </a:solidFill>
                            <a:ln w="12700" cmpd="sng" cap="flat">
                              <a:noFill/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anchor="t" anchorCtr="0" upright="1">
                            <a:noAutofit/>
                          </wps:bodyPr>
                        </wps:wsp>
                        <pic:pic>
                          <pic:nvPicPr>
                            <pic:cNvPr id="165" name="图片 165"/>
                            <pic:cNvPicPr/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52713" y="65520"/>
                              <a:ext cx="247053" cy="247449"/>
                            </a:xfrm>
                            <a:prstGeom prst="rect"/>
                            <a:noFill/>
                            <a:ln w="12700" cmpd="sng" cap="flat">
                              <a:noFill/>
                              <a:prstDash val="solid"/>
                              <a:miter/>
                            </a:ln>
                          </pic:spPr>
                        </pic:pic>
                      </wpg:grp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6" o:spid="_x0000_s166" coordorigin="4686,11324" coordsize="6328,568" style="position:absolute;&#10;margin-left:234.3pt;&#10;margin-top:537.75pt;&#10;width:316.44998pt;&#10;height:28.449991pt;&#10;z-index:117;&#10;mso-position-horizontal:absolute;&#10;mso-position-vertical:absolute;&#10;mso-wrap-distance-left:8.999863pt;&#10;mso-wrap-distance-right:8.999863pt;">
                <v:shape type="#_x0000_t32" id="直线连接线 167" o:spid="_x0000_s167" style="position:absolute;&#10;left:5401;&#10;top:11804;&#10;width:5613;&#10;height:0;" filled="f" stroked="t">
                  <v:stroke color="#2F6EBB"/>
                </v:shape>
                <v:group type="#_x0000_t1" id="组合 168" o:spid="_x0000_s168" coordorigin="4686,11324" coordsize="568,568" style="position:absolute;&#10;left:4686;&#10;top:11324;&#10;width:568;&#10;height:568;">
                  <v:oval type="#_x0000_t3" id="椭圆 169" o:spid="_x0000_s169" style="position:absolute;&#10;left:4686;&#10;top:11324;&#10;width:568;&#10;height:568;" fillcolor="#8497B0" stroked="f" strokeweight="1.0pt">
                    <v:stroke color="#000000"/>
                  </v:oval>
                  <v:shape type="#_x0000_t75" id="图片 170" o:spid="_x0000_s170" alt="diploma-roll(4).png" style="position:absolute;&#10;left:4769;&#10;top:11427;&#10;width:389;&#10;height:389;" filled="f" stroked="f" strokeweight="1.0pt">
                    <v:imagedata r:id="rId21" o:title="8131184711743520186199"/>
                    <o:lock aspectratio="t"/>
                    <v:stroke color="#000000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15" behindDoc="0" locked="0" layoutInCell="1" hidden="0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6797040</wp:posOffset>
                </wp:positionV>
                <wp:extent cx="2120900" cy="320040"/>
                <wp:effectExtent l="0" t="0" r="0" b="0"/>
                <wp:wrapNone/>
                <wp:docPr id="171" name="文本框 17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20900" cy="320040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172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2F6EBB"/>
                                <w:sz w:val="28"/>
                                <w:szCs w:val="32"/>
                                <w:lang w:val="en-US" w:eastAsia="zh-CN"/>
                              </w:rPr>
                              <w:t>荣誉</w:t>
                            </w:r>
                            <w:r>
                              <w:rPr>
                                <w:rFonts w:ascii="微软雅黑" w:eastAsia="微软雅黑" w:hint="eastAsia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证书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73" o:spid="_x0000_s173" filled="f" stroked="f" style="position:absolute;&#10;margin-left:268.85pt;&#10;margin-top:535.2pt;&#10;width:167.00002pt;&#10;height:25.20001pt;&#10;z-index:115;&#10;mso-position-horizontal:absolute;&#10;mso-position-vertical:absolute;&#10;mso-wrap-distance-left:8.999863pt;&#10;mso-wrap-distance-right:8.999863pt;&#10;mso-wrap-style:square;">
                <v:stroke color="#000000"/>
                <v:textbox id="867" inset="2.54mm,1.27mm,2.54mm,1.27mm" o:insetmode="custom" style="layout-flow:horizontal;&#10;v-text-anchor:top;&#10;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2F6EBB"/>
                          <w:sz w:val="28"/>
                          <w:szCs w:val="32"/>
                          <w:lang w:val="en-US" w:eastAsia="zh-CN"/>
                        </w:rPr>
                        <w:t>荣誉</w:t>
                      </w:r>
                      <w:r>
                        <w:rPr>
                          <w:rFonts w:ascii="微软雅黑" w:eastAsia="微软雅黑" w:hint="eastAsia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14" behindDoc="0" locked="0" layoutInCell="1" hidden="0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7222490</wp:posOffset>
                </wp:positionV>
                <wp:extent cx="1472565" cy="777240"/>
                <wp:effectExtent l="0" t="0" r="0" b="0"/>
                <wp:wrapNone/>
                <wp:docPr id="174" name="文本框 17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72565" cy="77724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75"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EF SET C2证书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国际人才初级证书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76" o:spid="_x0000_s176" filled="f" stroked="f" strokeweight="1.0pt" style="position:absolute;&#10;margin-left:443.7pt;&#10;margin-top:568.7pt;&#10;width:115.950005pt;&#10;height:61.200012pt;&#10;z-index:114;&#10;mso-position-horizontal:absolute;&#10;mso-position-vertical:absolute;&#10;mso-wrap-distance-left:8.999863pt;&#10;mso-wrap-distance-right:8.999863pt;&#10;mso-wrap-style:square;">
                <v:stroke color="#000000"/>
                <v:textbox id="868" inset="2.54mm,1.27mm,2.54mm,1.27mm" o:insetmode="custom" style="layout-flow:horizontal;&#10;v-text-anchor:top;&#10;mso-fit-shape-to-text:t;">
                  <w:txbxContent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EF SET C2证书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lang w:eastAsia="zh-CN"/>
                        </w:rPr>
                      </w:pPr>
                      <w:r>
                        <w:rPr>
                          <w:lang w:val="en-US" w:eastAsia="zh-CN"/>
                        </w:rPr>
                        <w:t>国际人才初级证书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11" behindDoc="0" locked="0" layoutInCell="1" hidden="0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7222490</wp:posOffset>
                </wp:positionV>
                <wp:extent cx="1381172" cy="567376"/>
                <wp:effectExtent l="0" t="0" r="0" b="0"/>
                <wp:wrapNone/>
                <wp:docPr id="177" name="文本框 17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81172" cy="567376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78"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英语专业四级证书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国家奖学金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79" o:spid="_x0000_s179" filled="f" stroked="f" strokeweight="1.0pt" style="position:absolute;&#10;margin-left:238.09999pt;&#10;margin-top:568.7pt;&#10;width:108.75377pt;&#10;height:44.675316pt;&#10;z-index:111;&#10;mso-position-horizontal:absolute;&#10;mso-position-vertical:absolute;&#10;mso-wrap-distance-left:8.999863pt;&#10;mso-wrap-distance-right:8.999863pt;&#10;mso-wrap-style:square;">
                <v:stroke color="#000000"/>
                <v:textbox id="870" inset="2.54mm,1.27mm,2.54mm,1.27mm" o:insetmode="custom" style="layout-flow:horizontal;&#10;v-text-anchor:top;">
                  <w:txbxContent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英语专业四级证书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国家奖学金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03" behindDoc="0" locked="0" layoutInCell="1" hidden="0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4522470</wp:posOffset>
                </wp:positionV>
                <wp:extent cx="4018914" cy="361314"/>
                <wp:effectExtent l="0" t="0" r="0" b="0"/>
                <wp:wrapNone/>
                <wp:docPr id="180" name="组合 18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1" name="组合 181"/>
                      <wpg:cNvGrpSpPr/>
                      <wpg:grpSpPr>
                        <a:xfrm rot="0">
                          <a:off x="0" y="0"/>
                          <a:ext cx="4018914" cy="361314"/>
                          <a:chOff x="0" y="0"/>
                          <a:chExt cx="4018914" cy="36131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2" name="直线连接线 182"/>
                        <wps:cNvSpPr/>
                        <wps:spPr>
                          <a:xfrm rot="0">
                            <a:off x="454096" y="304700"/>
                            <a:ext cx="3564818" cy="63"/>
                          </a:xfrm>
                          <a:prstGeom prst="straightConnector1"/>
                          <a:noFill/>
                          <a:ln w="9525" cmpd="sng" cap="flat">
                            <a:solidFill>
                              <a:srgbClr val="2F6EBB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3" name="组合 183"/>
                        <wpg:cNvGrpSpPr/>
                        <wpg:grpSpPr>
                          <a:xfrm rot="0">
                            <a:off x="0" y="0"/>
                            <a:ext cx="360737" cy="361314"/>
                            <a:chOff x="0" y="0"/>
                            <a:chExt cx="360737" cy="361314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g:grpSpPr>
                        <wps:wsp>
                          <wps:cNvPr id="184" name="椭圆 184"/>
                          <wps:cNvSpPr/>
                          <wps:spPr>
                            <a:xfrm rot="0">
                              <a:off x="0" y="0"/>
                              <a:ext cx="360737" cy="361314"/>
                            </a:xfrm>
                            <a:prstGeom prst="ellipse"/>
                            <a:solidFill>
                              <a:srgbClr val="8497B0"/>
                            </a:solidFill>
                            <a:ln w="12700" cmpd="sng" cap="flat">
                              <a:noFill/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anchor="t" anchorCtr="0" upright="1">
                            <a:noAutofit/>
                          </wps:bodyPr>
                        </wps:wsp>
                        <pic:pic>
                          <pic:nvPicPr>
                            <pic:cNvPr id="186" name="图片 186"/>
                            <pic:cNvPicPr/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81928" y="79514"/>
                              <a:ext cx="214663" cy="215643"/>
                            </a:xfrm>
                            <a:prstGeom prst="rect"/>
                            <a:noFill/>
                            <a:ln w="12700" cmpd="sng" cap="flat">
                              <a:noFill/>
                              <a:prstDash val="solid"/>
                              <a:miter/>
                            </a:ln>
                          </pic:spPr>
                        </pic:pic>
                      </wpg:grp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7" o:spid="_x0000_s187" coordorigin="4686,7691" coordsize="6328,568" style="position:absolute;&#10;margin-left:234.3pt;&#10;margin-top:356.1pt;&#10;width:316.44998pt;&#10;height:28.449991pt;&#10;z-index:103;&#10;mso-position-horizontal:absolute;&#10;mso-position-vertical:absolute;&#10;mso-wrap-distance-left:8.999863pt;&#10;mso-wrap-distance-right:8.999863pt;">
                <v:shape type="#_x0000_t32" id="直线连接线 188" o:spid="_x0000_s188" style="position:absolute;&#10;left:5401;&#10;top:8171;&#10;width:5613;&#10;height:0;" filled="f" stroked="t">
                  <v:stroke color="#2F6EBB"/>
                </v:shape>
                <v:group type="#_x0000_t1" id="组合 189" o:spid="_x0000_s189" coordorigin="4686,7691" coordsize="568,568" style="position:absolute;&#10;left:4686;&#10;top:7691;&#10;width:568;&#10;height:568;">
                  <v:oval type="#_x0000_t3" id="椭圆 190" o:spid="_x0000_s190" style="position:absolute;&#10;left:4686;&#10;top:7691;&#10;width:568;&#10;height:568;" fillcolor="#8497B0" stroked="f" strokeweight="1.0pt">
                    <v:stroke color="#000000"/>
                  </v:oval>
                  <v:shape type="#_x0000_t75" id="图片 191" o:spid="_x0000_s191" alt="presentation(2).png" style="position:absolute;&#10;left:4815;&#10;top:7817;&#10;width:338;&#10;height:339;" filled="f" stroked="f" strokeweight="1.0pt">
                    <v:imagedata r:id="rId23" o:title="4642428361743520186204"/>
                    <o:lock aspectratio="t"/>
                    <v:stroke color="#000000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09" behindDoc="0" locked="0" layoutInCell="1" hidden="0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2246630</wp:posOffset>
                </wp:positionV>
                <wp:extent cx="4037964" cy="361314"/>
                <wp:effectExtent l="0" t="0" r="0" b="0"/>
                <wp:wrapNone/>
                <wp:docPr id="192" name="组合 19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3" name="组合 193"/>
                      <wpg:cNvGrpSpPr/>
                      <wpg:grpSpPr>
                        <a:xfrm rot="0">
                          <a:off x="0" y="0"/>
                          <a:ext cx="4037964" cy="361314"/>
                          <a:chOff x="0" y="0"/>
                          <a:chExt cx="4037964" cy="36131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4" name="直线连接线 194"/>
                        <wps:cNvSpPr/>
                        <wps:spPr>
                          <a:xfrm rot="0">
                            <a:off x="473149" y="323147"/>
                            <a:ext cx="3564815" cy="63"/>
                          </a:xfrm>
                          <a:prstGeom prst="straightConnector1"/>
                          <a:noFill/>
                          <a:ln w="9525" cmpd="sng" cap="flat">
                            <a:solidFill>
                              <a:srgbClr val="2F6EBB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5" name="组合 195"/>
                        <wpg:cNvGrpSpPr/>
                        <wpg:grpSpPr>
                          <a:xfrm rot="0">
                            <a:off x="0" y="0"/>
                            <a:ext cx="360736" cy="361314"/>
                            <a:chOff x="0" y="0"/>
                            <a:chExt cx="360736" cy="361314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g:grpSpPr>
                        <wps:wsp>
                          <wps:cNvPr id="196" name="椭圆 196"/>
                          <wps:cNvSpPr/>
                          <wps:spPr>
                            <a:xfrm rot="0">
                              <a:off x="0" y="0"/>
                              <a:ext cx="360736" cy="361314"/>
                            </a:xfrm>
                            <a:prstGeom prst="ellipse"/>
                            <a:solidFill>
                              <a:srgbClr val="8497B0"/>
                            </a:solidFill>
                            <a:ln w="12700" cmpd="sng" cap="flat">
                              <a:noFill/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anchor="t" anchorCtr="0" upright="1">
                            <a:noAutofit/>
                          </wps:bodyPr>
                        </wps:wsp>
                        <pic:pic>
                          <pic:nvPicPr>
                            <pic:cNvPr id="198" name="图片 198"/>
                            <pic:cNvPicPr/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76211" y="68700"/>
                              <a:ext cx="208312" cy="209282"/>
                            </a:xfrm>
                            <a:prstGeom prst="rect"/>
                            <a:noFill/>
                            <a:ln w="12700" cmpd="sng" cap="flat">
                              <a:noFill/>
                              <a:prstDash val="solid"/>
                              <a:miter/>
                            </a:ln>
                          </pic:spPr>
                        </pic:pic>
                      </wpg:grp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99" o:spid="_x0000_s199" coordorigin="4686,4107" coordsize="6358,568" style="position:absolute;&#10;margin-left:234.3pt;&#10;margin-top:176.90001pt;&#10;width:317.94995pt;&#10;height:28.449968pt;&#10;z-index:109;&#10;mso-position-horizontal:absolute;&#10;mso-position-vertical:absolute;&#10;mso-wrap-distance-left:8.999863pt;&#10;mso-wrap-distance-right:8.999863pt;">
                <v:shape type="#_x0000_t32" id="直线连接线 200" o:spid="_x0000_s200" style="position:absolute;&#10;left:5431;&#10;top:4616;&#10;width:5613;&#10;height:0;" filled="f" stroked="t">
                  <v:stroke color="#2F6EBB"/>
                </v:shape>
                <v:group type="#_x0000_t1" id="组合 201" o:spid="_x0000_s201" coordorigin="4686,4107" coordsize="568,568" style="position:absolute;&#10;left:4686;&#10;top:4107;&#10;width:568;&#10;height:568;">
                  <v:oval type="#_x0000_t3" id="椭圆 202" o:spid="_x0000_s202" style="position:absolute;&#10;left:4686;&#10;top:4107;&#10;width:568;&#10;height:568;" fillcolor="#8497B0" stroked="f" strokeweight="1.0pt">
                    <v:stroke color="#000000"/>
                  </v:oval>
                  <v:shape type="#_x0000_t75" id="图片 203" o:spid="_x0000_s203" alt="businessman-clients-portfolio.png" style="position:absolute;&#10;left:4806;&#10;top:4215;&#10;width:328;&#10;height:329;" filled="f" stroked="f" strokeweight="1.0pt">
                    <v:imagedata r:id="rId25" o:title="5634088811743520186205"/>
                    <o:lock aspectratio="t"/>
                    <v:stroke color="#000000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04" behindDoc="0" locked="0" layoutInCell="1" hidden="0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2235200</wp:posOffset>
                </wp:positionV>
                <wp:extent cx="2120900" cy="320039"/>
                <wp:effectExtent l="0" t="0" r="0" b="0"/>
                <wp:wrapNone/>
                <wp:docPr id="204" name="文本框 20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20900" cy="320039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205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06" o:spid="_x0000_s206" filled="f" stroked="f" style="position:absolute;&#10;margin-left:268.85pt;&#10;margin-top:176.0pt;&#10;width:167.00002pt;&#10;height:25.199999pt;&#10;z-index:104;&#10;mso-position-horizontal:absolute;&#10;mso-position-vertical:absolute;&#10;mso-wrap-distance-left:8.999863pt;&#10;mso-wrap-distance-right:8.999863pt;&#10;mso-wrap-style:square;">
                <v:stroke color="#000000"/>
                <v:textbox id="873" inset="2.54mm,1.27mm,2.54mm,1.27mm" o:insetmode="custom" style="layout-flow:horizontal;&#10;v-text-anchor:top;&#10;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24" behindDoc="0" locked="0" layoutInCell="1" hidden="0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360680</wp:posOffset>
                </wp:positionV>
                <wp:extent cx="4048125" cy="361315"/>
                <wp:effectExtent l="0" t="0" r="0" b="0"/>
                <wp:wrapNone/>
                <wp:docPr id="207" name="组合 20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8" name="组合 208"/>
                      <wpg:cNvGrpSpPr/>
                      <wpg:grpSpPr>
                        <a:xfrm rot="0">
                          <a:off x="0" y="0"/>
                          <a:ext cx="4048125" cy="361315"/>
                          <a:chOff x="0" y="0"/>
                          <a:chExt cx="4048125" cy="36131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9" name="直线连接线 209"/>
                        <wps:cNvSpPr/>
                        <wps:spPr>
                          <a:xfrm rot="0">
                            <a:off x="483235" y="351790"/>
                            <a:ext cx="3564890" cy="63"/>
                          </a:xfrm>
                          <a:prstGeom prst="straightConnector1"/>
                          <a:noFill/>
                          <a:ln w="9525" cmpd="sng" cap="flat">
                            <a:solidFill>
                              <a:srgbClr val="2F6EBB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 rot="0">
                            <a:off x="0" y="0"/>
                            <a:ext cx="361314" cy="361315"/>
                            <a:chOff x="0" y="0"/>
                            <a:chExt cx="361314" cy="36131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g:grpSpPr>
                        <wps:wsp>
                          <wps:cNvPr id="211" name="椭圆 211"/>
                          <wps:cNvSpPr/>
                          <wps:spPr>
                            <a:xfrm rot="0">
                              <a:off x="0" y="0"/>
                              <a:ext cx="361314" cy="361315"/>
                            </a:xfrm>
                            <a:prstGeom prst="ellipse"/>
                            <a:solidFill>
                              <a:srgbClr val="8497B0"/>
                            </a:solidFill>
                            <a:ln w="12700" cmpd="sng" cap="flat">
                              <a:noFill/>
                              <a:prstDash val="solid"/>
                              <a:round/>
                            </a:ln>
                          </wps:spPr>
                          <wps:bodyPr vert="horz" wrap="square" lIns="91440" tIns="45720" rIns="91440" bIns="45720" anchor="t" anchorCtr="0" upright="1">
                            <a:noAutofit/>
                          </wps:bodyPr>
                        </wps:wsp>
                        <pic:pic>
                          <pic:nvPicPr>
                            <pic:cNvPr id="213" name="图片 213"/>
                            <pic:cNvPicPr/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69215" y="72390"/>
                              <a:ext cx="221615" cy="222250"/>
                            </a:xfrm>
                            <a:prstGeom prst="rect"/>
                            <a:noFill/>
                            <a:ln w="12700" cmpd="sng" cap="flat">
                              <a:noFill/>
                              <a:prstDash val="solid"/>
                              <a:miter/>
                            </a:ln>
                          </pic:spPr>
                        </pic:pic>
                      </wpg:grp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14" o:spid="_x0000_s214" coordorigin="4686,1137" coordsize="6375,569" style="position:absolute;&#10;margin-left:234.3pt;&#10;margin-top:28.400002pt;&#10;width:318.75003pt;&#10;height:28.450005pt;&#10;z-index:124;&#10;mso-position-horizontal:absolute;&#10;mso-position-vertical:absolute;&#10;mso-wrap-distance-left:8.999863pt;&#10;mso-wrap-distance-right:8.999863pt;">
                <v:shape type="#_x0000_t32" id="直线连接线 215" o:spid="_x0000_s215" style="position:absolute;&#10;left:5447;&#10;top:1691;&#10;width:5614;&#10;height:0;" filled="f" stroked="t">
                  <v:stroke color="#2F6EBB"/>
                </v:shape>
                <v:group type="#_x0000_t1" id="组合 216" o:spid="_x0000_s216" coordorigin="4686,1137" coordsize="568,569" style="position:absolute;&#10;left:4686;&#10;top:1137;&#10;width:568;&#10;height:569;">
                  <v:oval type="#_x0000_t3" id="椭圆 217" o:spid="_x0000_s217" style="position:absolute;&#10;left:4686;&#10;top:1137;&#10;width:568;&#10;height:569;" fillcolor="#8497B0" stroked="f" strokeweight="1.0pt">
                    <v:stroke color="#000000"/>
                  </v:oval>
                  <v:shape type="#_x0000_t75" id="图片 218" o:spid="_x0000_s218" alt="university.png" style="position:absolute;&#10;left:4795;&#10;top:1251;&#10;width:349;&#10;height:350;" filled="f" stroked="f" strokeweight="1.0pt">
                    <v:imagedata r:id="rId27" o:title="2237651081743520186211"/>
                    <o:lock aspectratio="t"/>
                    <v:stroke color="#000000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23" behindDoc="0" locked="0" layoutInCell="1" hidden="0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1337310</wp:posOffset>
                </wp:positionV>
                <wp:extent cx="3990340" cy="650240"/>
                <wp:effectExtent l="0" t="0" r="0" b="0"/>
                <wp:wrapNone/>
                <wp:docPr id="219" name="文本框 2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90340" cy="65024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220"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right="0" w:firstLineChars="0" w:hanging="42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Calibri" w:hint="eastAsia"/>
                                <w:lang w:eastAsia="zh-CN"/>
                              </w:rPr>
                              <w:t>主修了</w:t>
                            </w:r>
                            <w:r>
                              <w:rPr>
                                <w:rFonts w:ascii="微软雅黑" w:eastAsia="微软雅黑" w:cs="Calibri"/>
                                <w:lang w:eastAsia="zh-CN"/>
                              </w:rPr>
                              <w:t>英语翻译</w:t>
                            </w:r>
                            <w:r>
                              <w:rPr>
                                <w:rFonts w:ascii="微软雅黑" w:eastAsia="微软雅黑" w:cs="Calibri"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宋体" w:eastAsia="微软雅黑" w:hAnsi="宋体"/>
                                <w:szCs w:val="21"/>
                                <w:lang w:eastAsia="zh-CN"/>
                              </w:rPr>
                              <w:t>跨文化交际</w:t>
                            </w:r>
                            <w:r>
                              <w:rPr>
                                <w:rFonts w:ascii="宋体" w:eastAsia="微软雅黑" w:hAnsi="宋体" w:hint="eastAsia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宋体" w:eastAsia="微软雅黑" w:hAnsi="宋体"/>
                                <w:szCs w:val="21"/>
                                <w:lang w:eastAsia="zh-CN"/>
                              </w:rPr>
                              <w:t>商务口译</w:t>
                            </w:r>
                            <w:r>
                              <w:rPr>
                                <w:rFonts w:ascii="宋体" w:eastAsia="微软雅黑" w:hAnsi="宋体" w:hint="eastAsia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宋体" w:eastAsia="微软雅黑" w:hAnsi="宋体"/>
                                <w:szCs w:val="21"/>
                                <w:lang w:eastAsia="zh-CN"/>
                              </w:rPr>
                              <w:t>英语听力</w:t>
                            </w:r>
                            <w:r>
                              <w:rPr>
                                <w:rFonts w:ascii="宋体" w:eastAsia="微软雅黑" w:hAnsi="宋体" w:hint="eastAsia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宋体" w:eastAsia="微软雅黑" w:hAnsi="宋体"/>
                                <w:szCs w:val="21"/>
                                <w:lang w:eastAsia="zh-CN"/>
                              </w:rPr>
                              <w:t>英语读写等课程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21" o:spid="_x0000_s221" filled="f" stroked="f" strokeweight="1.0pt" style="position:absolute;&#10;margin-left:241.25pt;&#10;margin-top:105.3pt;&#10;width:314.20004pt;&#10;height:51.20001pt;&#10;z-index:123;&#10;mso-position-horizontal:absolute;&#10;mso-position-vertical:absolute;&#10;mso-wrap-distance-left:8.999863pt;&#10;mso-wrap-distance-right:8.999863pt;&#10;mso-wrap-style:square;">
                <v:stroke color="#000000"/>
                <v:textbox id="875" inset="2.54mm,1.27mm,2.54mm,1.27mm" o:insetmode="custom" style="layout-flow:horizontal;&#10;v-text-anchor:top;&#10;mso-fit-shape-to-text:t;">
                  <w:txbxContent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right="0" w:firstLineChars="0" w:hanging="420"/>
                        <w:jc w:val="left"/>
                        <w:textAlignment w:val="auto"/>
                        <w:outlineLvl w:val="9"/>
                        <w:rPr>
                          <w:rFonts w:ascii="微软雅黑" w:eastAsia="微软雅黑" w:cs="Calibri"/>
                          <w:lang w:eastAsia="zh-CN"/>
                        </w:rPr>
                      </w:pPr>
                      <w:r>
                        <w:rPr>
                          <w:rFonts w:ascii="微软雅黑" w:eastAsia="微软雅黑" w:cs="Calibri" w:hint="eastAsia"/>
                          <w:lang w:eastAsia="zh-CN"/>
                        </w:rPr>
                        <w:t>主修了</w:t>
                      </w:r>
                      <w:r>
                        <w:rPr>
                          <w:rFonts w:ascii="微软雅黑" w:eastAsia="微软雅黑" w:cs="Calibri"/>
                          <w:lang w:eastAsia="zh-CN"/>
                        </w:rPr>
                        <w:t>英语翻译</w:t>
                      </w:r>
                      <w:r>
                        <w:rPr>
                          <w:rFonts w:ascii="微软雅黑" w:eastAsia="微软雅黑" w:cs="Calibri" w:hint="eastAsia"/>
                          <w:lang w:eastAsia="zh-CN"/>
                        </w:rPr>
                        <w:t>、</w:t>
                      </w:r>
                      <w:r>
                        <w:rPr>
                          <w:rFonts w:ascii="宋体" w:eastAsia="微软雅黑" w:hAnsi="宋体"/>
                          <w:szCs w:val="21"/>
                          <w:lang w:eastAsia="zh-CN"/>
                        </w:rPr>
                        <w:t>跨文化交际</w:t>
                      </w:r>
                      <w:r>
                        <w:rPr>
                          <w:rFonts w:ascii="宋体" w:eastAsia="微软雅黑" w:hAnsi="宋体" w:hint="eastAsia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ascii="宋体" w:eastAsia="微软雅黑" w:hAnsi="宋体"/>
                          <w:szCs w:val="21"/>
                          <w:lang w:eastAsia="zh-CN"/>
                        </w:rPr>
                        <w:t>商务口译</w:t>
                      </w:r>
                      <w:r>
                        <w:rPr>
                          <w:rFonts w:ascii="宋体" w:eastAsia="微软雅黑" w:hAnsi="宋体" w:hint="eastAsia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ascii="宋体" w:eastAsia="微软雅黑" w:hAnsi="宋体"/>
                          <w:szCs w:val="21"/>
                          <w:lang w:eastAsia="zh-CN"/>
                        </w:rPr>
                        <w:t>英语听力</w:t>
                      </w:r>
                      <w:r>
                        <w:rPr>
                          <w:rFonts w:ascii="宋体" w:eastAsia="微软雅黑" w:hAnsi="宋体" w:hint="eastAsia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ascii="宋体" w:eastAsia="微软雅黑" w:hAnsi="宋体"/>
                          <w:szCs w:val="21"/>
                          <w:lang w:eastAsia="zh-CN"/>
                        </w:rPr>
                        <w:t>英语读写等课程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22" behindDoc="0" locked="0" layoutInCell="1" hidden="0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379095</wp:posOffset>
                </wp:positionV>
                <wp:extent cx="1881505" cy="320040"/>
                <wp:effectExtent l="0" t="0" r="0" b="0"/>
                <wp:wrapNone/>
                <wp:docPr id="222" name="文本框 2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81505" cy="320040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223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b/>
                                <w:color w:val="0F243E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24" o:spid="_x0000_s224" filled="f" stroked="f" style="position:absolute;&#10;margin-left:268.85pt;&#10;margin-top:29.85pt;&#10;width:148.15001pt;&#10;height:25.200005pt;&#10;z-index:122;&#10;mso-position-horizontal:absolute;&#10;mso-position-vertical:absolute;&#10;mso-wrap-distance-left:8.999863pt;&#10;mso-wrap-distance-right:8.999863pt;&#10;mso-wrap-style:square;">
                <v:stroke color="#000000"/>
                <v:textbox id="876" inset="2.54mm,1.27mm,2.54mm,1.27mm" o:insetmode="custom" style="layout-flow:horizontal;&#10;v-text-anchor:top;&#10;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b/>
                          <w:color w:val="0F243E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21" behindDoc="0" locked="0" layoutInCell="1" hidden="0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772795</wp:posOffset>
                </wp:positionV>
                <wp:extent cx="2575560" cy="650240"/>
                <wp:effectExtent l="0" t="0" r="0" b="0"/>
                <wp:wrapNone/>
                <wp:docPr id="225" name="文本框 2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75560" cy="65024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226"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Calibri" w:hint="eastAsia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cs="Calibri"/>
                                <w:lang w:eastAsia="zh-CN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cs="Calibri" w:hint="eastAsia"/>
                                <w:lang w:eastAsia="zh-CN"/>
                              </w:rPr>
                              <w:t>.9-20</w:t>
                            </w:r>
                            <w:r>
                              <w:rPr>
                                <w:rFonts w:ascii="微软雅黑" w:eastAsia="微软雅黑" w:cs="Calibri"/>
                                <w:lang w:eastAsia="zh-CN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cs="Calibri" w:hint="eastAsia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Calibri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cs="Calibri"/>
                                <w:lang w:eastAsia="zh-CN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cs="Calibri" w:hint="eastAsia"/>
                                <w:lang w:eastAsia="zh-CN"/>
                              </w:rPr>
                              <w:t>类本科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27" o:spid="_x0000_s227" filled="f" stroked="f" strokeweight="1.0pt" style="position:absolute;&#10;margin-left:358.4pt;&#10;margin-top:60.85pt;&#10;width:202.80002pt;&#10;height:51.20001pt;&#10;z-index:121;&#10;mso-position-horizontal:absolute;&#10;mso-position-vertical:absolute;&#10;mso-wrap-distance-left:8.999863pt;&#10;mso-wrap-distance-right:8.999863pt;&#10;mso-wrap-style:square;">
                <v:stroke color="#000000"/>
                <v:textbox id="877" inset="2.54mm,1.27mm,2.54mm,1.27mm" o:insetmode="custom" style="layout-flow:horizontal;&#10;v-text-anchor:top;&#10;mso-fit-shape-to-text:t;">
                  <w:txbxContent>
                    <w:p>
                      <w:pPr>
                        <w:spacing w:line="440" w:lineRule="exact"/>
                        <w:rPr>
                          <w:rFonts w:ascii="微软雅黑" w:eastAsia="微软雅黑" w:cs="Calibri"/>
                          <w:lang w:eastAsia="zh-CN"/>
                        </w:rPr>
                      </w:pPr>
                      <w:r>
                        <w:rPr>
                          <w:rFonts w:ascii="微软雅黑" w:eastAsia="微软雅黑" w:cs="Calibri" w:hint="eastAsia"/>
                          <w:lang w:eastAsia="zh-CN"/>
                        </w:rPr>
                        <w:t>20</w:t>
                      </w:r>
                      <w:r>
                        <w:rPr>
                          <w:rFonts w:ascii="微软雅黑" w:eastAsia="微软雅黑" w:cs="Calibri"/>
                          <w:lang w:eastAsia="zh-CN"/>
                        </w:rPr>
                        <w:t>22</w:t>
                      </w:r>
                      <w:r>
                        <w:rPr>
                          <w:rFonts w:ascii="微软雅黑" w:eastAsia="微软雅黑" w:cs="Calibri" w:hint="eastAsia"/>
                          <w:lang w:eastAsia="zh-CN"/>
                        </w:rPr>
                        <w:t>.9-20</w:t>
                      </w:r>
                      <w:r>
                        <w:rPr>
                          <w:rFonts w:ascii="微软雅黑" w:eastAsia="微软雅黑" w:cs="Calibri"/>
                          <w:lang w:eastAsia="zh-CN"/>
                        </w:rPr>
                        <w:t>26</w:t>
                      </w:r>
                      <w:r>
                        <w:rPr>
                          <w:rFonts w:ascii="微软雅黑" w:eastAsia="微软雅黑" w:cs="Calibri" w:hint="eastAsia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eastAsia="微软雅黑" w:cs="Calibri"/>
                          <w:lang w:eastAsia="zh-CN"/>
                        </w:rPr>
                      </w:pPr>
                      <w:r>
                        <w:rPr>
                          <w:rFonts w:ascii="微软雅黑" w:eastAsia="微软雅黑" w:cs="Calibri"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cs="Calibri"/>
                          <w:lang w:eastAsia="zh-CN"/>
                        </w:rPr>
                        <w:t>二</w:t>
                      </w:r>
                      <w:r>
                        <w:rPr>
                          <w:rFonts w:ascii="微软雅黑" w:eastAsia="微软雅黑" w:cs="Calibri" w:hint="eastAsia"/>
                          <w:lang w:eastAsia="zh-CN"/>
                        </w:rPr>
                        <w:t>类本科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298" distR="114298" simplePos="0" relativeHeight="120" behindDoc="0" locked="0" layoutInCell="1" hidden="0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772795</wp:posOffset>
                </wp:positionV>
                <wp:extent cx="1714426" cy="643890"/>
                <wp:effectExtent l="0" t="0" r="0" b="0"/>
                <wp:wrapNone/>
                <wp:docPr id="228" name="文本框 2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14426" cy="643890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round/>
                        </a:ln>
                      </wps:spPr>
                      <wps:txbx id="229"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西南交通大学希望学院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cs="Calibri" w:hint="eastAsia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30" o:spid="_x0000_s230" filled="f" stroked="f" style="position:absolute;&#10;margin-left:241.25pt;&#10;margin-top:60.85pt;&#10;width:134.99423pt;&#10;height:50.7pt;&#10;z-index:120;&#10;mso-position-horizontal:absolute;&#10;mso-position-vertical:absolute;&#10;mso-wrap-distance-left:8.999863pt;&#10;mso-wrap-distance-right:8.999863pt;&#10;mso-wrap-style:square;">
                <v:stroke color="#000000"/>
                <v:textbox id="878" inset="2.54mm,1.27mm,2.54mm,1.27mm" o:insetmode="custom" style="layout-flow:horizontal;&#10;v-text-anchor:top;">
                  <w:txbxContent>
                    <w:p>
                      <w:pPr>
                        <w:spacing w:line="440" w:lineRule="exact"/>
                        <w:rPr>
                          <w:rFonts w:asci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西南交通大学希望学院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英语</w:t>
                      </w:r>
                      <w:r>
                        <w:rPr>
                          <w:rFonts w:ascii="微软雅黑" w:eastAsia="微软雅黑" w:cs="Calibri" w:hint="eastAsia"/>
                          <w:b/>
                          <w:bCs/>
                          <w:iCs/>
                          <w:color w:val="000000"/>
                          <w:lang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298" distR="114298" simplePos="0" relativeHeight="74" behindDoc="0" locked="0" layoutInCell="1" hidden="0" allowOverlap="1">
                <wp:simplePos x="0" y="0"/>
                <wp:positionH relativeFrom="column">
                  <wp:posOffset>645795</wp:posOffset>
                </wp:positionH>
                <wp:positionV relativeFrom="page">
                  <wp:posOffset>4657725</wp:posOffset>
                </wp:positionV>
                <wp:extent cx="1803400" cy="3063240"/>
                <wp:effectExtent l="0" t="0" r="0" b="0"/>
                <wp:wrapNone/>
                <wp:docPr id="231" name="文本框 2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03400" cy="306324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232">
                        <w:txbxContent>
                          <w:p>
                            <w:pPr>
                              <w:pStyle w:val="1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300" w:line="48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spacing w:val="2"/>
                                <w:lang w:eastAsia="zh-CN"/>
                              </w:rPr>
                              <w:t>出生日期：</w:t>
                            </w:r>
                            <w:r>
                              <w:rPr>
                                <w:rFonts w:ascii="微软雅黑" w:eastAsia="微软雅黑"/>
                                <w:spacing w:val="2"/>
                                <w:lang w:eastAsia="zh-CN"/>
                              </w:rPr>
                              <w:t>2003.12</w:t>
                            </w:r>
                          </w:p>
                          <w:p>
                            <w:pPr>
                              <w:pStyle w:val="1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300" w:line="48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spacing w:val="2"/>
                                <w:lang w:eastAsia="zh-CN"/>
                              </w:rPr>
                              <w:t>籍    贯：</w:t>
                            </w:r>
                            <w:r>
                              <w:rPr>
                                <w:rFonts w:ascii="微软雅黑" w:eastAsia="微软雅黑"/>
                                <w:spacing w:val="2"/>
                                <w:lang w:eastAsia="zh-CN"/>
                              </w:rPr>
                              <w:t>四川</w:t>
                            </w:r>
                          </w:p>
                          <w:p>
                            <w:pPr>
                              <w:pStyle w:val="1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300" w:line="48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ascii="微软雅黑" w:eastAsia="微软雅黑"/>
                                <w:lang w:eastAsia="zh-CN"/>
                              </w:rPr>
                              <w:t>共青团员</w:t>
                            </w:r>
                          </w:p>
                          <w:p>
                            <w:pPr>
                              <w:pStyle w:val="16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300" w:line="48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int="eastAsia"/>
                                <w:spacing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spacing w:val="2"/>
                                <w:lang w:eastAsia="zh-CN"/>
                              </w:rPr>
                              <w:t>民    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300" w:line="48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/>
                                <w:lang w:eastAsia="zh-CN"/>
                              </w:rPr>
                              <w:t>13518472732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300" w:line="480" w:lineRule="exact"/>
                              <w:ind w:left="0" w:right="0" w:firstLine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/>
                                <w:lang w:eastAsia="zh-CN"/>
                              </w:rPr>
                              <w:t>2061241149@qq.com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33" o:spid="_x0000_s233" filled="f" stroked="f" strokeweight="1.0pt" style="position:absolute;&#10;margin-left:50.85pt;&#10;margin-top:366.75pt;&#10;width:142.0pt;&#10;height:241.20001pt;&#10;z-index:74;&#10;mso-position-horizontal:absolute;&#10;mso-position-vertical:absolute;&#10;mso-position-vertical-relative:page;&#10;mso-wrap-distance-left:8.999863pt;&#10;mso-wrap-distance-right:8.999863pt;&#10;mso-wrap-style:square;">
                <v:stroke color="#000000"/>
                <v:textbox id="881" inset="2.54mm,1.27mm,2.54mm,1.27mm" o:insetmode="custom" style="layout-flow:horizontal;&#10;v-text-anchor:top;&#10;mso-fit-shape-to-text:t;">
                  <w:txbxContent>
                    <w:p>
                      <w:pPr>
                        <w:pStyle w:val="1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300" w:line="48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spacing w:val="2"/>
                          <w:lang w:eastAsia="zh-CN"/>
                        </w:rPr>
                        <w:t>出生日期：</w:t>
                      </w:r>
                      <w:r>
                        <w:rPr>
                          <w:rFonts w:ascii="微软雅黑" w:eastAsia="微软雅黑"/>
                          <w:spacing w:val="2"/>
                          <w:lang w:eastAsia="zh-CN"/>
                        </w:rPr>
                        <w:t>2003.12</w:t>
                      </w:r>
                    </w:p>
                    <w:p>
                      <w:pPr>
                        <w:pStyle w:val="1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300" w:line="48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spacing w:val="2"/>
                          <w:lang w:eastAsia="zh-CN"/>
                        </w:rPr>
                        <w:t>籍    贯：</w:t>
                      </w:r>
                      <w:r>
                        <w:rPr>
                          <w:rFonts w:ascii="微软雅黑" w:eastAsia="微软雅黑"/>
                          <w:spacing w:val="2"/>
                          <w:lang w:eastAsia="zh-CN"/>
                        </w:rPr>
                        <w:t>四川</w:t>
                      </w:r>
                    </w:p>
                    <w:p>
                      <w:pPr>
                        <w:pStyle w:val="1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300" w:line="48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lang w:eastAsia="zh-CN"/>
                        </w:rPr>
                        <w:t>政治面貌：</w:t>
                      </w:r>
                      <w:r>
                        <w:rPr>
                          <w:rFonts w:ascii="微软雅黑" w:eastAsia="微软雅黑"/>
                          <w:lang w:eastAsia="zh-CN"/>
                        </w:rPr>
                        <w:t>共青团员</w:t>
                      </w:r>
                    </w:p>
                    <w:p>
                      <w:pPr>
                        <w:pStyle w:val="16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300" w:line="48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hint="eastAsia"/>
                          <w:spacing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int="eastAsia"/>
                          <w:spacing w:val="2"/>
                          <w:lang w:eastAsia="zh-CN"/>
                        </w:rPr>
                        <w:t>民    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300" w:line="48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/>
                          <w:lang w:eastAsia="zh-CN"/>
                        </w:rPr>
                        <w:t>13518472732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300" w:line="480" w:lineRule="exact"/>
                        <w:ind w:left="0" w:right="0" w:firstLine="0"/>
                        <w:jc w:val="left"/>
                        <w:textAlignment w:val="auto"/>
                        <w:outlineLvl w:val="9"/>
                        <w:rPr>
                          <w:rFonts w:ascii="微软雅黑" w:eastAsia="微软雅黑" w:hint="eastAsia"/>
                          <w:lang w:eastAsia="zh-CN"/>
                        </w:rPr>
                      </w:pPr>
                      <w:r>
                        <w:rPr>
                          <w:rFonts w:ascii="微软雅黑" w:eastAsia="微软雅黑"/>
                          <w:lang w:eastAsia="zh-CN"/>
                        </w:rPr>
                        <w:t>2061241149@qq.com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2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2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2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2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荣耀黑体">
    <w:altName w:val="Droid Sans Fallback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01222853"/>
    <w:lvl w:ilvl="0">
      <w:start w:val="1"/>
      <w:numFmt w:val="bullet"/>
      <w:lvlRestart w:val="0"/>
      <w:lvlText w:val="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1">
    <w:multiLevelType w:val="multilevel"/>
    <w:tmpl w:val="074523F5"/>
    <w:lvl w:ilvl="0">
      <w:start w:val="1"/>
      <w:numFmt w:val="bullet"/>
      <w:lvlRestart w:val="0"/>
      <w:lvlText w:val="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2">
    <w:multiLevelType w:val="multilevel"/>
    <w:tmpl w:val="44110A8D"/>
    <w:lvl w:ilvl="0">
      <w:start w:val="1"/>
      <w:numFmt w:val="bullet"/>
      <w:lvlRestart w:val="0"/>
      <w:lvlText w:val="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3">
    <w:multiLevelType w:val="multilevel"/>
    <w:tmpl w:val="33120012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4">
    <w:multiLevelType w:val="multilevel"/>
    <w:tmpl w:val="5AF957F1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5">
    <w:multiLevelType w:val="multilevel"/>
    <w:tmpl w:val="3D040584"/>
    <w:lvl w:ilvl="0">
      <w:start w:val="1"/>
      <w:numFmt w:val="bullet"/>
      <w:lvlRestart w:val="0"/>
      <w:lvlText w:val="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6">
    <w:multiLevelType w:val="multilevel"/>
    <w:tmpl w:val="01C06057"/>
    <w:lvl w:ilvl="0">
      <w:start w:val="1"/>
      <w:numFmt w:val="bullet"/>
      <w:lvlRestart w:val="0"/>
      <w:lvlText w:val="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7">
    <w:multiLevelType w:val="multilevel"/>
    <w:tmpl w:val="7C3963BE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7"/>
  <w:displayBackgroundShape/>
  <w:bordersDoNotSurroundHeader/>
  <w:bordersDoNotSurroundFooter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</w:pPr>
    <w:rPr>
      <w:rFonts w:ascii="Calibri" w:eastAsia="宋体" w:cs="Times New Roman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荣耀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列出段落3"/>
    <w:basedOn w:val="0"/>
    <w:pPr>
      <w:ind w:firstLineChars="200" w:firstLine="200"/>
    </w:pPr>
  </w:style>
  <w:style w:type="paragraph" w:customStyle="1" w:styleId="16">
    <w:name w:val="列出段落1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image" Target="media/1.jpeg"/><Relationship Id="rId2" Type="http://schemas.openxmlformats.org/officeDocument/2006/relationships/settings" Target="settings.xml"/><Relationship Id="rId3" Type="http://schemas.openxmlformats.org/officeDocument/2006/relationships/image" Target="media/16.png"/><Relationship Id="rId4" Type="http://schemas.openxmlformats.org/officeDocument/2006/relationships/image" Target="media/16.png"/><Relationship Id="rId5" Type="http://schemas.openxmlformats.org/officeDocument/2006/relationships/image" Target="media/24.png"/><Relationship Id="rId6" Type="http://schemas.openxmlformats.org/officeDocument/2006/relationships/image" Target="media/24.png"/><Relationship Id="rId7" Type="http://schemas.openxmlformats.org/officeDocument/2006/relationships/image" Target="media/32.png"/><Relationship Id="rId8" Type="http://schemas.openxmlformats.org/officeDocument/2006/relationships/image" Target="media/32.png"/><Relationship Id="rId9" Type="http://schemas.openxmlformats.org/officeDocument/2006/relationships/image" Target="media/40.png"/><Relationship Id="rId10" Type="http://schemas.openxmlformats.org/officeDocument/2006/relationships/image" Target="media/40.png"/><Relationship Id="rId11" Type="http://schemas.openxmlformats.org/officeDocument/2006/relationships/image" Target="media/48.png"/><Relationship Id="rId12" Type="http://schemas.openxmlformats.org/officeDocument/2006/relationships/image" Target="media/48.png"/><Relationship Id="rId13" Type="http://schemas.openxmlformats.org/officeDocument/2006/relationships/image" Target="media/56.png"/><Relationship Id="rId14" Type="http://schemas.openxmlformats.org/officeDocument/2006/relationships/image" Target="media/56.png"/><Relationship Id="rId15" Type="http://schemas.openxmlformats.org/officeDocument/2006/relationships/image" Target="media/127.png"/><Relationship Id="rId16" Type="http://schemas.openxmlformats.org/officeDocument/2006/relationships/image" Target="media/127.png"/><Relationship Id="rId17" Type="http://schemas.openxmlformats.org/officeDocument/2006/relationships/image" Target="media/133.jpg"/><Relationship Id="rId18" Type="http://schemas.openxmlformats.org/officeDocument/2006/relationships/image" Target="media/149.png"/><Relationship Id="rId19" Type="http://schemas.openxmlformats.org/officeDocument/2006/relationships/image" Target="media/149.png"/><Relationship Id="rId20" Type="http://schemas.openxmlformats.org/officeDocument/2006/relationships/image" Target="media/164.png"/><Relationship Id="rId21" Type="http://schemas.openxmlformats.org/officeDocument/2006/relationships/image" Target="media/164.png"/><Relationship Id="rId22" Type="http://schemas.openxmlformats.org/officeDocument/2006/relationships/image" Target="media/185.png"/><Relationship Id="rId23" Type="http://schemas.openxmlformats.org/officeDocument/2006/relationships/image" Target="media/185.png"/><Relationship Id="rId24" Type="http://schemas.openxmlformats.org/officeDocument/2006/relationships/image" Target="media/197.png"/><Relationship Id="rId25" Type="http://schemas.openxmlformats.org/officeDocument/2006/relationships/image" Target="media/197.png"/><Relationship Id="rId26" Type="http://schemas.openxmlformats.org/officeDocument/2006/relationships/image" Target="media/212.png"/><Relationship Id="rId27" Type="http://schemas.openxmlformats.org/officeDocument/2006/relationships/image" Target="media/212.png"/><Relationship Id="rId28" Type="http://schemas.openxmlformats.org/officeDocument/2006/relationships/styles" Target="styles.xml"/><Relationship Id="rId29" Type="http://schemas.openxmlformats.org/officeDocument/2006/relationships/numbering" Target="numbering.xml"/><Relationship Id="rId3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</TotalTime>
  <Application>Honor_Office</Application>
  <Pages>1</Pages>
  <Words>0</Words>
  <Characters>0</Characters>
  <Lines>3</Lines>
  <Paragraphs>0</Paragraphs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荣耀Play8T</cp:lastModifiedBy>
  <cp:revision>0</cp:revision>
  <dcterms:modified xsi:type="dcterms:W3CDTF">2025-04-01T15:19:52Z</dcterms:modified>
</cp:coreProperties>
</file>