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1298" w14:textId="77777777" w:rsidR="005A4CB8" w:rsidRDefault="00000000">
      <w:pPr>
        <w:pStyle w:val="a6"/>
        <w:ind w:firstLine="218"/>
        <w:rPr>
          <w:rStyle w:val="1"/>
          <w:rFonts w:hint="eastAsia"/>
          <w:b/>
          <w:bCs/>
          <w:color w:val="262626" w:themeColor="text1" w:themeTint="D9"/>
        </w:rPr>
      </w:pPr>
      <w:r>
        <w:rPr>
          <w:rStyle w:val="Char"/>
          <w:rFonts w:hint="eastAsia"/>
          <w:b/>
          <w:bCs/>
          <w:noProof/>
          <w:color w:val="262626" w:themeColor="text1" w:themeTint="D9"/>
        </w:rPr>
        <w:drawing>
          <wp:anchor distT="0" distB="0" distL="114300" distR="114300" simplePos="0" relativeHeight="251660288" behindDoc="0" locked="0" layoutInCell="1" allowOverlap="1" wp14:anchorId="53289EBE" wp14:editId="585ECA18">
            <wp:simplePos x="0" y="0"/>
            <wp:positionH relativeFrom="column">
              <wp:posOffset>4940935</wp:posOffset>
            </wp:positionH>
            <wp:positionV relativeFrom="paragraph">
              <wp:posOffset>-264160</wp:posOffset>
            </wp:positionV>
            <wp:extent cx="1193165" cy="1627505"/>
            <wp:effectExtent l="0" t="0" r="6985" b="10795"/>
            <wp:wrapNone/>
            <wp:docPr id="24" name="图片 24" descr="1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寸"/>
                    <pic:cNvPicPr>
                      <a:picLocks noChangeAspect="1"/>
                    </pic:cNvPicPr>
                  </pic:nvPicPr>
                  <pic:blipFill>
                    <a:blip r:embed="rId8"/>
                    <a:stretch>
                      <a:fillRect/>
                    </a:stretch>
                  </pic:blipFill>
                  <pic:spPr>
                    <a:xfrm>
                      <a:off x="0" y="0"/>
                      <a:ext cx="1193165" cy="1627505"/>
                    </a:xfrm>
                    <a:prstGeom prst="rect">
                      <a:avLst/>
                    </a:prstGeom>
                  </pic:spPr>
                </pic:pic>
              </a:graphicData>
            </a:graphic>
          </wp:anchor>
        </w:drawing>
      </w:r>
      <w:r>
        <w:rPr>
          <w:rStyle w:val="Char"/>
          <w:rFonts w:hint="eastAsia"/>
          <w:b/>
          <w:bCs/>
          <w:color w:val="262626" w:themeColor="text1" w:themeTint="D9"/>
        </w:rPr>
        <w:t>谢彦恺</w:t>
      </w:r>
      <w:r>
        <w:rPr>
          <w:rFonts w:hint="eastAsia"/>
          <w:color w:val="262626" w:themeColor="text1" w:themeTint="D9"/>
          <w:sz w:val="60"/>
          <w:szCs w:val="96"/>
        </w:rPr>
        <w:tab/>
      </w:r>
    </w:p>
    <w:p w14:paraId="66100CC9" w14:textId="77777777" w:rsidR="005A4CB8" w:rsidRDefault="00000000">
      <w:pPr>
        <w:pStyle w:val="a7"/>
        <w:spacing w:before="124" w:after="156"/>
        <w:rPr>
          <w:rFonts w:hint="eastAsia"/>
          <w:color w:val="262626" w:themeColor="text1" w:themeTint="D9"/>
        </w:rPr>
      </w:pPr>
      <w:r>
        <w:rPr>
          <w:noProof/>
          <w:color w:val="262626" w:themeColor="text1" w:themeTint="D9"/>
        </w:rPr>
        <mc:AlternateContent>
          <mc:Choice Requires="wps">
            <w:drawing>
              <wp:inline distT="0" distB="0" distL="114300" distR="114300" wp14:anchorId="477BEA36" wp14:editId="77D4FE3E">
                <wp:extent cx="109855" cy="109855"/>
                <wp:effectExtent l="0" t="0" r="4445" b="4445"/>
                <wp:docPr id="27" name="圆角矩形 27"/>
                <wp:cNvGraphicFramePr/>
                <a:graphic xmlns:a="http://schemas.openxmlformats.org/drawingml/2006/main">
                  <a:graphicData uri="http://schemas.microsoft.com/office/word/2010/wordprocessingShape">
                    <wps:wsp>
                      <wps:cNvSpPr/>
                      <wps:spPr>
                        <a:xfrm>
                          <a:off x="0" y="0"/>
                          <a:ext cx="109855" cy="109855"/>
                        </a:xfrm>
                        <a:prstGeom prst="roundRect">
                          <a:avLst>
                            <a:gd name="adj" fmla="val 0"/>
                          </a:avLst>
                        </a:prstGeom>
                        <a:solidFill>
                          <a:schemeClr val="bg1"/>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w14:anchorId="50CD4831" id="圆角矩形 27" o:spid="_x0000_s1026" style="width:8.65pt;height:8.6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" fillcolor="white [3212]" stroked="f" strokeweight="1pt">
                <v:stroke joinstyle="miter"/>
                <w10:anchorlock/>
              </v:roundrect>
            </w:pict>
          </mc:Fallback>
        </mc:AlternateContent>
      </w:r>
      <w:r>
        <w:rPr>
          <w:rFonts w:hint="eastAsia"/>
          <w:color w:val="262626" w:themeColor="text1" w:themeTint="D9"/>
        </w:rPr>
        <w:t xml:space="preserve"> </w:t>
      </w:r>
      <w:r>
        <w:rPr>
          <w:color w:val="262626" w:themeColor="text1" w:themeTint="D9"/>
        </w:rPr>
        <w:t>电话：</w:t>
      </w:r>
      <w:r>
        <w:rPr>
          <w:rFonts w:hint="eastAsia"/>
          <w:color w:val="262626" w:themeColor="text1" w:themeTint="D9"/>
        </w:rPr>
        <w:t>13761924140</w:t>
      </w:r>
      <w:r>
        <w:rPr>
          <w:rFonts w:hint="eastAsia"/>
          <w:color w:val="262626" w:themeColor="text1" w:themeTint="D9"/>
        </w:rPr>
        <w:tab/>
      </w:r>
      <w:r>
        <w:rPr>
          <w:noProof/>
          <w:color w:val="262626" w:themeColor="text1" w:themeTint="D9"/>
        </w:rPr>
        <mc:AlternateContent>
          <mc:Choice Requires="wps">
            <w:drawing>
              <wp:inline distT="0" distB="0" distL="114300" distR="114300" wp14:anchorId="412A8E8E" wp14:editId="18ABA525">
                <wp:extent cx="109855" cy="109855"/>
                <wp:effectExtent l="0" t="0" r="4445" b="4445"/>
                <wp:docPr id="13" name="圆角矩形 13"/>
                <wp:cNvGraphicFramePr/>
                <a:graphic xmlns:a="http://schemas.openxmlformats.org/drawingml/2006/main">
                  <a:graphicData uri="http://schemas.microsoft.com/office/word/2010/wordprocessingShape">
                    <wps:wsp>
                      <wps:cNvSpPr/>
                      <wps:spPr>
                        <a:xfrm>
                          <a:off x="0" y="0"/>
                          <a:ext cx="109855" cy="109855"/>
                        </a:xfrm>
                        <a:prstGeom prst="roundRect">
                          <a:avLst>
                            <a:gd name="adj" fmla="val 0"/>
                          </a:avLst>
                        </a:prstGeom>
                        <a:solidFill>
                          <a:schemeClr val="bg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63E5651F" w14:textId="77777777" w:rsidR="005A4CB8" w:rsidRDefault="005A4CB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w14:anchorId="412A8E8E" id="圆角矩形 13" o:spid="_x0000_s1026" style="width:8.65pt;height:8.6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" fillcolor="white [3212]" stroked="f" strokeweight="1pt">
                <v:stroke joinstyle="miter"/>
                <v:textbox>
                  <w:txbxContent>
                    <w:p w14:paraId="63E5651F" w14:textId="77777777" w:rsidR="005A4CB8" w:rsidRDefault="005A4CB8">
                      <w:pPr>
                        <w:jc w:val="center"/>
                      </w:pPr>
                    </w:p>
                  </w:txbxContent>
                </v:textbox>
                <w10:anchorlock/>
              </v:roundrect>
            </w:pict>
          </mc:Fallback>
        </mc:AlternateContent>
      </w:r>
      <w:r>
        <w:rPr>
          <w:rFonts w:hint="eastAsia"/>
          <w:color w:val="262626" w:themeColor="text1" w:themeTint="D9"/>
        </w:rPr>
        <w:t xml:space="preserve"> </w:t>
      </w:r>
      <w:r>
        <w:rPr>
          <w:color w:val="262626" w:themeColor="text1" w:themeTint="D9"/>
        </w:rPr>
        <w:t>邮箱：</w:t>
      </w:r>
      <w:r>
        <w:rPr>
          <w:rFonts w:hint="eastAsia"/>
          <w:color w:val="262626" w:themeColor="text1" w:themeTint="D9"/>
        </w:rPr>
        <w:t>xieyankai2005@163.com</w:t>
      </w:r>
    </w:p>
    <w:p w14:paraId="10C7645F" w14:textId="77777777" w:rsidR="005A4CB8" w:rsidRDefault="00000000">
      <w:pPr>
        <w:pStyle w:val="a7"/>
        <w:spacing w:before="124" w:after="156"/>
        <w:rPr>
          <w:rFonts w:hint="eastAsia"/>
          <w:color w:val="262626" w:themeColor="text1" w:themeTint="D9"/>
        </w:rPr>
      </w:pPr>
      <w:r>
        <w:rPr>
          <w:noProof/>
          <w:color w:val="262626" w:themeColor="text1" w:themeTint="D9"/>
        </w:rPr>
        <mc:AlternateContent>
          <mc:Choice Requires="wps">
            <w:drawing>
              <wp:inline distT="0" distB="0" distL="114300" distR="114300" wp14:anchorId="0BEB41D4" wp14:editId="5B491D22">
                <wp:extent cx="109855" cy="109855"/>
                <wp:effectExtent l="0" t="0" r="4445" b="4445"/>
                <wp:docPr id="10" name="圆角矩形 10"/>
                <wp:cNvGraphicFramePr/>
                <a:graphic xmlns:a="http://schemas.openxmlformats.org/drawingml/2006/main">
                  <a:graphicData uri="http://schemas.microsoft.com/office/word/2010/wordprocessingShape">
                    <wps:wsp>
                      <wps:cNvSpPr/>
                      <wps:spPr>
                        <a:xfrm>
                          <a:off x="0" y="0"/>
                          <a:ext cx="109855" cy="109855"/>
                        </a:xfrm>
                        <a:prstGeom prst="roundRect">
                          <a:avLst>
                            <a:gd name="adj" fmla="val 0"/>
                          </a:avLst>
                        </a:prstGeom>
                        <a:solidFill>
                          <a:schemeClr val="bg1"/>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w14:anchorId="6DD8FA28" id="圆角矩形 10" o:spid="_x0000_s1026" style="width:8.65pt;height:8.6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" fillcolor="white [3212]" stroked="f" strokeweight="1pt">
                <v:stroke joinstyle="miter"/>
                <w10:anchorlock/>
              </v:roundrect>
            </w:pict>
          </mc:Fallback>
        </mc:AlternateContent>
      </w:r>
      <w:r>
        <w:rPr>
          <w:rFonts w:hint="eastAsia"/>
          <w:color w:val="262626" w:themeColor="text1" w:themeTint="D9"/>
        </w:rPr>
        <w:t xml:space="preserve"> 年龄：20岁</w:t>
      </w:r>
      <w:r>
        <w:rPr>
          <w:rFonts w:hint="eastAsia"/>
          <w:color w:val="262626" w:themeColor="text1" w:themeTint="D9"/>
        </w:rPr>
        <w:tab/>
      </w:r>
    </w:p>
    <w:p w14:paraId="4C6252D3" w14:textId="77777777" w:rsidR="005A4CB8" w:rsidRDefault="00000000">
      <w:pPr>
        <w:pStyle w:val="2"/>
        <w:spacing w:before="468" w:after="156"/>
        <w:rPr>
          <w:rFonts w:hint="eastAsia"/>
        </w:rPr>
      </w:pPr>
      <w:r>
        <w:rPr>
          <w:noProof/>
        </w:rPr>
        <mc:AlternateContent>
          <mc:Choice Requires="wps">
            <w:drawing>
              <wp:inline distT="0" distB="0" distL="114300" distR="114300" wp14:anchorId="1EEF8742" wp14:editId="6624A3A6">
                <wp:extent cx="396240" cy="396240"/>
                <wp:effectExtent l="0" t="0" r="3810" b="3810"/>
                <wp:docPr id="12" name="椭圆 12"/>
                <wp:cNvGraphicFramePr/>
                <a:graphic xmlns:a="http://schemas.openxmlformats.org/drawingml/2006/main">
                  <a:graphicData uri="http://schemas.microsoft.com/office/word/2010/wordprocessingShape">
                    <wps:wsp>
                      <wps:cNvSpPr/>
                      <wps:spPr>
                        <a:xfrm>
                          <a:off x="0" y="0"/>
                          <a:ext cx="396240" cy="396240"/>
                        </a:xfrm>
                        <a:prstGeom prst="ellipse">
                          <a:avLst/>
                        </a:prstGeom>
                        <a:gradFill>
                          <a:gsLst>
                            <a:gs pos="21000">
                              <a:schemeClr val="accent1"/>
                            </a:gs>
                            <a:gs pos="100000">
                              <a:srgbClr val="FFFFFF">
                                <a:alpha val="0"/>
                              </a:srgbClr>
                            </a:gs>
                          </a:gsLst>
                          <a:lin ang="2460000" scaled="0"/>
                        </a:gra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3345D554" w14:textId="77777777" w:rsidR="005A4CB8" w:rsidRDefault="00000000">
                            <w:pPr>
                              <w:snapToGrid w:val="0"/>
                              <w:jc w:val="center"/>
                              <w:textAlignment w:val="center"/>
                            </w:pPr>
                            <w:r>
                              <w:rPr>
                                <w:rFonts w:ascii="微软雅黑" w:eastAsia="微软雅黑" w:hAnsi="微软雅黑" w:cs="微软雅黑" w:hint="eastAsia"/>
                                <w:noProof/>
                                <w:sz w:val="15"/>
                                <w:szCs w:val="15"/>
                              </w:rPr>
                              <w:drawing>
                                <wp:inline distT="0" distB="0" distL="114300" distR="114300" wp14:anchorId="4F38B792" wp14:editId="4DE72CE3">
                                  <wp:extent cx="252095" cy="252095"/>
                                  <wp:effectExtent l="0" t="0" r="14605" b="14605"/>
                                  <wp:docPr id="15" name="https://img8.file.cache.docer.com/storage/official/image/2023/05/15/495f3a8c9009b12804a03db28a6b4c87.png" descr="eyJpZCI6MjE1ODAxMDYsInJlc291cmNlX2tleSI6IjEwIn0K"/>
                                  <wp:cNvGraphicFramePr>
                                    <a:graphicFrameLocks xmlns:a="http://schemas.openxmlformats.org/drawingml/2006/main" noChangeAspect="1"/>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1580120&quot;,&quot;origin&quot;:0,&quot;type&quot;:&quot;icons&quot;,&quot;user&quot;:&quot;1483811029&quot;}"/>
                                        </s:tag>
                                      </a:ext>
                                    </a:extLst>
                                  </wp:cNvGraphicFramePr>
                                  <a:graphic xmlns:a="http://schemas.openxmlformats.org/drawingml/2006/main">
                                    <a:graphicData uri="http://schemas.openxmlformats.org/drawingml/2006/picture">
                                      <pic:pic xmlns:pic="http://schemas.openxmlformats.org/drawingml/2006/picture">
                                        <pic:nvPicPr>
                                          <pic:cNvPr id="15" name="https://img8.file.cache.docer.com/storage/official/image/2023/05/15/495f3a8c9009b12804a03db28a6b4c87.png" descr="eyJpZCI6MjE1ODAxMDYsInJlc291cmNlX2tleSI6IjEwIn0K"/>
                                          <pic:cNvPicPr>
                                            <a:picLocks noChangeAspect="1"/>
                                          </pic:cNvPicPr>
                                        </pic:nvPicPr>
                                        <pic:blipFill>
                                          <a:blip r:embed="rId9">
                                            <a:extLst>
                                              <a:ext uri="{96DAC541-7B7A-43D3-8B79-37D633B846F1}">
                                                <asvg:svgBlip xmlns:asvg="http://schemas.microsoft.com/office/drawing/2016/SVG/main" r:embed="rId10"/>
                                              </a:ext>
                                            </a:extLst>
                                          </a:blip>
                                          <a:srcRect/>
                                          <a:stretch>
                                            <a:fillRect/>
                                          </a:stretch>
                                        </pic:blipFill>
                                        <pic:spPr>
                                          <a:xfrm>
                                            <a:off x="0" y="0"/>
                                            <a:ext cx="252095" cy="252095"/>
                                          </a:xfrm>
                                          <a:prstGeom prst="rect">
                                            <a:avLst/>
                                          </a:prstGeom>
                                        </pic:spPr>
                                      </pic:pic>
                                    </a:graphicData>
                                  </a:graphic>
                                </wp:inline>
                              </w:drawing>
                            </w:r>
                          </w:p>
                        </w:txbxContent>
                      </wps:txbx>
                      <wps:bodyPr rot="0" spcFirstLastPara="0" vertOverflow="overflow" horzOverflow="overflow" vert="horz" wrap="square" lIns="0" tIns="0" rIns="91440" bIns="0" numCol="1" spcCol="0" rtlCol="0" fromWordArt="0" anchor="ctr" anchorCtr="0" forceAA="0" compatLnSpc="1">
                        <a:noAutofit/>
                      </wps:bodyPr>
                    </wps:wsp>
                  </a:graphicData>
                </a:graphic>
              </wp:inline>
            </w:drawing>
          </mc:Choice>
          <mc:Fallback>
            <w:pict>
              <v:oval w14:anchorId="1EEF8742" id="椭圆 12" o:spid="_x0000_s102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" fillcolor="#945cf3 [3204]" stroked="f" strokeweight="1pt">
                <v:fill opacity="0" angle="49" colors="0 #945cf3;13763f #945cf3" focus="100%" type="gradient">
                  <o:fill v:ext="view" type="gradientUnscaled"/>
                </v:fill>
                <v:stroke joinstyle="miter"/>
                <v:textbox inset="0,0,,0">
                  <w:txbxContent>
                    <w:p w14:paraId="3345D554" w14:textId="77777777" w:rsidR="005A4CB8" w:rsidRDefault="00000000">
                      <w:pPr>
                        <w:snapToGrid w:val="0"/>
                        <w:jc w:val="center"/>
                        <w:textAlignment w:val="center"/>
                      </w:pPr>
                      <w:r>
                        <w:rPr>
                          <w:rFonts w:ascii="微软雅黑" w:eastAsia="微软雅黑" w:hAnsi="微软雅黑" w:cs="微软雅黑" w:hint="eastAsia"/>
                          <w:noProof/>
                          <w:sz w:val="15"/>
                          <w:szCs w:val="15"/>
                        </w:rPr>
                        <w:drawing>
                          <wp:inline distT="0" distB="0" distL="114300" distR="114300" wp14:anchorId="4F38B792" wp14:editId="4DE72CE3">
                            <wp:extent cx="252095" cy="252095"/>
                            <wp:effectExtent l="0" t="0" r="14605" b="14605"/>
                            <wp:docPr id="15" name="https://img8.file.cache.docer.com/storage/official/image/2023/05/15/495f3a8c9009b12804a03db28a6b4c87.png" descr="eyJpZCI6MjE1ODAxMDYsInJlc291cmNlX2tleSI6IjEwIn0K"/>
                            <wp:cNvGraphicFramePr>
                              <a:graphicFrameLocks xmlns:a="http://schemas.openxmlformats.org/drawingml/2006/main" noChangeAspect="1"/>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1580120&quot;,&quot;origin&quot;:0,&quot;type&quot;:&quot;icons&quot;,&quot;user&quot;:&quot;1483811029&quot;}"/>
                                  </s:tag>
                                </a:ext>
                              </a:extLst>
                            </wp:cNvGraphicFramePr>
                            <a:graphic xmlns:a="http://schemas.openxmlformats.org/drawingml/2006/main">
                              <a:graphicData uri="http://schemas.openxmlformats.org/drawingml/2006/picture">
                                <pic:pic xmlns:pic="http://schemas.openxmlformats.org/drawingml/2006/picture">
                                  <pic:nvPicPr>
                                    <pic:cNvPr id="15" name="https://img8.file.cache.docer.com/storage/official/image/2023/05/15/495f3a8c9009b12804a03db28a6b4c87.png" descr="eyJpZCI6MjE1ODAxMDYsInJlc291cmNlX2tleSI6IjEwIn0K"/>
                                    <pic:cNvPicPr>
                                      <a:picLocks noChangeAspect="1"/>
                                    </pic:cNvPicPr>
                                  </pic:nvPicPr>
                                  <pic:blipFill>
                                    <a:blip r:embed="rId9">
                                      <a:extLst>
                                        <a:ext uri="{96DAC541-7B7A-43D3-8B79-37D633B846F1}">
                                          <asvg:svgBlip xmlns:asvg="http://schemas.microsoft.com/office/drawing/2016/SVG/main" r:embed="rId10"/>
                                        </a:ext>
                                      </a:extLst>
                                    </a:blip>
                                    <a:srcRect/>
                                    <a:stretch>
                                      <a:fillRect/>
                                    </a:stretch>
                                  </pic:blipFill>
                                  <pic:spPr>
                                    <a:xfrm>
                                      <a:off x="0" y="0"/>
                                      <a:ext cx="252095" cy="252095"/>
                                    </a:xfrm>
                                    <a:prstGeom prst="rect">
                                      <a:avLst/>
                                    </a:prstGeom>
                                  </pic:spPr>
                                </pic:pic>
                              </a:graphicData>
                            </a:graphic>
                          </wp:inline>
                        </w:drawing>
                      </w:r>
                    </w:p>
                  </w:txbxContent>
                </v:textbox>
                <w10:anchorlock/>
              </v:oval>
            </w:pict>
          </mc:Fallback>
        </mc:AlternateContent>
      </w:r>
      <w:r>
        <w:rPr>
          <w:rFonts w:hint="eastAsia"/>
        </w:rPr>
        <w:t xml:space="preserve"> 教育背景</w:t>
      </w:r>
      <w:r>
        <w:rPr>
          <w:noProof/>
        </w:rPr>
        <mc:AlternateContent>
          <mc:Choice Requires="wps">
            <w:drawing>
              <wp:inline distT="0" distB="0" distL="114300" distR="114300" wp14:anchorId="26A70BBF" wp14:editId="717A5C33">
                <wp:extent cx="4597400" cy="0"/>
                <wp:effectExtent l="0" t="6350" r="0" b="6350"/>
                <wp:docPr id="19" name="直接连接符 19"/>
                <wp:cNvGraphicFramePr/>
                <a:graphic xmlns:a="http://schemas.openxmlformats.org/drawingml/2006/main">
                  <a:graphicData uri="http://schemas.microsoft.com/office/word/2010/wordprocessingShape">
                    <wps:wsp>
                      <wps:cNvCnPr/>
                      <wps:spPr>
                        <a:xfrm>
                          <a:off x="2369185" y="2856230"/>
                          <a:ext cx="45974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inline>
            </w:drawing>
          </mc:Choice>
          <mc:Fallback>
            <w:pict>
              <v:line w14:anchorId="12B7D2E7" id="直接连接符 19" o:spid="_x0000_s1026" style="visibility:visible;mso-wrap-style:square;mso-left-percent:-10001;mso-top-percent:-10001;mso-position-horizontal:absolute;mso-position-horizontal-relative:char;mso-position-vertical:absolute;mso-position-vertical-relative:line;mso-left-percent:-10001;mso-top-percent:-10001" from="0,0" to="3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" strokecolor="black [3213]" strokeweight="1pt">
                <v:stroke joinstyle="miter"/>
                <w10:anchorlock/>
              </v:line>
            </w:pict>
          </mc:Fallback>
        </mc:AlternateContent>
      </w:r>
    </w:p>
    <w:p w14:paraId="731038F9" w14:textId="77777777" w:rsidR="005A4CB8" w:rsidRDefault="00000000">
      <w:pPr>
        <w:pStyle w:val="a8"/>
        <w:spacing w:before="156" w:after="156"/>
        <w:rPr>
          <w:rFonts w:hint="eastAsia"/>
        </w:rPr>
      </w:pPr>
      <w:r>
        <w:rPr>
          <w:rFonts w:hint="eastAsia"/>
        </w:rPr>
        <w:t>2023.9-2027.9</w:t>
      </w:r>
      <w:r>
        <w:rPr>
          <w:rFonts w:hint="eastAsia"/>
        </w:rPr>
        <w:tab/>
        <w:t>上海海洋大学&amp;塔斯马尼亚大学</w:t>
      </w:r>
      <w:r>
        <w:rPr>
          <w:rFonts w:hint="eastAsia"/>
        </w:rPr>
        <w:tab/>
        <w:t>信息管理与信息系统 本科</w:t>
      </w:r>
    </w:p>
    <w:p w14:paraId="50669DDE" w14:textId="77777777" w:rsidR="005A4CB8" w:rsidRDefault="00000000">
      <w:pPr>
        <w:pStyle w:val="2"/>
        <w:spacing w:before="468" w:after="156"/>
        <w:rPr>
          <w:rFonts w:hint="eastAsia"/>
        </w:rPr>
      </w:pPr>
      <w:r>
        <w:rPr>
          <w:noProof/>
        </w:rPr>
        <mc:AlternateContent>
          <mc:Choice Requires="wps">
            <w:drawing>
              <wp:inline distT="0" distB="0" distL="114300" distR="114300" wp14:anchorId="7E300B1B" wp14:editId="1427114F">
                <wp:extent cx="396240" cy="396240"/>
                <wp:effectExtent l="0" t="0" r="3810" b="3810"/>
                <wp:docPr id="18" name="椭圆 18"/>
                <wp:cNvGraphicFramePr/>
                <a:graphic xmlns:a="http://schemas.openxmlformats.org/drawingml/2006/main">
                  <a:graphicData uri="http://schemas.microsoft.com/office/word/2010/wordprocessingShape">
                    <wps:wsp>
                      <wps:cNvSpPr/>
                      <wps:spPr>
                        <a:xfrm>
                          <a:off x="0" y="0"/>
                          <a:ext cx="396240" cy="396240"/>
                        </a:xfrm>
                        <a:prstGeom prst="ellipse">
                          <a:avLst/>
                        </a:prstGeom>
                        <a:gradFill>
                          <a:gsLst>
                            <a:gs pos="21000">
                              <a:schemeClr val="accent1"/>
                            </a:gs>
                            <a:gs pos="100000">
                              <a:srgbClr val="FFFFFF">
                                <a:alpha val="0"/>
                              </a:srgbClr>
                            </a:gs>
                          </a:gsLst>
                          <a:lin ang="2460000" scaled="0"/>
                        </a:gra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72F0FA0A" w14:textId="77777777" w:rsidR="005A4CB8" w:rsidRDefault="00000000">
                            <w:pPr>
                              <w:snapToGrid w:val="0"/>
                              <w:jc w:val="center"/>
                              <w:textAlignment w:val="center"/>
                            </w:pPr>
                            <w:r>
                              <w:rPr>
                                <w:rFonts w:hint="eastAsia"/>
                                <w:noProof/>
                                <w:sz w:val="15"/>
                                <w:szCs w:val="15"/>
                              </w:rPr>
                              <w:drawing>
                                <wp:inline distT="0" distB="0" distL="114300" distR="114300" wp14:anchorId="38B1D9EE" wp14:editId="1A0254A8">
                                  <wp:extent cx="234315" cy="234315"/>
                                  <wp:effectExtent l="0" t="0" r="13335" b="13335"/>
                                  <wp:docPr id="25" name="https://img8.file.cache.docer.com/storage/official/image/2023/05/15/5f55da8e8fbae22dbc399b6f70df7311.png" descr="eyJpZCI6MjE2MDEwODgsInJlc291cmNlX2tleSI6IjEwIn0K"/>
                                  <wp:cNvGraphicFramePr>
                                    <a:graphicFrameLocks xmlns:a="http://schemas.openxmlformats.org/drawingml/2006/main" noChangeAspect="1"/>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1543397&quot;,&quot;origin&quot;:0,&quot;type&quot;:&quot;icons&quot;,&quot;user&quot;:&quot;1483811029&quot;}"/>
                                        </s:tag>
                                      </a:ext>
                                    </a:extLst>
                                  </wp:cNvGraphicFramePr>
                                  <a:graphic xmlns:a="http://schemas.openxmlformats.org/drawingml/2006/main">
                                    <a:graphicData uri="http://schemas.openxmlformats.org/drawingml/2006/picture">
                                      <pic:pic xmlns:pic="http://schemas.openxmlformats.org/drawingml/2006/picture">
                                        <pic:nvPicPr>
                                          <pic:cNvPr id="25" name="https://img8.file.cache.docer.com/storage/official/image/2023/05/15/5f55da8e8fbae22dbc399b6f70df7311.png" descr="eyJpZCI6MjE2MDEwODgsInJlc291cmNlX2tleSI6IjEwIn0K"/>
                                          <pic:cNvPicPr>
                                            <a:picLocks noChangeAspect="1"/>
                                          </pic:cNvPicPr>
                                        </pic:nvPicPr>
                                        <pic:blipFill>
                                          <a:blip r:embed="rId11">
                                            <a:extLst>
                                              <a:ext uri="{96DAC541-7B7A-43D3-8B79-37D633B846F1}">
                                                <asvg:svgBlip xmlns:asvg="http://schemas.microsoft.com/office/drawing/2016/SVG/main" r:embed="rId12"/>
                                              </a:ext>
                                            </a:extLst>
                                          </a:blip>
                                          <a:srcRect/>
                                          <a:stretch>
                                            <a:fillRect/>
                                          </a:stretch>
                                        </pic:blipFill>
                                        <pic:spPr>
                                          <a:xfrm>
                                            <a:off x="0" y="0"/>
                                            <a:ext cx="234315" cy="234315"/>
                                          </a:xfrm>
                                          <a:prstGeom prst="rect">
                                            <a:avLst/>
                                          </a:prstGeom>
                                        </pic:spPr>
                                      </pic:pic>
                                    </a:graphicData>
                                  </a:graphic>
                                </wp:inline>
                              </w:drawing>
                            </w:r>
                          </w:p>
                        </w:txbxContent>
                      </wps:txbx>
                      <wps:bodyPr rot="0" spcFirstLastPara="0" vertOverflow="overflow" horzOverflow="overflow" vert="horz" wrap="square" lIns="18000" tIns="0" rIns="91440" bIns="0" numCol="1" spcCol="0" rtlCol="0" fromWordArt="0" anchor="ctr" anchorCtr="0" forceAA="0" compatLnSpc="1">
                        <a:noAutofit/>
                      </wps:bodyPr>
                    </wps:wsp>
                  </a:graphicData>
                </a:graphic>
              </wp:inline>
            </w:drawing>
          </mc:Choice>
          <mc:Fallback>
            <w:pict>
              <v:oval w14:anchorId="7E300B1B" id="椭圆 18" o:spid="_x0000_s102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" fillcolor="#945cf3 [3204]" stroked="f" strokeweight="1pt">
                <v:fill opacity="0" angle="49" colors="0 #945cf3;13763f #945cf3" focus="100%" type="gradient">
                  <o:fill v:ext="view" type="gradientUnscaled"/>
                </v:fill>
                <v:stroke joinstyle="miter"/>
                <v:textbox inset=".5mm,0,,0">
                  <w:txbxContent>
                    <w:p w14:paraId="72F0FA0A" w14:textId="77777777" w:rsidR="005A4CB8" w:rsidRDefault="00000000">
                      <w:pPr>
                        <w:snapToGrid w:val="0"/>
                        <w:jc w:val="center"/>
                        <w:textAlignment w:val="center"/>
                      </w:pPr>
                      <w:r>
                        <w:rPr>
                          <w:rFonts w:hint="eastAsia"/>
                          <w:noProof/>
                          <w:sz w:val="15"/>
                          <w:szCs w:val="15"/>
                        </w:rPr>
                        <w:drawing>
                          <wp:inline distT="0" distB="0" distL="114300" distR="114300" wp14:anchorId="38B1D9EE" wp14:editId="1A0254A8">
                            <wp:extent cx="234315" cy="234315"/>
                            <wp:effectExtent l="0" t="0" r="13335" b="13335"/>
                            <wp:docPr id="25" name="https://img8.file.cache.docer.com/storage/official/image/2023/05/15/5f55da8e8fbae22dbc399b6f70df7311.png" descr="eyJpZCI6MjE2MDEwODgsInJlc291cmNlX2tleSI6IjEwIn0K"/>
                            <wp:cNvGraphicFramePr>
                              <a:graphicFrameLocks xmlns:a="http://schemas.openxmlformats.org/drawingml/2006/main" noChangeAspect="1"/>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1543397&quot;,&quot;origin&quot;:0,&quot;type&quot;:&quot;icons&quot;,&quot;user&quot;:&quot;1483811029&quot;}"/>
                                  </s:tag>
                                </a:ext>
                              </a:extLst>
                            </wp:cNvGraphicFramePr>
                            <a:graphic xmlns:a="http://schemas.openxmlformats.org/drawingml/2006/main">
                              <a:graphicData uri="http://schemas.openxmlformats.org/drawingml/2006/picture">
                                <pic:pic xmlns:pic="http://schemas.openxmlformats.org/drawingml/2006/picture">
                                  <pic:nvPicPr>
                                    <pic:cNvPr id="25" name="https://img8.file.cache.docer.com/storage/official/image/2023/05/15/5f55da8e8fbae22dbc399b6f70df7311.png" descr="eyJpZCI6MjE2MDEwODgsInJlc291cmNlX2tleSI6IjEwIn0K"/>
                                    <pic:cNvPicPr>
                                      <a:picLocks noChangeAspect="1"/>
                                    </pic:cNvPicPr>
                                  </pic:nvPicPr>
                                  <pic:blipFill>
                                    <a:blip r:embed="rId11">
                                      <a:extLst>
                                        <a:ext uri="{96DAC541-7B7A-43D3-8B79-37D633B846F1}">
                                          <asvg:svgBlip xmlns:asvg="http://schemas.microsoft.com/office/drawing/2016/SVG/main" r:embed="rId12"/>
                                        </a:ext>
                                      </a:extLst>
                                    </a:blip>
                                    <a:srcRect/>
                                    <a:stretch>
                                      <a:fillRect/>
                                    </a:stretch>
                                  </pic:blipFill>
                                  <pic:spPr>
                                    <a:xfrm>
                                      <a:off x="0" y="0"/>
                                      <a:ext cx="234315" cy="234315"/>
                                    </a:xfrm>
                                    <a:prstGeom prst="rect">
                                      <a:avLst/>
                                    </a:prstGeom>
                                  </pic:spPr>
                                </pic:pic>
                              </a:graphicData>
                            </a:graphic>
                          </wp:inline>
                        </w:drawing>
                      </w:r>
                    </w:p>
                  </w:txbxContent>
                </v:textbox>
                <w10:anchorlock/>
              </v:oval>
            </w:pict>
          </mc:Fallback>
        </mc:AlternateContent>
      </w:r>
      <w:r>
        <w:rPr>
          <w:rFonts w:hint="eastAsia"/>
        </w:rPr>
        <w:t xml:space="preserve"> 工作经历</w:t>
      </w:r>
      <w:r>
        <w:rPr>
          <w:noProof/>
        </w:rPr>
        <mc:AlternateContent>
          <mc:Choice Requires="wps">
            <w:drawing>
              <wp:inline distT="0" distB="0" distL="114300" distR="114300" wp14:anchorId="39CFB8F9" wp14:editId="70F807EA">
                <wp:extent cx="4597400" cy="0"/>
                <wp:effectExtent l="0" t="6350" r="0" b="6350"/>
                <wp:docPr id="31" name="直接连接符 31"/>
                <wp:cNvGraphicFramePr/>
                <a:graphic xmlns:a="http://schemas.openxmlformats.org/drawingml/2006/main">
                  <a:graphicData uri="http://schemas.microsoft.com/office/word/2010/wordprocessingShape">
                    <wps:wsp>
                      <wps:cNvCnPr/>
                      <wps:spPr>
                        <a:xfrm>
                          <a:off x="2369185" y="2856230"/>
                          <a:ext cx="45974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inline>
            </w:drawing>
          </mc:Choice>
          <mc:Fallback>
            <w:pict>
              <v:line w14:anchorId="48DBF119" id="直接连接符 31" o:spid="_x0000_s1026" style="visibility:visible;mso-wrap-style:square;mso-left-percent:-10001;mso-top-percent:-10001;mso-position-horizontal:absolute;mso-position-horizontal-relative:char;mso-position-vertical:absolute;mso-position-vertical-relative:line;mso-left-percent:-10001;mso-top-percent:-10001" from="0,0" to="3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" strokecolor="black [3213]" strokeweight="1pt">
                <v:stroke joinstyle="miter"/>
                <w10:anchorlock/>
              </v:line>
            </w:pict>
          </mc:Fallback>
        </mc:AlternateContent>
      </w:r>
    </w:p>
    <w:p w14:paraId="0BC33FC5" w14:textId="77777777" w:rsidR="005A4CB8" w:rsidRDefault="00000000">
      <w:pPr>
        <w:pStyle w:val="a8"/>
        <w:spacing w:before="156" w:after="156"/>
        <w:rPr>
          <w:rFonts w:hint="eastAsia"/>
        </w:rPr>
      </w:pPr>
      <w:r>
        <w:t>2024.9.12-2024.9.14</w:t>
      </w:r>
      <w:r>
        <w:rPr>
          <w:rFonts w:hint="eastAsia"/>
        </w:rPr>
        <w:tab/>
        <w:t xml:space="preserve">上海海洋大学 </w:t>
      </w:r>
      <w:r>
        <w:rPr>
          <w:rFonts w:hint="eastAsia"/>
        </w:rPr>
        <w:tab/>
      </w:r>
    </w:p>
    <w:p w14:paraId="5C720E2E" w14:textId="77777777" w:rsidR="005A4CB8" w:rsidRDefault="00000000">
      <w:pPr>
        <w:pStyle w:val="11"/>
        <w:rPr>
          <w:rFonts w:hint="eastAsia"/>
        </w:rPr>
      </w:pPr>
      <w:r>
        <w:rPr>
          <w:rFonts w:hint="eastAsia"/>
        </w:rPr>
        <w:t>担任国际学生迎新活动志愿者</w:t>
      </w:r>
    </w:p>
    <w:p w14:paraId="1E96DB98" w14:textId="4AB44670" w:rsidR="005A4CB8" w:rsidRDefault="00000000">
      <w:pPr>
        <w:pStyle w:val="2"/>
        <w:spacing w:before="468" w:after="156"/>
        <w:rPr>
          <w:rFonts w:hint="eastAsia"/>
        </w:rPr>
      </w:pPr>
      <w:r>
        <w:rPr>
          <w:noProof/>
        </w:rPr>
        <mc:AlternateContent>
          <mc:Choice Requires="wps">
            <w:drawing>
              <wp:inline distT="0" distB="0" distL="114300" distR="114300" wp14:anchorId="76548594" wp14:editId="23957C6C">
                <wp:extent cx="396240" cy="396240"/>
                <wp:effectExtent l="0" t="0" r="3810" b="3810"/>
                <wp:docPr id="26" name="椭圆 26"/>
                <wp:cNvGraphicFramePr/>
                <a:graphic xmlns:a="http://schemas.openxmlformats.org/drawingml/2006/main">
                  <a:graphicData uri="http://schemas.microsoft.com/office/word/2010/wordprocessingShape">
                    <wps:wsp>
                      <wps:cNvSpPr/>
                      <wps:spPr>
                        <a:xfrm>
                          <a:off x="0" y="0"/>
                          <a:ext cx="396240" cy="396240"/>
                        </a:xfrm>
                        <a:prstGeom prst="ellipse">
                          <a:avLst/>
                        </a:prstGeom>
                        <a:gradFill>
                          <a:gsLst>
                            <a:gs pos="21000">
                              <a:schemeClr val="accent1"/>
                            </a:gs>
                            <a:gs pos="100000">
                              <a:srgbClr val="FFFFFF">
                                <a:alpha val="0"/>
                              </a:srgbClr>
                            </a:gs>
                          </a:gsLst>
                          <a:lin ang="2460000" scaled="0"/>
                        </a:gra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451F8455" w14:textId="77777777" w:rsidR="005A4CB8" w:rsidRDefault="00000000">
                            <w:pPr>
                              <w:snapToGrid w:val="0"/>
                              <w:jc w:val="center"/>
                              <w:textAlignment w:val="center"/>
                            </w:pPr>
                            <w:r>
                              <w:rPr>
                                <w:rFonts w:hint="eastAsia"/>
                                <w:noProof/>
                              </w:rPr>
                              <w:drawing>
                                <wp:inline distT="0" distB="0" distL="114300" distR="114300" wp14:anchorId="667678A9" wp14:editId="69FFDE1C">
                                  <wp:extent cx="234315" cy="234315"/>
                                  <wp:effectExtent l="0" t="0" r="13335" b="13335"/>
                                  <wp:docPr id="29" name="图片 29" descr="eyJpZCI6MjE2MDEyMzQsInJlc291cmNlX2tleSI6IjEwIn0K"/>
                                  <wp:cNvGraphicFramePr>
                                    <a:graphicFrameLocks xmlns:a="http://schemas.openxmlformats.org/drawingml/2006/main" noChangeAspect="1"/>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1601234&quot;,&quot;origin&quot;:0,&quot;type&quot;:&quot;icons&quot;,&quot;user&quot;:&quot;1385942904&quot;}"/>
                                        </s:tag>
                                      </a:ext>
                                    </a:extLst>
                                  </wp:cNvGraphicFramePr>
                                  <a:graphic xmlns:a="http://schemas.openxmlformats.org/drawingml/2006/main">
                                    <a:graphicData uri="http://schemas.openxmlformats.org/drawingml/2006/picture">
                                      <pic:pic xmlns:pic="http://schemas.openxmlformats.org/drawingml/2006/picture">
                                        <pic:nvPicPr>
                                          <pic:cNvPr id="29" name="图片 29" descr="eyJpZCI6MjE2MDEyMzQsInJlc291cmNlX2tleSI6IjEwIn0K"/>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34315" cy="234315"/>
                                          </a:xfrm>
                                          <a:prstGeom prst="rect">
                                            <a:avLst/>
                                          </a:prstGeom>
                                        </pic:spPr>
                                      </pic:pic>
                                    </a:graphicData>
                                  </a:graphic>
                                </wp:inline>
                              </w:drawing>
                            </w:r>
                          </w:p>
                        </w:txbxContent>
                      </wps:txbx>
                      <wps:bodyPr rot="0" spcFirstLastPara="0" vertOverflow="overflow" horzOverflow="overflow" vert="horz" wrap="square" lIns="18000" tIns="0" rIns="91440" bIns="0" numCol="1" spcCol="0" rtlCol="0" fromWordArt="0" anchor="ctr" anchorCtr="0" forceAA="0" compatLnSpc="1">
                        <a:noAutofit/>
                      </wps:bodyPr>
                    </wps:wsp>
                  </a:graphicData>
                </a:graphic>
              </wp:inline>
            </w:drawing>
          </mc:Choice>
          <mc:Fallback>
            <w:pict>
              <v:oval w14:anchorId="76548594" id="椭圆 26" o:spid="_x0000_s102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" fillcolor="#945cf3 [3204]" stroked="f" strokeweight="1pt">
                <v:fill opacity="0" angle="49" colors="0 #945cf3;13763f #945cf3" focus="100%" type="gradient">
                  <o:fill v:ext="view" type="gradientUnscaled"/>
                </v:fill>
                <v:stroke joinstyle="miter"/>
                <v:textbox inset=".5mm,0,,0">
                  <w:txbxContent>
                    <w:p w14:paraId="451F8455" w14:textId="77777777" w:rsidR="005A4CB8" w:rsidRDefault="00000000">
                      <w:pPr>
                        <w:snapToGrid w:val="0"/>
                        <w:jc w:val="center"/>
                        <w:textAlignment w:val="center"/>
                      </w:pPr>
                      <w:r>
                        <w:rPr>
                          <w:rFonts w:hint="eastAsia"/>
                          <w:noProof/>
                        </w:rPr>
                        <w:drawing>
                          <wp:inline distT="0" distB="0" distL="114300" distR="114300" wp14:anchorId="667678A9" wp14:editId="69FFDE1C">
                            <wp:extent cx="234315" cy="234315"/>
                            <wp:effectExtent l="0" t="0" r="13335" b="13335"/>
                            <wp:docPr id="29" name="图片 29" descr="eyJpZCI6MjE2MDEyMzQsInJlc291cmNlX2tleSI6IjEwIn0K"/>
                            <wp:cNvGraphicFramePr>
                              <a:graphicFrameLocks xmlns:a="http://schemas.openxmlformats.org/drawingml/2006/main" noChangeAspect="1"/>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1601234&quot;,&quot;origin&quot;:0,&quot;type&quot;:&quot;icons&quot;,&quot;user&quot;:&quot;1385942904&quot;}"/>
                                  </s:tag>
                                </a:ext>
                              </a:extLst>
                            </wp:cNvGraphicFramePr>
                            <a:graphic xmlns:a="http://schemas.openxmlformats.org/drawingml/2006/main">
                              <a:graphicData uri="http://schemas.openxmlformats.org/drawingml/2006/picture">
                                <pic:pic xmlns:pic="http://schemas.openxmlformats.org/drawingml/2006/picture">
                                  <pic:nvPicPr>
                                    <pic:cNvPr id="29" name="图片 29" descr="eyJpZCI6MjE2MDEyMzQsInJlc291cmNlX2tleSI6IjEwIn0K"/>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34315" cy="234315"/>
                                    </a:xfrm>
                                    <a:prstGeom prst="rect">
                                      <a:avLst/>
                                    </a:prstGeom>
                                  </pic:spPr>
                                </pic:pic>
                              </a:graphicData>
                            </a:graphic>
                          </wp:inline>
                        </w:drawing>
                      </w:r>
                    </w:p>
                  </w:txbxContent>
                </v:textbox>
                <w10:anchorlock/>
              </v:oval>
            </w:pict>
          </mc:Fallback>
        </mc:AlternateContent>
      </w:r>
      <w:r>
        <w:rPr>
          <w:rFonts w:hint="eastAsia"/>
        </w:rPr>
        <w:t xml:space="preserve"> 个人技能</w:t>
      </w:r>
      <w:r w:rsidR="00995A30">
        <w:rPr>
          <w:rFonts w:hint="eastAsia"/>
        </w:rPr>
        <w:t>&amp;奖项</w:t>
      </w:r>
      <w:r>
        <w:rPr>
          <w:noProof/>
        </w:rPr>
        <mc:AlternateContent>
          <mc:Choice Requires="wps">
            <w:drawing>
              <wp:inline distT="0" distB="0" distL="114300" distR="114300" wp14:anchorId="38D3063D" wp14:editId="5FF8A1D9">
                <wp:extent cx="3971925" cy="15875"/>
                <wp:effectExtent l="0" t="0" r="28575" b="22225"/>
                <wp:docPr id="34" name="直接连接符 34"/>
                <wp:cNvGraphicFramePr/>
                <a:graphic xmlns:a="http://schemas.openxmlformats.org/drawingml/2006/main">
                  <a:graphicData uri="http://schemas.microsoft.com/office/word/2010/wordprocessingShape">
                    <wps:wsp>
                      <wps:cNvCnPr/>
                      <wps:spPr>
                        <a:xfrm flipV="1">
                          <a:off x="0" y="0"/>
                          <a:ext cx="3971925" cy="1587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inline>
            </w:drawing>
          </mc:Choice>
          <mc:Fallback>
            <w:pict>
              <v:line w14:anchorId="23F0FC38" id="直接连接符 34" o:spid="_x0000_s1026" style="flip:y;visibility:visible;mso-wrap-style:square;mso-left-percent:-10001;mso-top-percent:-10001;mso-position-horizontal:absolute;mso-position-horizontal-relative:char;mso-position-vertical:absolute;mso-position-vertical-relative:line;mso-left-percent:-10001;mso-top-percent:-10001" from="0,0" to="312.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" strokecolor="black [3213]" strokeweight="1pt">
                <v:stroke joinstyle="miter"/>
                <w10:anchorlock/>
              </v:line>
            </w:pict>
          </mc:Fallback>
        </mc:AlternateContent>
      </w:r>
    </w:p>
    <w:p w14:paraId="1C732ABE" w14:textId="77777777" w:rsidR="005A4CB8" w:rsidRDefault="00000000">
      <w:pPr>
        <w:pStyle w:val="11"/>
        <w:numPr>
          <w:ilvl w:val="0"/>
          <w:numId w:val="1"/>
        </w:numPr>
        <w:ind w:leftChars="0"/>
        <w:rPr>
          <w:rFonts w:hint="eastAsia"/>
          <w:b/>
          <w:bCs/>
          <w:sz w:val="22"/>
          <w:szCs w:val="28"/>
        </w:rPr>
      </w:pPr>
      <w:r>
        <w:rPr>
          <w:rFonts w:hint="eastAsia"/>
          <w:b/>
          <w:bCs/>
          <w:sz w:val="22"/>
          <w:szCs w:val="28"/>
        </w:rPr>
        <w:t>具备良好的英语听说读写能力</w:t>
      </w:r>
    </w:p>
    <w:p w14:paraId="093B6A4F" w14:textId="77777777" w:rsidR="005A4CB8" w:rsidRDefault="00000000">
      <w:pPr>
        <w:pStyle w:val="a3"/>
        <w:numPr>
          <w:ilvl w:val="0"/>
          <w:numId w:val="1"/>
        </w:numPr>
        <w:rPr>
          <w:rFonts w:ascii="微软雅黑" w:eastAsia="微软雅黑" w:hAnsi="微软雅黑" w:cs="微软雅黑" w:hint="eastAsia"/>
          <w:b/>
          <w:bCs/>
          <w:color w:val="000000" w:themeColor="text1"/>
          <w:sz w:val="22"/>
          <w:szCs w:val="28"/>
        </w:rPr>
      </w:pPr>
      <w:r>
        <w:rPr>
          <w:rFonts w:ascii="微软雅黑" w:eastAsia="微软雅黑" w:hAnsi="微软雅黑" w:cs="微软雅黑" w:hint="eastAsia"/>
          <w:b/>
          <w:bCs/>
          <w:color w:val="000000" w:themeColor="text1"/>
          <w:sz w:val="22"/>
          <w:szCs w:val="28"/>
        </w:rPr>
        <w:t>具备MySQL，Java相关知识，有良好的办公软件使用技能（word，ppt，excel）</w:t>
      </w:r>
    </w:p>
    <w:p w14:paraId="4769FD6A" w14:textId="77777777" w:rsidR="005A4CB8" w:rsidRDefault="00000000">
      <w:pPr>
        <w:pStyle w:val="a3"/>
        <w:numPr>
          <w:ilvl w:val="0"/>
          <w:numId w:val="1"/>
        </w:numPr>
        <w:rPr>
          <w:rFonts w:ascii="微软雅黑" w:eastAsia="微软雅黑" w:hAnsi="微软雅黑" w:cs="微软雅黑" w:hint="eastAsia"/>
          <w:b/>
          <w:bCs/>
          <w:color w:val="000000" w:themeColor="text1"/>
          <w:sz w:val="22"/>
          <w:szCs w:val="28"/>
        </w:rPr>
      </w:pPr>
      <w:r>
        <w:rPr>
          <w:rFonts w:ascii="微软雅黑" w:eastAsia="微软雅黑" w:hAnsi="微软雅黑" w:cs="微软雅黑" w:hint="eastAsia"/>
          <w:b/>
          <w:bCs/>
          <w:color w:val="000000" w:themeColor="text1"/>
          <w:sz w:val="22"/>
          <w:szCs w:val="28"/>
        </w:rPr>
        <w:t>人际交往能力，包括有效的沟通，积极的倾听和积极的态度</w:t>
      </w:r>
    </w:p>
    <w:p w14:paraId="482BA57F" w14:textId="77777777" w:rsidR="005A4CB8" w:rsidRDefault="00000000">
      <w:pPr>
        <w:pStyle w:val="a3"/>
        <w:numPr>
          <w:ilvl w:val="0"/>
          <w:numId w:val="1"/>
        </w:numPr>
      </w:pPr>
      <w:r>
        <w:rPr>
          <w:rFonts w:ascii="微软雅黑" w:eastAsia="微软雅黑" w:hAnsi="微软雅黑" w:cs="微软雅黑" w:hint="eastAsia"/>
          <w:b/>
          <w:bCs/>
          <w:color w:val="000000" w:themeColor="text1"/>
          <w:sz w:val="22"/>
          <w:szCs w:val="28"/>
        </w:rPr>
        <w:t>有良好的时间管理能力</w:t>
      </w:r>
      <w:r>
        <w:rPr>
          <w:rFonts w:hint="eastAsia"/>
        </w:rPr>
        <w:t>‌‌</w:t>
      </w:r>
    </w:p>
    <w:p w14:paraId="0F782AF2" w14:textId="3B820989" w:rsidR="00872247" w:rsidRDefault="00872247">
      <w:pPr>
        <w:pStyle w:val="a3"/>
        <w:numPr>
          <w:ilvl w:val="0"/>
          <w:numId w:val="1"/>
        </w:numPr>
      </w:pPr>
      <w:r w:rsidRPr="00872247">
        <w:rPr>
          <w:rFonts w:ascii="微软雅黑" w:eastAsia="微软雅黑" w:hAnsi="微软雅黑" w:cs="微软雅黑" w:hint="eastAsia"/>
          <w:b/>
          <w:bCs/>
          <w:color w:val="000000" w:themeColor="text1"/>
          <w:sz w:val="22"/>
          <w:szCs w:val="28"/>
        </w:rPr>
        <w:t>全国大学生英语竞赛（NECCS）二等奖</w:t>
      </w:r>
    </w:p>
    <w:p w14:paraId="4D78D8BF" w14:textId="77777777" w:rsidR="005A4CB8" w:rsidRDefault="00000000">
      <w:pPr>
        <w:pStyle w:val="2"/>
        <w:spacing w:before="468" w:after="156"/>
        <w:rPr>
          <w:rFonts w:hint="eastAsia"/>
        </w:rPr>
      </w:pPr>
      <w:r>
        <w:rPr>
          <w:noProof/>
        </w:rPr>
        <mc:AlternateContent>
          <mc:Choice Requires="wps">
            <w:drawing>
              <wp:inline distT="0" distB="0" distL="114300" distR="114300" wp14:anchorId="17D63971" wp14:editId="106674D4">
                <wp:extent cx="396240" cy="396240"/>
                <wp:effectExtent l="0" t="0" r="3810" b="3810"/>
                <wp:docPr id="30" name="椭圆 30"/>
                <wp:cNvGraphicFramePr/>
                <a:graphic xmlns:a="http://schemas.openxmlformats.org/drawingml/2006/main">
                  <a:graphicData uri="http://schemas.microsoft.com/office/word/2010/wordprocessingShape">
                    <wps:wsp>
                      <wps:cNvSpPr/>
                      <wps:spPr>
                        <a:xfrm>
                          <a:off x="0" y="0"/>
                          <a:ext cx="396240" cy="396240"/>
                        </a:xfrm>
                        <a:prstGeom prst="ellipse">
                          <a:avLst/>
                        </a:prstGeom>
                        <a:gradFill>
                          <a:gsLst>
                            <a:gs pos="21000">
                              <a:schemeClr val="accent1"/>
                            </a:gs>
                            <a:gs pos="100000">
                              <a:srgbClr val="FFFFFF">
                                <a:alpha val="0"/>
                              </a:srgbClr>
                            </a:gs>
                          </a:gsLst>
                          <a:lin ang="2460000" scaled="0"/>
                        </a:gra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4654E1BB" w14:textId="77777777" w:rsidR="005A4CB8" w:rsidRDefault="00000000">
                            <w:pPr>
                              <w:snapToGrid w:val="0"/>
                              <w:jc w:val="center"/>
                              <w:textAlignment w:val="center"/>
                            </w:pPr>
                            <w:r>
                              <w:rPr>
                                <w:rFonts w:ascii="微软雅黑" w:eastAsia="微软雅黑" w:hAnsi="微软雅黑" w:cs="微软雅黑" w:hint="eastAsia"/>
                                <w:noProof/>
                                <w:sz w:val="15"/>
                                <w:szCs w:val="15"/>
                              </w:rPr>
                              <w:drawing>
                                <wp:inline distT="0" distB="0" distL="114300" distR="114300" wp14:anchorId="17F8B589" wp14:editId="3B5908AF">
                                  <wp:extent cx="234315" cy="234315"/>
                                  <wp:effectExtent l="0" t="0" r="13335" b="13335"/>
                                  <wp:docPr id="39" name="图片 39" descr="eyJpZCI6MjE2MDEwODQsInJlc291cmNlX2tleSI6IjEwIn0="/>
                                  <wp:cNvGraphicFramePr>
                                    <a:graphicFrameLocks xmlns:a="http://schemas.openxmlformats.org/drawingml/2006/main" noChangeAspect="1"/>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1601084&quot;,&quot;origin&quot;:0,&quot;type&quot;:&quot;icons&quot;,&quot;user&quot;:&quot;1483811029&quot;}"/>
                                        </s:tag>
                                      </a:ext>
                                    </a:extLst>
                                  </wp:cNvGraphicFramePr>
                                  <a:graphic xmlns:a="http://schemas.openxmlformats.org/drawingml/2006/main">
                                    <a:graphicData uri="http://schemas.openxmlformats.org/drawingml/2006/picture">
                                      <pic:pic xmlns:pic="http://schemas.openxmlformats.org/drawingml/2006/picture">
                                        <pic:nvPicPr>
                                          <pic:cNvPr id="39" name="图片 39" descr="eyJpZCI6MjE2MDEwODQsInJlc291cmNlX2tleSI6IjEwIn0="/>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34315" cy="234315"/>
                                          </a:xfrm>
                                          <a:prstGeom prst="rect">
                                            <a:avLst/>
                                          </a:prstGeom>
                                        </pic:spPr>
                                      </pic:pic>
                                    </a:graphicData>
                                  </a:graphic>
                                </wp:inline>
                              </w:drawing>
                            </w:r>
                          </w:p>
                        </w:txbxContent>
                      </wps:txbx>
                      <wps:bodyPr rot="0" spcFirstLastPara="0" vertOverflow="overflow" horzOverflow="overflow" vert="horz" wrap="square" lIns="18000" tIns="0" rIns="91440" bIns="0" numCol="1" spcCol="0" rtlCol="0" fromWordArt="0" anchor="ctr" anchorCtr="0" forceAA="0" compatLnSpc="1">
                        <a:noAutofit/>
                      </wps:bodyPr>
                    </wps:wsp>
                  </a:graphicData>
                </a:graphic>
              </wp:inline>
            </w:drawing>
          </mc:Choice>
          <mc:Fallback>
            <w:pict>
              <v:oval w14:anchorId="17D63971" id="椭圆 30" o:spid="_x0000_s103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" fillcolor="#945cf3 [3204]" stroked="f" strokeweight="1pt">
                <v:fill opacity="0" angle="49" colors="0 #945cf3;13763f #945cf3" focus="100%" type="gradient">
                  <o:fill v:ext="view" type="gradientUnscaled"/>
                </v:fill>
                <v:stroke joinstyle="miter"/>
                <v:textbox inset=".5mm,0,,0">
                  <w:txbxContent>
                    <w:p w14:paraId="4654E1BB" w14:textId="77777777" w:rsidR="005A4CB8" w:rsidRDefault="00000000">
                      <w:pPr>
                        <w:snapToGrid w:val="0"/>
                        <w:jc w:val="center"/>
                        <w:textAlignment w:val="center"/>
                      </w:pPr>
                      <w:r>
                        <w:rPr>
                          <w:rFonts w:ascii="微软雅黑" w:eastAsia="微软雅黑" w:hAnsi="微软雅黑" w:cs="微软雅黑" w:hint="eastAsia"/>
                          <w:noProof/>
                          <w:sz w:val="15"/>
                          <w:szCs w:val="15"/>
                        </w:rPr>
                        <w:drawing>
                          <wp:inline distT="0" distB="0" distL="114300" distR="114300" wp14:anchorId="17F8B589" wp14:editId="3B5908AF">
                            <wp:extent cx="234315" cy="234315"/>
                            <wp:effectExtent l="0" t="0" r="13335" b="13335"/>
                            <wp:docPr id="39" name="图片 39" descr="eyJpZCI6MjE2MDEwODQsInJlc291cmNlX2tleSI6IjEwIn0="/>
                            <wp:cNvGraphicFramePr>
                              <a:graphicFrameLocks xmlns:a="http://schemas.openxmlformats.org/drawingml/2006/main" noChangeAspect="1"/>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1601084&quot;,&quot;origin&quot;:0,&quot;type&quot;:&quot;icons&quot;,&quot;user&quot;:&quot;1483811029&quot;}"/>
                                  </s:tag>
                                </a:ext>
                              </a:extLst>
                            </wp:cNvGraphicFramePr>
                            <a:graphic xmlns:a="http://schemas.openxmlformats.org/drawingml/2006/main">
                              <a:graphicData uri="http://schemas.openxmlformats.org/drawingml/2006/picture">
                                <pic:pic xmlns:pic="http://schemas.openxmlformats.org/drawingml/2006/picture">
                                  <pic:nvPicPr>
                                    <pic:cNvPr id="39" name="图片 39" descr="eyJpZCI6MjE2MDEwODQsInJlc291cmNlX2tleSI6IjEwIn0="/>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34315" cy="234315"/>
                                    </a:xfrm>
                                    <a:prstGeom prst="rect">
                                      <a:avLst/>
                                    </a:prstGeom>
                                  </pic:spPr>
                                </pic:pic>
                              </a:graphicData>
                            </a:graphic>
                          </wp:inline>
                        </w:drawing>
                      </w:r>
                    </w:p>
                  </w:txbxContent>
                </v:textbox>
                <w10:anchorlock/>
              </v:oval>
            </w:pict>
          </mc:Fallback>
        </mc:AlternateContent>
      </w:r>
      <w:r>
        <w:rPr>
          <w:rFonts w:hint="eastAsia"/>
        </w:rPr>
        <w:t xml:space="preserve"> 个人评价</w:t>
      </w:r>
      <w:r>
        <w:rPr>
          <w:noProof/>
        </w:rPr>
        <mc:AlternateContent>
          <mc:Choice Requires="wps">
            <w:drawing>
              <wp:inline distT="0" distB="0" distL="114300" distR="114300" wp14:anchorId="459C9526" wp14:editId="2312AC1F">
                <wp:extent cx="4597400" cy="0"/>
                <wp:effectExtent l="0" t="6350" r="0" b="6350"/>
                <wp:docPr id="37" name="直接连接符 37"/>
                <wp:cNvGraphicFramePr/>
                <a:graphic xmlns:a="http://schemas.openxmlformats.org/drawingml/2006/main">
                  <a:graphicData uri="http://schemas.microsoft.com/office/word/2010/wordprocessingShape">
                    <wps:wsp>
                      <wps:cNvCnPr/>
                      <wps:spPr>
                        <a:xfrm>
                          <a:off x="2369185" y="2856230"/>
                          <a:ext cx="45974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inline>
            </w:drawing>
          </mc:Choice>
          <mc:Fallback>
            <w:pict>
              <v:line w14:anchorId="29957AC3" id="直接连接符 37" o:spid="_x0000_s1026" style="visibility:visible;mso-wrap-style:square;mso-left-percent:-10001;mso-top-percent:-10001;mso-position-horizontal:absolute;mso-position-horizontal-relative:char;mso-position-vertical:absolute;mso-position-vertical-relative:line;mso-left-percent:-10001;mso-top-percent:-10001" from="0,0" to="3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" strokecolor="black [3213]" strokeweight="1pt">
                <v:stroke joinstyle="miter"/>
                <w10:anchorlock/>
              </v:line>
            </w:pict>
          </mc:Fallback>
        </mc:AlternateContent>
      </w:r>
    </w:p>
    <w:p w14:paraId="301FE889" w14:textId="77777777" w:rsidR="005A4CB8" w:rsidRDefault="00000000">
      <w:pPr>
        <w:pStyle w:val="11"/>
      </w:pPr>
      <w:r>
        <w:rPr>
          <w:rFonts w:hint="eastAsia"/>
        </w:rPr>
        <w:tab/>
        <w:t>我有良好的时间管理和明确的待办事项清单。对于复杂的任务，我能找到解决方案，一步一步完成。另外，我能够处理不同的任务，面对不同的挑战。此外，我有良好的英语口语和写作能力，有助于清晰的文档编辑和与目标受众的沟通。我在全国大学生英语竞赛期间的经历可以支持我的写作和英语技能。此外，我的志愿者经历使我更容易处理公共演讲和与来自不同文化背景的人交流。</w:t>
      </w:r>
    </w:p>
    <w:p w14:paraId="654644B2" w14:textId="77777777" w:rsidR="00995A30" w:rsidRPr="00995A30" w:rsidRDefault="00995A30" w:rsidP="00995A30">
      <w:pPr>
        <w:pStyle w:val="a3"/>
        <w:rPr>
          <w:rFonts w:hint="eastAsia"/>
        </w:rPr>
      </w:pPr>
    </w:p>
    <w:sectPr w:rsidR="00995A30" w:rsidRPr="00995A30">
      <w:headerReference w:type="default" r:id="rId17"/>
      <w:headerReference w:type="first" r:id="rId18"/>
      <w:pgSz w:w="11906" w:h="16838"/>
      <w:pgMar w:top="567" w:right="567" w:bottom="567" w:left="56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5CC69" w14:textId="77777777" w:rsidR="0075409D" w:rsidRDefault="0075409D">
      <w:r>
        <w:separator/>
      </w:r>
    </w:p>
  </w:endnote>
  <w:endnote w:type="continuationSeparator" w:id="0">
    <w:p w14:paraId="70CA4BF9" w14:textId="77777777" w:rsidR="0075409D" w:rsidRDefault="0075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E57B6" w14:textId="77777777" w:rsidR="0075409D" w:rsidRDefault="0075409D">
      <w:r>
        <w:separator/>
      </w:r>
    </w:p>
  </w:footnote>
  <w:footnote w:type="continuationSeparator" w:id="0">
    <w:p w14:paraId="3D25EADC" w14:textId="77777777" w:rsidR="0075409D" w:rsidRDefault="00754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516E3" w14:textId="77777777" w:rsidR="005A4CB8" w:rsidRDefault="00000000">
    <w:pPr>
      <w:pStyle w:val="a5"/>
    </w:pPr>
    <w:r>
      <w:rPr>
        <w:noProof/>
      </w:rPr>
      <mc:AlternateContent>
        <mc:Choice Requires="wpg">
          <w:drawing>
            <wp:anchor distT="0" distB="0" distL="114300" distR="114300" simplePos="0" relativeHeight="251662336" behindDoc="0" locked="0" layoutInCell="1" allowOverlap="1" wp14:anchorId="79183720" wp14:editId="3107AE41">
              <wp:simplePos x="0" y="0"/>
              <wp:positionH relativeFrom="column">
                <wp:posOffset>-3067050</wp:posOffset>
              </wp:positionH>
              <wp:positionV relativeFrom="paragraph">
                <wp:posOffset>-1807210</wp:posOffset>
              </wp:positionV>
              <wp:extent cx="14008100" cy="16026130"/>
              <wp:effectExtent l="0" t="0" r="0" b="0"/>
              <wp:wrapNone/>
              <wp:docPr id="62" name="组合 62"/>
              <wp:cNvGraphicFramePr/>
              <a:graphic xmlns:a="http://schemas.openxmlformats.org/drawingml/2006/main">
                <a:graphicData uri="http://schemas.microsoft.com/office/word/2010/wordprocessingGroup">
                  <wpg:wgp>
                    <wpg:cNvGrpSpPr/>
                    <wpg:grpSpPr>
                      <a:xfrm>
                        <a:off x="0" y="0"/>
                        <a:ext cx="14008100" cy="16026130"/>
                        <a:chOff x="-3381" y="-1692"/>
                        <a:chExt cx="22060" cy="25238"/>
                      </a:xfrm>
                    </wpg:grpSpPr>
                    <wps:wsp>
                      <wps:cNvPr id="63" name="矩形 1139"/>
                      <wps:cNvSpPr/>
                      <wps:spPr>
                        <a:xfrm>
                          <a:off x="870" y="291"/>
                          <a:ext cx="11905" cy="16898"/>
                        </a:xfrm>
                        <a:prstGeom prst="rect">
                          <a:avLst/>
                        </a:prstGeom>
                        <a:solidFill>
                          <a:srgbClr val="F2F2F2"/>
                        </a:solidFill>
                        <a:ln>
                          <a:noFill/>
                        </a:ln>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64" name="椭圆 3"/>
                      <wps:cNvSpPr/>
                      <wps:spPr>
                        <a:xfrm rot="15060000">
                          <a:off x="7517" y="-1692"/>
                          <a:ext cx="8107" cy="8107"/>
                        </a:xfrm>
                        <a:prstGeom prst="ellipse">
                          <a:avLst/>
                        </a:prstGeom>
                        <a:gradFill>
                          <a:gsLst>
                            <a:gs pos="0">
                              <a:schemeClr val="bg1">
                                <a:lumMod val="95000"/>
                                <a:alpha val="77000"/>
                              </a:schemeClr>
                            </a:gs>
                            <a:gs pos="100000">
                              <a:schemeClr val="accent1">
                                <a:alpha val="87000"/>
                              </a:schemeClr>
                            </a:gs>
                          </a:gsLst>
                          <a:lin ang="5400000" scaled="0"/>
                        </a:gradFill>
                        <a:ln>
                          <a:gradFill>
                            <a:gsLst>
                              <a:gs pos="0">
                                <a:srgbClr val="F2F2F2"/>
                              </a:gs>
                              <a:gs pos="100000">
                                <a:srgbClr val="8744F4"/>
                              </a:gs>
                            </a:gsLst>
                            <a:lin ang="5400000" scaled="1"/>
                          </a:gradFill>
                        </a:ln>
                        <a:effectLst>
                          <a:softEdge rad="43180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65" name="组合 24"/>
                      <wpg:cNvGrpSpPr/>
                      <wpg:grpSpPr>
                        <a:xfrm>
                          <a:off x="1194" y="16580"/>
                          <a:ext cx="11270" cy="260"/>
                          <a:chOff x="6574" y="10300"/>
                          <a:chExt cx="11270" cy="260"/>
                        </a:xfrm>
                      </wpg:grpSpPr>
                      <wps:wsp>
                        <wps:cNvPr id="66" name="直接连接符 4"/>
                        <wps:cNvCnPr/>
                        <wps:spPr>
                          <a:xfrm>
                            <a:off x="6574" y="10430"/>
                            <a:ext cx="981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cNvPr id="67" name="组合 23"/>
                        <wpg:cNvGrpSpPr/>
                        <wpg:grpSpPr>
                          <a:xfrm>
                            <a:off x="16544" y="10300"/>
                            <a:ext cx="1300" cy="260"/>
                            <a:chOff x="16820" y="10030"/>
                            <a:chExt cx="1300" cy="260"/>
                          </a:xfrm>
                        </wpg:grpSpPr>
                        <wps:wsp>
                          <wps:cNvPr id="68" name="燕尾形 5"/>
                          <wps:cNvSpPr/>
                          <wps:spPr>
                            <a:xfrm>
                              <a:off x="16820" y="10030"/>
                              <a:ext cx="260" cy="260"/>
                            </a:xfrm>
                            <a:prstGeom prst="chevr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燕尾形 19"/>
                          <wps:cNvSpPr/>
                          <wps:spPr>
                            <a:xfrm>
                              <a:off x="17080" y="10030"/>
                              <a:ext cx="260" cy="260"/>
                            </a:xfrm>
                            <a:prstGeom prst="chevr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燕尾形 20"/>
                          <wps:cNvSpPr/>
                          <wps:spPr>
                            <a:xfrm>
                              <a:off x="17340" y="10030"/>
                              <a:ext cx="260" cy="260"/>
                            </a:xfrm>
                            <a:prstGeom prst="chevr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燕尾形 21"/>
                          <wps:cNvSpPr/>
                          <wps:spPr>
                            <a:xfrm>
                              <a:off x="17600" y="10030"/>
                              <a:ext cx="260" cy="260"/>
                            </a:xfrm>
                            <a:prstGeom prst="chevr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燕尾形 22"/>
                          <wps:cNvSpPr/>
                          <wps:spPr>
                            <a:xfrm>
                              <a:off x="17860" y="10030"/>
                              <a:ext cx="260" cy="260"/>
                            </a:xfrm>
                            <a:prstGeom prst="chevr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s:wsp>
                      <wps:cNvPr id="76" name="椭圆 3"/>
                      <wps:cNvSpPr/>
                      <wps:spPr>
                        <a:xfrm rot="20760000">
                          <a:off x="10572" y="8234"/>
                          <a:ext cx="8107" cy="8107"/>
                        </a:xfrm>
                        <a:prstGeom prst="ellipse">
                          <a:avLst/>
                        </a:prstGeom>
                        <a:gradFill>
                          <a:gsLst>
                            <a:gs pos="0">
                              <a:srgbClr val="F2F2F2">
                                <a:alpha val="77000"/>
                              </a:srgbClr>
                            </a:gs>
                            <a:gs pos="100000">
                              <a:srgbClr val="8744F4">
                                <a:alpha val="87000"/>
                              </a:srgbClr>
                            </a:gs>
                          </a:gsLst>
                          <a:lin ang="5400000" scaled="0"/>
                        </a:gradFill>
                        <a:ln>
                          <a:gradFill>
                            <a:gsLst>
                              <a:gs pos="0">
                                <a:schemeClr val="bg1">
                                  <a:lumMod val="95000"/>
                                  <a:alpha val="77000"/>
                                </a:schemeClr>
                              </a:gs>
                              <a:gs pos="100000">
                                <a:schemeClr val="accent1">
                                  <a:alpha val="87000"/>
                                </a:schemeClr>
                              </a:gs>
                            </a:gsLst>
                            <a:lin ang="5400000" scaled="1"/>
                          </a:gradFill>
                        </a:ln>
                        <a:effectLst>
                          <a:softEdge rad="43180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7" name="椭圆 3"/>
                      <wps:cNvSpPr/>
                      <wps:spPr>
                        <a:xfrm rot="7320000">
                          <a:off x="-2501" y="1245"/>
                          <a:ext cx="8107" cy="9867"/>
                        </a:xfrm>
                        <a:prstGeom prst="ellipse">
                          <a:avLst/>
                        </a:prstGeom>
                        <a:gradFill>
                          <a:gsLst>
                            <a:gs pos="0">
                              <a:schemeClr val="bg1">
                                <a:lumMod val="95000"/>
                                <a:alpha val="77000"/>
                              </a:schemeClr>
                            </a:gs>
                            <a:gs pos="100000">
                              <a:schemeClr val="accent2">
                                <a:alpha val="87000"/>
                              </a:schemeClr>
                            </a:gs>
                          </a:gsLst>
                          <a:lin ang="5400000" scaled="0"/>
                        </a:gradFill>
                        <a:ln>
                          <a:noFill/>
                        </a:ln>
                        <a:effectLst>
                          <a:softEdge rad="43180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8" name="椭圆 3"/>
                      <wps:cNvSpPr/>
                      <wps:spPr>
                        <a:xfrm rot="13980000">
                          <a:off x="-2532" y="15439"/>
                          <a:ext cx="8107" cy="8107"/>
                        </a:xfrm>
                        <a:prstGeom prst="ellipse">
                          <a:avLst/>
                        </a:prstGeom>
                        <a:gradFill>
                          <a:gsLst>
                            <a:gs pos="0">
                              <a:schemeClr val="bg1">
                                <a:lumMod val="95000"/>
                                <a:alpha val="77000"/>
                              </a:schemeClr>
                            </a:gs>
                            <a:gs pos="100000">
                              <a:schemeClr val="accent2">
                                <a:alpha val="87000"/>
                              </a:schemeClr>
                            </a:gs>
                          </a:gsLst>
                          <a:lin ang="5400000" scaled="0"/>
                        </a:gradFill>
                        <a:ln>
                          <a:noFill/>
                        </a:ln>
                        <a:effectLst>
                          <a:softEdge rad="43180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652FC7ED" id="组合 62" o:spid="_x0000_s1026" style="position:absolute;margin-left:-241.5pt;margin-top:-142.3pt;width:1103pt;height:1261.9pt;z-index:251662336" coordorigin="-3381,-1692" coordsize="22060,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">
              <v:rect id="矩形 1139" o:spid="_x0000_s1027" style="position:absolute;left:870;top:291;width:11905;height:16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" fillcolor="#f2f2f2" stroked="f" strokeweight="1pt"/>
              <v:oval id="椭圆 3" o:spid="_x0000_s1028" style="position:absolute;left:7517;top:-1692;width:8107;height:8107;rotation:-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" fillcolor="#f2f2f2 [3052]" strokeweight="1pt">
                <v:fill opacity="50462f" color2="#945cf3 [3204]" o:opacity2="57016f" focus="100%" type="gradient">
                  <o:fill v:ext="view" type="gradientUnscaled"/>
                </v:fill>
                <v:stroke joinstyle="miter"/>
              </v:oval>
              <v:group id="组合 24" o:spid="_x0000_s1029" style="position:absolute;left:1194;top:16580;width:11270;height:260" coordorigin="6574,10300" coordsize="1127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直接连接符 4" o:spid="_x0000_s1030" style="position:absolute;visibility:visible;mso-wrap-style:square" from="6574,10430" to="16389,10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" strokecolor="#404040 [2429]" strokeweight="1pt">
                  <v:stroke joinstyle="miter"/>
                </v:line>
                <v:group id="组合 23" o:spid="_x0000_s1031" style="position:absolute;left:16544;top:10300;width:1300;height:260" coordorigin="16820,10030" coordsize="130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5" o:spid="_x0000_s1032" type="#_x0000_t55" style="position:absolute;left:16820;top:10030;width:260;height: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" adj="10800" fillcolor="#404040 [2429]" stroked="f" strokeweight="1pt"/>
                  <v:shape id="燕尾形 19" o:spid="_x0000_s1033" type="#_x0000_t55" style="position:absolute;left:17080;top:10030;width:260;height: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" adj="10800" fillcolor="#404040 [2429]" stroked="f" strokeweight="1pt"/>
                  <v:shape id="燕尾形 20" o:spid="_x0000_s1034" type="#_x0000_t55" style="position:absolute;left:17340;top:10030;width:260;height: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" adj="10800" fillcolor="#404040 [2429]" stroked="f" strokeweight="1pt"/>
                  <v:shape id="燕尾形 21" o:spid="_x0000_s1035" type="#_x0000_t55" style="position:absolute;left:17600;top:10030;width:260;height: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" adj="10800" fillcolor="#404040 [2429]" stroked="f" strokeweight="1pt"/>
                  <v:shape id="燕尾形 22" o:spid="_x0000_s1036" type="#_x0000_t55" style="position:absolute;left:17860;top:10030;width:260;height: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" adj="10800" fillcolor="#404040 [2429]" stroked="f" strokeweight="1pt"/>
                </v:group>
              </v:group>
              <v:oval id="椭圆 3" o:spid="_x0000_s1037" style="position:absolute;left:10572;top:8234;width:8107;height:8107;rotation:-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" fillcolor="#f2f2f2" strokeweight="1pt">
                <v:fill opacity="50462f" color2="#8744f4" o:opacity2="57016f" focus="100%" type="gradient">
                  <o:fill v:ext="view" type="gradientUnscaled"/>
                </v:fill>
                <v:stroke joinstyle="miter"/>
              </v:oval>
              <v:oval id="椭圆 3" o:spid="_x0000_s1038" style="position:absolute;left:-2501;top:1245;width:8107;height:9867;rotation: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" fillcolor="#f2f2f2 [3052]" stroked="f" strokeweight="1pt">
                <v:fill opacity="50462f" color2="#63e943 [3205]" o:opacity2="57016f" focus="100%" type="gradient">
                  <o:fill v:ext="view" type="gradientUnscaled"/>
                </v:fill>
                <v:stroke joinstyle="miter"/>
              </v:oval>
              <v:oval id="椭圆 3" o:spid="_x0000_s1039" style="position:absolute;left:-2532;top:15439;width:8107;height:8107;rotation:-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" fillcolor="#f2f2f2 [3052]" stroked="f" strokeweight="1pt">
                <v:fill opacity="50462f" color2="#63e943 [3205]" o:opacity2="57016f" focus="100%" type="gradient">
                  <o:fill v:ext="view" type="gradientUnscaled"/>
                </v:fill>
                <v:stroke joinstyle="miter"/>
              </v:oval>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BCB4A" w14:textId="77777777" w:rsidR="005A4CB8" w:rsidRDefault="00000000">
    <w:pPr>
      <w:pStyle w:val="a5"/>
    </w:pPr>
    <w:r>
      <w:rPr>
        <w:noProof/>
      </w:rPr>
      <mc:AlternateContent>
        <mc:Choice Requires="wpg">
          <w:drawing>
            <wp:anchor distT="0" distB="0" distL="114300" distR="114300" simplePos="0" relativeHeight="251661312" behindDoc="0" locked="0" layoutInCell="1" allowOverlap="1" wp14:anchorId="0EB4AF2F" wp14:editId="44B1610F">
              <wp:simplePos x="0" y="0"/>
              <wp:positionH relativeFrom="column">
                <wp:posOffset>-3065780</wp:posOffset>
              </wp:positionH>
              <wp:positionV relativeFrom="paragraph">
                <wp:posOffset>-1807210</wp:posOffset>
              </wp:positionV>
              <wp:extent cx="14007465" cy="16025495"/>
              <wp:effectExtent l="0" t="0" r="0" b="0"/>
              <wp:wrapNone/>
              <wp:docPr id="61" name="组合 61"/>
              <wp:cNvGraphicFramePr/>
              <a:graphic xmlns:a="http://schemas.openxmlformats.org/drawingml/2006/main">
                <a:graphicData uri="http://schemas.microsoft.com/office/word/2010/wordprocessingGroup">
                  <wpg:wgp>
                    <wpg:cNvGrpSpPr/>
                    <wpg:grpSpPr>
                      <a:xfrm>
                        <a:off x="0" y="0"/>
                        <a:ext cx="14007465" cy="16025495"/>
                        <a:chOff x="-3381" y="-1692"/>
                        <a:chExt cx="22059" cy="25237"/>
                      </a:xfrm>
                    </wpg:grpSpPr>
                    <wps:wsp>
                      <wps:cNvPr id="1140" name="矩形 1139"/>
                      <wps:cNvSpPr/>
                      <wps:spPr>
                        <a:xfrm>
                          <a:off x="870" y="291"/>
                          <a:ext cx="11905" cy="16898"/>
                        </a:xfrm>
                        <a:prstGeom prst="rect">
                          <a:avLst/>
                        </a:prstGeom>
                        <a:solidFill>
                          <a:srgbClr val="F2F2F2"/>
                        </a:solidFill>
                        <a:ln>
                          <a:noFill/>
                        </a:ln>
                      </wps:spPr>
                      <wps:style>
                        <a:lnRef idx="2">
                          <a:schemeClr val="accent1">
                            <a:lumMod val="75000"/>
                          </a:schemeClr>
                        </a:lnRef>
                        <a:fillRef idx="1">
                          <a:schemeClr val="accent1"/>
                        </a:fillRef>
                        <a:effectRef idx="0">
                          <a:srgbClr val="FFFFFF"/>
                        </a:effectRef>
                        <a:fontRef idx="minor">
                          <a:schemeClr val="lt1"/>
                        </a:fontRef>
                      </wps:style>
                      <wps:bodyPr rtlCol="0" anchor="ctr"/>
                    </wps:wsp>
                    <wps:wsp>
                      <wps:cNvPr id="4" name="椭圆 3"/>
                      <wps:cNvSpPr/>
                      <wps:spPr>
                        <a:xfrm rot="15060000">
                          <a:off x="7517" y="-1692"/>
                          <a:ext cx="8107" cy="8107"/>
                        </a:xfrm>
                        <a:prstGeom prst="ellipse">
                          <a:avLst/>
                        </a:prstGeom>
                        <a:gradFill>
                          <a:gsLst>
                            <a:gs pos="0">
                              <a:schemeClr val="bg1">
                                <a:lumMod val="95000"/>
                                <a:alpha val="77000"/>
                              </a:schemeClr>
                            </a:gs>
                            <a:gs pos="100000">
                              <a:schemeClr val="accent1">
                                <a:alpha val="87000"/>
                              </a:schemeClr>
                            </a:gs>
                          </a:gsLst>
                          <a:lin ang="5400000" scaled="0"/>
                        </a:gradFill>
                        <a:ln>
                          <a:gradFill>
                            <a:gsLst>
                              <a:gs pos="0">
                                <a:srgbClr val="F2F2F2"/>
                              </a:gs>
                              <a:gs pos="100000">
                                <a:srgbClr val="8744F4"/>
                              </a:gs>
                            </a:gsLst>
                            <a:lin ang="5400000" scaled="1"/>
                          </a:gradFill>
                        </a:ln>
                        <a:effectLst>
                          <a:softEdge rad="43180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 name="组合 24"/>
                      <wpg:cNvGrpSpPr/>
                      <wpg:grpSpPr>
                        <a:xfrm>
                          <a:off x="1194" y="16580"/>
                          <a:ext cx="11270" cy="260"/>
                          <a:chOff x="6574" y="10300"/>
                          <a:chExt cx="11270" cy="260"/>
                        </a:xfrm>
                      </wpg:grpSpPr>
                      <wps:wsp>
                        <wps:cNvPr id="5" name="直接连接符 4"/>
                        <wps:cNvCnPr/>
                        <wps:spPr>
                          <a:xfrm>
                            <a:off x="6574" y="10430"/>
                            <a:ext cx="981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cNvPr id="2" name="组合 23"/>
                        <wpg:cNvGrpSpPr/>
                        <wpg:grpSpPr>
                          <a:xfrm>
                            <a:off x="16544" y="10300"/>
                            <a:ext cx="1300" cy="260"/>
                            <a:chOff x="16820" y="10030"/>
                            <a:chExt cx="1300" cy="260"/>
                          </a:xfrm>
                        </wpg:grpSpPr>
                        <wps:wsp>
                          <wps:cNvPr id="6" name="燕尾形 5"/>
                          <wps:cNvSpPr/>
                          <wps:spPr>
                            <a:xfrm>
                              <a:off x="16820" y="10030"/>
                              <a:ext cx="260" cy="260"/>
                            </a:xfrm>
                            <a:prstGeom prst="chevr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燕尾形 19"/>
                          <wps:cNvSpPr/>
                          <wps:spPr>
                            <a:xfrm>
                              <a:off x="17080" y="10030"/>
                              <a:ext cx="260" cy="260"/>
                            </a:xfrm>
                            <a:prstGeom prst="chevr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燕尾形 20"/>
                          <wps:cNvSpPr/>
                          <wps:spPr>
                            <a:xfrm>
                              <a:off x="17340" y="10030"/>
                              <a:ext cx="260" cy="260"/>
                            </a:xfrm>
                            <a:prstGeom prst="chevr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燕尾形 21"/>
                          <wps:cNvSpPr/>
                          <wps:spPr>
                            <a:xfrm>
                              <a:off x="17600" y="10030"/>
                              <a:ext cx="260" cy="260"/>
                            </a:xfrm>
                            <a:prstGeom prst="chevr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燕尾形 22"/>
                          <wps:cNvSpPr/>
                          <wps:spPr>
                            <a:xfrm>
                              <a:off x="17860" y="10030"/>
                              <a:ext cx="260" cy="260"/>
                            </a:xfrm>
                            <a:prstGeom prst="chevr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8" name="组合 28"/>
                      <wpg:cNvGrpSpPr/>
                      <wpg:grpSpPr>
                        <a:xfrm>
                          <a:off x="8351" y="1810"/>
                          <a:ext cx="4157" cy="2014"/>
                          <a:chOff x="818" y="2331"/>
                          <a:chExt cx="5005" cy="2424"/>
                        </a:xfrm>
                      </wpg:grpSpPr>
                      <wps:wsp>
                        <wps:cNvPr id="3" name="椭圆 19"/>
                        <wps:cNvSpPr/>
                        <wps:spPr>
                          <a:xfrm rot="19980000">
                            <a:off x="818" y="2331"/>
                            <a:ext cx="5005" cy="2424"/>
                          </a:xfrm>
                          <a:prstGeom prst="ellipse">
                            <a:avLst/>
                          </a:prstGeom>
                          <a:noFill/>
                          <a:ln>
                            <a:gradFill>
                              <a:gsLst>
                                <a:gs pos="0">
                                  <a:srgbClr val="F2F2F2">
                                    <a:alpha val="0"/>
                                  </a:srgbClr>
                                </a:gs>
                                <a:gs pos="100000">
                                  <a:schemeClr val="tx1">
                                    <a:lumMod val="85000"/>
                                    <a:lumOff val="15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十字星 20"/>
                        <wps:cNvSpPr/>
                        <wps:spPr>
                          <a:xfrm>
                            <a:off x="4756" y="3393"/>
                            <a:ext cx="660" cy="880"/>
                          </a:xfrm>
                          <a:prstGeom prst="star4">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9" name="椭圆 3"/>
                      <wps:cNvSpPr/>
                      <wps:spPr>
                        <a:xfrm rot="20760000">
                          <a:off x="10572" y="8234"/>
                          <a:ext cx="8107" cy="8107"/>
                        </a:xfrm>
                        <a:prstGeom prst="ellipse">
                          <a:avLst/>
                        </a:prstGeom>
                        <a:gradFill>
                          <a:gsLst>
                            <a:gs pos="0">
                              <a:srgbClr val="F2F2F2">
                                <a:alpha val="77000"/>
                              </a:srgbClr>
                            </a:gs>
                            <a:gs pos="100000">
                              <a:srgbClr val="8744F4">
                                <a:alpha val="87000"/>
                              </a:srgbClr>
                            </a:gs>
                          </a:gsLst>
                          <a:lin ang="5400000" scaled="0"/>
                        </a:gradFill>
                        <a:ln>
                          <a:gradFill>
                            <a:gsLst>
                              <a:gs pos="0">
                                <a:schemeClr val="bg1">
                                  <a:lumMod val="95000"/>
                                  <a:alpha val="77000"/>
                                </a:schemeClr>
                              </a:gs>
                              <a:gs pos="100000">
                                <a:schemeClr val="accent1">
                                  <a:alpha val="87000"/>
                                </a:schemeClr>
                              </a:gs>
                            </a:gsLst>
                            <a:lin ang="5400000" scaled="1"/>
                          </a:gradFill>
                        </a:ln>
                        <a:effectLst>
                          <a:softEdge rad="43180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椭圆 3"/>
                      <wps:cNvSpPr/>
                      <wps:spPr>
                        <a:xfrm rot="7320000">
                          <a:off x="-2501" y="1245"/>
                          <a:ext cx="8107" cy="9867"/>
                        </a:xfrm>
                        <a:prstGeom prst="ellipse">
                          <a:avLst/>
                        </a:prstGeom>
                        <a:gradFill>
                          <a:gsLst>
                            <a:gs pos="0">
                              <a:schemeClr val="bg1">
                                <a:lumMod val="95000"/>
                                <a:alpha val="77000"/>
                              </a:schemeClr>
                            </a:gs>
                            <a:gs pos="100000">
                              <a:schemeClr val="accent2">
                                <a:alpha val="87000"/>
                              </a:schemeClr>
                            </a:gs>
                          </a:gsLst>
                          <a:lin ang="5400000" scaled="0"/>
                        </a:gradFill>
                        <a:ln>
                          <a:noFill/>
                        </a:ln>
                        <a:effectLst>
                          <a:softEdge rad="43180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椭圆 3"/>
                      <wps:cNvSpPr/>
                      <wps:spPr>
                        <a:xfrm rot="13980000">
                          <a:off x="-2532" y="15439"/>
                          <a:ext cx="8107" cy="8107"/>
                        </a:xfrm>
                        <a:prstGeom prst="ellipse">
                          <a:avLst/>
                        </a:prstGeom>
                        <a:gradFill>
                          <a:gsLst>
                            <a:gs pos="0">
                              <a:schemeClr val="bg1">
                                <a:lumMod val="95000"/>
                                <a:alpha val="77000"/>
                              </a:schemeClr>
                            </a:gs>
                            <a:gs pos="100000">
                              <a:schemeClr val="accent2">
                                <a:alpha val="87000"/>
                              </a:schemeClr>
                            </a:gs>
                          </a:gsLst>
                          <a:lin ang="5400000" scaled="0"/>
                        </a:gradFill>
                        <a:ln>
                          <a:noFill/>
                        </a:ln>
                        <a:effectLst>
                          <a:softEdge rad="43180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956C858" id="组合 61" o:spid="_x0000_s1026" style="position:absolute;margin-left:-241.4pt;margin-top:-142.3pt;width:1102.95pt;height:1261.85pt;z-index:251661312" coordorigin="-3381,-1692" coordsize="22059,25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">
              <v:rect id="矩形 1139" o:spid="_x0000_s1027" style="position:absolute;left:870;top:291;width:11905;height:16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" fillcolor="#f2f2f2" stroked="f" strokeweight="1pt"/>
              <v:oval id="椭圆 3" o:spid="_x0000_s1028" style="position:absolute;left:7517;top:-1692;width:8107;height:8107;rotation:-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" fillcolor="#f2f2f2 [3052]" strokeweight="1pt">
                <v:fill opacity="50462f" color2="#945cf3 [3204]" o:opacity2="57016f" focus="100%" type="gradient">
                  <o:fill v:ext="view" type="gradientUnscaled"/>
                </v:fill>
                <v:stroke joinstyle="miter"/>
              </v:oval>
              <v:group id="组合 24" o:spid="_x0000_s1029" style="position:absolute;left:1194;top:16580;width:11270;height:260" coordorigin="6574,10300" coordsize="1127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line id="直接连接符 4" o:spid="_x0000_s1030" style="position:absolute;visibility:visible;mso-wrap-style:square" from="6574,10430" to="16389,10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" strokecolor="#404040 [2429]" strokeweight="1pt">
                  <v:stroke joinstyle="miter"/>
                </v:line>
                <v:group id="组合 23" o:spid="_x0000_s1031" style="position:absolute;left:16544;top:10300;width:1300;height:260" coordorigin="16820,10030" coordsize="130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5" o:spid="_x0000_s1032" type="#_x0000_t55" style="position:absolute;left:16820;top:10030;width:260;height: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" adj="10800" fillcolor="#404040 [2429]" stroked="f" strokeweight="1pt"/>
                  <v:shape id="燕尾形 19" o:spid="_x0000_s1033" type="#_x0000_t55" style="position:absolute;left:17080;top:10030;width:260;height: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" adj="10800" fillcolor="#404040 [2429]" stroked="f" strokeweight="1pt"/>
                  <v:shape id="燕尾形 20" o:spid="_x0000_s1034" type="#_x0000_t55" style="position:absolute;left:17340;top:10030;width:260;height: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" adj="10800" fillcolor="#404040 [2429]" stroked="f" strokeweight="1pt"/>
                  <v:shape id="燕尾形 21" o:spid="_x0000_s1035" type="#_x0000_t55" style="position:absolute;left:17600;top:10030;width:260;height: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" adj="10800" fillcolor="#404040 [2429]" stroked="f" strokeweight="1pt"/>
                  <v:shape id="燕尾形 22" o:spid="_x0000_s1036" type="#_x0000_t55" style="position:absolute;left:17860;top:10030;width:260;height: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" adj="10800" fillcolor="#404040 [2429]" stroked="f" strokeweight="1pt"/>
                </v:group>
              </v:group>
              <v:group id="组合 28" o:spid="_x0000_s1037" style="position:absolute;left:8351;top:1810;width:4157;height:2014" coordorigin="818,2331" coordsize="5005,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椭圆 19" o:spid="_x0000_s1038" style="position:absolute;left:818;top:2331;width:5005;height:2424;rotation:-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" filled="f" strokeweight="1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20" o:spid="_x0000_s1039" type="#_x0000_t187" style="position:absolute;left:4756;top:3393;width:660;height: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" fillcolor="#404040 [2429]" stroked="f" strokeweight="1pt"/>
              </v:group>
              <v:oval id="椭圆 3" o:spid="_x0000_s1040" style="position:absolute;left:10572;top:8234;width:8107;height:8107;rotation:-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" fillcolor="#f2f2f2" strokeweight="1pt">
                <v:fill opacity="50462f" color2="#8744f4" o:opacity2="57016f" focus="100%" type="gradient">
                  <o:fill v:ext="view" type="gradientUnscaled"/>
                </v:fill>
                <v:stroke joinstyle="miter"/>
              </v:oval>
              <v:oval id="椭圆 3" o:spid="_x0000_s1041" style="position:absolute;left:-2501;top:1245;width:8107;height:9867;rotation: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" fillcolor="#f2f2f2 [3052]" stroked="f" strokeweight="1pt">
                <v:fill opacity="50462f" color2="#63e943 [3205]" o:opacity2="57016f" focus="100%" type="gradient">
                  <o:fill v:ext="view" type="gradientUnscaled"/>
                </v:fill>
                <v:stroke joinstyle="miter"/>
              </v:oval>
              <v:oval id="椭圆 3" o:spid="_x0000_s1042" style="position:absolute;left:-2532;top:15439;width:8107;height:8107;rotation:-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" fillcolor="#f2f2f2 [3052]" stroked="f" strokeweight="1pt">
                <v:fill opacity="50462f" color2="#63e943 [3205]" o:opacity2="57016f" focus="100%" type="gradient">
                  <o:fill v:ext="view" type="gradientUnscaled"/>
                </v:fill>
                <v:stroke joinstyle="miter"/>
              </v:oval>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008D2C"/>
    <w:multiLevelType w:val="singleLevel"/>
    <w:tmpl w:val="BD008D2C"/>
    <w:lvl w:ilvl="0">
      <w:start w:val="1"/>
      <w:numFmt w:val="bullet"/>
      <w:lvlText w:val=""/>
      <w:lvlJc w:val="left"/>
      <w:pPr>
        <w:ind w:left="420" w:hanging="420"/>
      </w:pPr>
      <w:rPr>
        <w:rFonts w:ascii="Wingdings" w:hAnsi="Wingdings" w:hint="default"/>
      </w:rPr>
    </w:lvl>
  </w:abstractNum>
  <w:num w:numId="1" w16cid:durableId="2079477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38D180D"/>
    <w:rsid w:val="005A4CB8"/>
    <w:rsid w:val="0075409D"/>
    <w:rsid w:val="00872247"/>
    <w:rsid w:val="00995A30"/>
    <w:rsid w:val="00C8172A"/>
    <w:rsid w:val="01E7687A"/>
    <w:rsid w:val="038D180D"/>
    <w:rsid w:val="041B280B"/>
    <w:rsid w:val="058A03B9"/>
    <w:rsid w:val="06E5236E"/>
    <w:rsid w:val="07947578"/>
    <w:rsid w:val="079F3753"/>
    <w:rsid w:val="081E4FBF"/>
    <w:rsid w:val="095A3F88"/>
    <w:rsid w:val="0B4E1B8B"/>
    <w:rsid w:val="0D200E92"/>
    <w:rsid w:val="0F9569FD"/>
    <w:rsid w:val="0FC87FB8"/>
    <w:rsid w:val="0FCC147E"/>
    <w:rsid w:val="101968BD"/>
    <w:rsid w:val="10667503"/>
    <w:rsid w:val="11DD37F5"/>
    <w:rsid w:val="143221EB"/>
    <w:rsid w:val="15826B8D"/>
    <w:rsid w:val="192A5572"/>
    <w:rsid w:val="1983545F"/>
    <w:rsid w:val="199E7820"/>
    <w:rsid w:val="1A693E78"/>
    <w:rsid w:val="1C737230"/>
    <w:rsid w:val="20CF0D61"/>
    <w:rsid w:val="23E93869"/>
    <w:rsid w:val="24651835"/>
    <w:rsid w:val="247D6439"/>
    <w:rsid w:val="25E66CC5"/>
    <w:rsid w:val="28940C5A"/>
    <w:rsid w:val="29CA0454"/>
    <w:rsid w:val="2B886F38"/>
    <w:rsid w:val="2D2E54AB"/>
    <w:rsid w:val="2D67693D"/>
    <w:rsid w:val="2E204D3E"/>
    <w:rsid w:val="2F990904"/>
    <w:rsid w:val="306221B8"/>
    <w:rsid w:val="31F462C5"/>
    <w:rsid w:val="33FE167D"/>
    <w:rsid w:val="345978F1"/>
    <w:rsid w:val="391159AF"/>
    <w:rsid w:val="3CE533DA"/>
    <w:rsid w:val="3F817A20"/>
    <w:rsid w:val="3FA4132B"/>
    <w:rsid w:val="46977087"/>
    <w:rsid w:val="470C2671"/>
    <w:rsid w:val="4B940112"/>
    <w:rsid w:val="4D825C2E"/>
    <w:rsid w:val="4EC0628C"/>
    <w:rsid w:val="4EEE10D1"/>
    <w:rsid w:val="4EF02A66"/>
    <w:rsid w:val="4F560168"/>
    <w:rsid w:val="528943B0"/>
    <w:rsid w:val="52FD1026"/>
    <w:rsid w:val="5572469F"/>
    <w:rsid w:val="55B47996"/>
    <w:rsid w:val="56791DFC"/>
    <w:rsid w:val="58333CC5"/>
    <w:rsid w:val="5E47584B"/>
    <w:rsid w:val="5F3758C0"/>
    <w:rsid w:val="5F3E2AA6"/>
    <w:rsid w:val="64033FC2"/>
    <w:rsid w:val="643F0D73"/>
    <w:rsid w:val="65FA7647"/>
    <w:rsid w:val="663B5C1C"/>
    <w:rsid w:val="6974195C"/>
    <w:rsid w:val="6FC24913"/>
    <w:rsid w:val="71926986"/>
    <w:rsid w:val="71AA1F0A"/>
    <w:rsid w:val="73234B22"/>
    <w:rsid w:val="77B43AFA"/>
    <w:rsid w:val="78986F77"/>
    <w:rsid w:val="78D539CD"/>
    <w:rsid w:val="7A097A01"/>
    <w:rsid w:val="7A3C0CF3"/>
    <w:rsid w:val="7CC11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D233E63"/>
  <w15:docId w15:val="{8152943E-CEC6-4306-9B03-02EBDDEF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rPr>
  </w:style>
  <w:style w:type="paragraph" w:styleId="a4">
    <w:name w:val="footer"/>
    <w:basedOn w:val="a"/>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6">
    <w:name w:val="简历_个人信息_姓名_段落"/>
    <w:next w:val="a3"/>
    <w:link w:val="Char"/>
    <w:qFormat/>
    <w:pPr>
      <w:widowControl w:val="0"/>
      <w:tabs>
        <w:tab w:val="left" w:pos="3560"/>
        <w:tab w:val="left" w:pos="6720"/>
      </w:tabs>
      <w:snapToGrid w:val="0"/>
      <w:ind w:firstLineChars="26" w:firstLine="219"/>
    </w:pPr>
    <w:rPr>
      <w:rFonts w:eastAsia="微软雅黑" w:cstheme="minorBidi"/>
      <w:b/>
      <w:bCs/>
      <w:color w:val="262626" w:themeColor="text1" w:themeTint="D9"/>
      <w:sz w:val="84"/>
      <w:szCs w:val="84"/>
    </w:rPr>
  </w:style>
  <w:style w:type="character" w:customStyle="1" w:styleId="Char">
    <w:name w:val="简历_个人信息_姓名_段落 Char"/>
    <w:link w:val="a6"/>
    <w:qFormat/>
    <w:rPr>
      <w:rFonts w:ascii="Calibri" w:eastAsia="微软雅黑" w:hAnsi="Calibri" w:cstheme="minorBidi"/>
      <w:b/>
      <w:bCs/>
      <w:color w:val="262626" w:themeColor="text1" w:themeTint="D9"/>
      <w:sz w:val="84"/>
      <w:szCs w:val="84"/>
      <w:lang w:val="en-US" w:eastAsia="zh-CN"/>
    </w:rPr>
  </w:style>
  <w:style w:type="character" w:customStyle="1" w:styleId="1">
    <w:name w:val="简历_个人信息_姓名_字符样式1"/>
    <w:qFormat/>
    <w:rPr>
      <w:rFonts w:ascii="微软雅黑" w:eastAsia="微软雅黑" w:hAnsi="微软雅黑" w:cs="微软雅黑"/>
      <w:b/>
      <w:bCs/>
      <w:color w:val="262626" w:themeColor="text1" w:themeTint="D9"/>
      <w:kern w:val="2"/>
      <w:sz w:val="32"/>
      <w:szCs w:val="32"/>
      <w:lang w:val="en-US" w:eastAsia="zh-CN" w:bidi="ar-SA"/>
      <w14:ligatures w14:val="standardContextual"/>
    </w:rPr>
  </w:style>
  <w:style w:type="paragraph" w:customStyle="1" w:styleId="a7">
    <w:name w:val="简历_个人信息_正文_段落"/>
    <w:qFormat/>
    <w:pPr>
      <w:tabs>
        <w:tab w:val="left" w:pos="630"/>
        <w:tab w:val="left" w:pos="3780"/>
        <w:tab w:val="left" w:pos="7140"/>
        <w:tab w:val="left" w:pos="10500"/>
      </w:tabs>
      <w:snapToGrid w:val="0"/>
      <w:spacing w:beforeLines="40" w:before="126" w:afterLines="50" w:after="157"/>
      <w:ind w:rightChars="-175" w:right="-368" w:firstLineChars="100" w:firstLine="220"/>
      <w:textAlignment w:val="center"/>
    </w:pPr>
    <w:rPr>
      <w:rFonts w:ascii="微软雅黑" w:eastAsia="微软雅黑" w:hAnsi="微软雅黑" w:cs="微软雅黑"/>
      <w:color w:val="262626" w:themeColor="text1" w:themeTint="D9"/>
      <w:sz w:val="22"/>
      <w:szCs w:val="22"/>
    </w:rPr>
  </w:style>
  <w:style w:type="paragraph" w:customStyle="1" w:styleId="2">
    <w:name w:val="简历_内容主区_大标题_段落2"/>
    <w:basedOn w:val="10"/>
    <w:next w:val="a3"/>
    <w:qFormat/>
    <w:pPr>
      <w:tabs>
        <w:tab w:val="left" w:pos="1060"/>
      </w:tabs>
      <w:spacing w:beforeLines="150" w:before="469"/>
      <w:ind w:leftChars="104" w:left="218" w:rightChars="224" w:right="470"/>
    </w:pPr>
    <w:rPr>
      <w:color w:val="000000" w:themeColor="text1"/>
    </w:rPr>
  </w:style>
  <w:style w:type="paragraph" w:customStyle="1" w:styleId="10">
    <w:name w:val="简历_内容主区_大标题_段落1"/>
    <w:next w:val="a3"/>
    <w:qFormat/>
    <w:pPr>
      <w:tabs>
        <w:tab w:val="right" w:pos="11140"/>
      </w:tabs>
      <w:adjustRightInd w:val="0"/>
      <w:snapToGrid w:val="0"/>
      <w:spacing w:beforeLines="130" w:before="407" w:afterLines="50" w:after="50"/>
      <w:ind w:leftChars="1904" w:left="3998" w:rightChars="24" w:right="50"/>
      <w:textAlignment w:val="center"/>
    </w:pPr>
    <w:rPr>
      <w:rFonts w:ascii="微软雅黑" w:eastAsia="微软雅黑" w:hAnsi="微软雅黑" w:cs="微软雅黑"/>
      <w:b/>
      <w:color w:val="FFFFFF" w:themeColor="background1"/>
      <w:sz w:val="40"/>
      <w:szCs w:val="40"/>
    </w:rPr>
  </w:style>
  <w:style w:type="paragraph" w:customStyle="1" w:styleId="a8">
    <w:name w:val="简历_内容主区_副标题_段落"/>
    <w:next w:val="a3"/>
    <w:qFormat/>
    <w:pPr>
      <w:widowControl w:val="0"/>
      <w:tabs>
        <w:tab w:val="left" w:pos="1060"/>
        <w:tab w:val="left" w:pos="4200"/>
        <w:tab w:val="right" w:pos="8620"/>
      </w:tabs>
      <w:snapToGrid w:val="0"/>
      <w:spacing w:beforeLines="50" w:before="157" w:afterLines="50" w:after="157"/>
      <w:ind w:leftChars="104" w:left="218" w:rightChars="224" w:right="470"/>
    </w:pPr>
    <w:rPr>
      <w:rFonts w:ascii="微软雅黑" w:eastAsia="微软雅黑" w:hAnsi="微软雅黑" w:cs="微软雅黑"/>
      <w:b/>
      <w:bCs/>
      <w:color w:val="000000" w:themeColor="text1"/>
      <w:kern w:val="24"/>
      <w:sz w:val="24"/>
      <w:szCs w:val="21"/>
    </w:rPr>
  </w:style>
  <w:style w:type="paragraph" w:customStyle="1" w:styleId="11">
    <w:name w:val="简历_内容主区_正文_段落1"/>
    <w:basedOn w:val="a9"/>
    <w:next w:val="a3"/>
    <w:qFormat/>
    <w:pPr>
      <w:tabs>
        <w:tab w:val="left" w:pos="1060"/>
      </w:tabs>
      <w:ind w:leftChars="104" w:left="218" w:rightChars="224" w:right="470"/>
      <w:jc w:val="left"/>
    </w:pPr>
    <w:rPr>
      <w:rFonts w:ascii="微软雅黑" w:eastAsia="微软雅黑" w:hAnsi="微软雅黑" w:cs="微软雅黑"/>
      <w:color w:val="000000" w:themeColor="text1"/>
    </w:rPr>
  </w:style>
  <w:style w:type="paragraph" w:customStyle="1" w:styleId="a9">
    <w:name w:val="简历_内容主区_正文_段落"/>
    <w:basedOn w:val="a"/>
    <w:next w:val="a3"/>
    <w:qFormat/>
    <w:pPr>
      <w:widowControl/>
      <w:spacing w:line="360" w:lineRule="auto"/>
      <w:ind w:leftChars="1904" w:left="3998" w:rightChars="24" w:right="50"/>
      <w:textAlignment w:val="center"/>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874;&#24422;&#24698;\AppData\Roaming\Kingsoft\office6\templates\download\26625c276f9f8b03c11e5d192609d2f1\&#38134;&#34892;&#37329;&#34701;&#31616;&#21382;.docx" TargetMode="External"/></Relationships>
</file>

<file path=word/theme/theme1.xml><?xml version="1.0" encoding="utf-8"?>
<a:theme xmlns:a="http://schemas.openxmlformats.org/drawingml/2006/main" name="WPS">
  <a:themeElements>
    <a:clrScheme name="自定义 293">
      <a:dk1>
        <a:srgbClr val="000000"/>
      </a:dk1>
      <a:lt1>
        <a:srgbClr val="FFFFFF"/>
      </a:lt1>
      <a:dk2>
        <a:srgbClr val="44546A"/>
      </a:dk2>
      <a:lt2>
        <a:srgbClr val="E7E6E6"/>
      </a:lt2>
      <a:accent1>
        <a:srgbClr val="945CF3"/>
      </a:accent1>
      <a:accent2>
        <a:srgbClr val="63E943"/>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银行金融简历</Template>
  <TotalTime>17</TotalTime>
  <Pages>2</Pages>
  <Words>62</Words>
  <Characters>411</Characters>
  <Application>Microsoft Office Word</Application>
  <DocSecurity>0</DocSecurity>
  <Lines>9</Lines>
  <Paragraphs>7</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微信用户</dc:creator>
  <cp:lastModifiedBy>彦恺 谢</cp:lastModifiedBy>
  <cp:revision>3</cp:revision>
  <dcterms:created xsi:type="dcterms:W3CDTF">2025-06-17T05:39:00Z</dcterms:created>
  <dcterms:modified xsi:type="dcterms:W3CDTF">2025-06-17T06:01:00Z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306AC00BEE6448C9A2D822F26E1423E0_11</vt:lpwstr>
  </property>
  <property fmtid="{D5CDD505-2E9C-101B-9397-08002B2CF9AE}" pid="4" name="KSOTemplateDocerSaveRecord">
    <vt:lpwstr>eyJoZGlkIjoiMzBiYTE3MmMxYjc1YTQ0ZmM0OGUxNDU1NDg0MzMzYzAiLCJ1c2VySWQiOiIxMjQzMzI3NDYxIn0=</vt:lpwstr>
  </property>
</Properties>
</file>