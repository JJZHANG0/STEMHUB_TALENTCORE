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FD3FA"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-414020</wp:posOffset>
                </wp:positionH>
                <wp:positionV relativeFrom="paragraph">
                  <wp:posOffset>203200</wp:posOffset>
                </wp:positionV>
                <wp:extent cx="4596130" cy="115951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6130" cy="1159510"/>
                          <a:chOff x="170180" y="-108585"/>
                          <a:chExt cx="4596130" cy="1159510"/>
                        </a:xfrm>
                      </wpg:grpSpPr>
                      <wps:wsp>
                        <wps:cNvPr id="52" name="文本框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70180" y="-69215"/>
                            <a:ext cx="1813560" cy="1120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19B8F77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 w:val="0"/>
                                <w:wordWrap/>
                                <w:overflowPunct w:val="0"/>
                                <w:topLinePunct w:val="0"/>
                                <w:bidi w:val="0"/>
                                <w:adjustRightInd/>
                                <w:snapToGrid/>
                                <w:spacing w:before="0" w:beforeAutospacing="0" w:after="0" w:afterAutospacing="0" w:line="380" w:lineRule="exact"/>
                                <w:jc w:val="both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姓    名：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段灏钰</w:t>
                              </w:r>
                            </w:p>
                            <w:p w14:paraId="2BC6D21A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 w:val="0"/>
                                <w:wordWrap/>
                                <w:overflowPunct w:val="0"/>
                                <w:topLinePunct w:val="0"/>
                                <w:bidi w:val="0"/>
                                <w:adjustRightInd/>
                                <w:snapToGrid/>
                                <w:spacing w:before="0" w:beforeAutospacing="0" w:after="0" w:afterAutospacing="0" w:line="380" w:lineRule="exact"/>
                                <w:jc w:val="both"/>
                                <w:textAlignment w:val="baseline"/>
                                <w:rPr>
                                  <w:rFonts w:hint="default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年 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龄：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20岁</w:t>
                              </w:r>
                            </w:p>
                            <w:p w14:paraId="3C5FFD8C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 w:val="0"/>
                                <w:wordWrap/>
                                <w:overflowPunct w:val="0"/>
                                <w:topLinePunct w:val="0"/>
                                <w:bidi w:val="0"/>
                                <w:adjustRightInd/>
                                <w:snapToGrid/>
                                <w:spacing w:before="0" w:beforeAutospacing="0" w:after="0" w:afterAutospacing="0" w:line="380" w:lineRule="exact"/>
                                <w:jc w:val="both"/>
                                <w:textAlignment w:val="baseline"/>
                                <w:rPr>
                                  <w:rFonts w:hint="default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手 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机：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3603573554</w:t>
                              </w:r>
                            </w:p>
                            <w:p w14:paraId="60AA0799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 w:val="0"/>
                                <w:wordWrap/>
                                <w:overflowPunct w:val="0"/>
                                <w:topLinePunct w:val="0"/>
                                <w:bidi w:val="0"/>
                                <w:adjustRightInd/>
                                <w:snapToGrid/>
                                <w:spacing w:before="0" w:beforeAutospacing="0" w:after="0" w:afterAutospacing="0" w:line="380" w:lineRule="exact"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共青团员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8" name="文本框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945" y="-108585"/>
                            <a:ext cx="2285365" cy="1145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5534C47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 w:val="0"/>
                                <w:wordWrap/>
                                <w:overflowPunct w:val="0"/>
                                <w:topLinePunct w:val="0"/>
                                <w:bidi w:val="0"/>
                                <w:adjustRightInd/>
                                <w:snapToGrid/>
                                <w:spacing w:before="0" w:beforeAutospacing="0" w:after="0" w:afterAutospacing="0" w:line="380" w:lineRule="exact"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性 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别：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女</w:t>
                              </w:r>
                            </w:p>
                            <w:p w14:paraId="67E577D0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 w:val="0"/>
                                <w:wordWrap/>
                                <w:overflowPunct w:val="0"/>
                                <w:topLinePunct w:val="0"/>
                                <w:bidi w:val="0"/>
                                <w:adjustRightInd/>
                                <w:snapToGrid/>
                                <w:spacing w:before="0" w:beforeAutospacing="0" w:after="0" w:afterAutospacing="0" w:line="380" w:lineRule="exact"/>
                                <w:jc w:val="both"/>
                                <w:textAlignment w:val="baseline"/>
                                <w:rPr>
                                  <w:rFonts w:hint="default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经 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验：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本科应届生</w:t>
                              </w:r>
                            </w:p>
                            <w:p w14:paraId="1B653C2F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 w:val="0"/>
                                <w:wordWrap/>
                                <w:overflowPunct w:val="0"/>
                                <w:topLinePunct w:val="0"/>
                                <w:bidi w:val="0"/>
                                <w:adjustRightInd/>
                                <w:snapToGrid/>
                                <w:spacing w:before="0" w:beforeAutospacing="0" w:after="0" w:afterAutospacing="0" w:line="380" w:lineRule="exact"/>
                                <w:jc w:val="both"/>
                                <w:textAlignment w:val="baseline"/>
                                <w:rPr>
                                  <w:rFonts w:hint="default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邮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箱：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693975849@qq.com</w:t>
                              </w:r>
                            </w:p>
                            <w:p w14:paraId="42A604D0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 w:val="0"/>
                                <w:wordWrap/>
                                <w:overflowPunct w:val="0"/>
                                <w:topLinePunct w:val="0"/>
                                <w:bidi w:val="0"/>
                                <w:adjustRightInd/>
                                <w:snapToGrid/>
                                <w:spacing w:before="0" w:beforeAutospacing="0" w:after="0" w:afterAutospacing="0" w:line="380" w:lineRule="exact"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应聘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岗位：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aps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实习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6pt;margin-top:16pt;height:91.3pt;width:361.9pt;z-index:251660288;mso-width-relative:page;mso-height-relative:page;" coordorigin="170180,-108585" coordsize="4596130,1159510" o:gfxdata="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Y5jDk2gAAAAoBAAAPAAAAAAAAAAEAIAAAACIAAABkcnMvZG93bnJldi54bWxQSwECFAAU&#10;AAAACACHTuJAExHqt5oCAAD/BgAADgAAAAAAAAABACAAAAApAQAAZHJzL2Uyb0RvYy54bWxQSwUG&#10;AAAAAAYABgBZAQAANQYAAAAA&#10;">
                <o:lock v:ext="edit" aspectratio="f"/>
                <v:shape id="文本框 224" o:spid="_x0000_s1026" o:spt="202" type="#_x0000_t202" style="position:absolute;left:170180;top:-69215;height:1120140;width:1813560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319B8F77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 w:val="0"/>
                          <w:wordWrap/>
                          <w:overflowPunct w:val="0"/>
                          <w:topLinePunct w:val="0"/>
                          <w:bidi w:val="0"/>
                          <w:adjustRightInd/>
                          <w:snapToGrid/>
                          <w:spacing w:before="0" w:beforeAutospacing="0" w:after="0" w:afterAutospacing="0" w:line="380" w:lineRule="exact"/>
                          <w:jc w:val="both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姓    名：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段灏钰</w:t>
                        </w:r>
                      </w:p>
                      <w:p w14:paraId="2BC6D21A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 w:val="0"/>
                          <w:wordWrap/>
                          <w:overflowPunct w:val="0"/>
                          <w:topLinePunct w:val="0"/>
                          <w:bidi w:val="0"/>
                          <w:adjustRightInd/>
                          <w:snapToGrid/>
                          <w:spacing w:before="0" w:beforeAutospacing="0" w:after="0" w:afterAutospacing="0" w:line="380" w:lineRule="exact"/>
                          <w:jc w:val="both"/>
                          <w:textAlignment w:val="baseline"/>
                          <w:rPr>
                            <w:rFonts w:hint="default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年 </w:t>
                        </w: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龄：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20岁</w:t>
                        </w:r>
                      </w:p>
                      <w:p w14:paraId="3C5FFD8C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 w:val="0"/>
                          <w:wordWrap/>
                          <w:overflowPunct w:val="0"/>
                          <w:topLinePunct w:val="0"/>
                          <w:bidi w:val="0"/>
                          <w:adjustRightInd/>
                          <w:snapToGrid/>
                          <w:spacing w:before="0" w:beforeAutospacing="0" w:after="0" w:afterAutospacing="0" w:line="380" w:lineRule="exact"/>
                          <w:jc w:val="both"/>
                          <w:textAlignment w:val="baseline"/>
                          <w:rPr>
                            <w:rFonts w:hint="default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手 </w:t>
                        </w: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机：</w:t>
                        </w:r>
                        <w:r>
                          <w:rPr>
                            <w:rFonts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3603573554</w:t>
                        </w:r>
                      </w:p>
                      <w:p w14:paraId="60AA0799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 w:val="0"/>
                          <w:wordWrap/>
                          <w:overflowPunct w:val="0"/>
                          <w:topLinePunct w:val="0"/>
                          <w:bidi w:val="0"/>
                          <w:adjustRightInd/>
                          <w:snapToGrid/>
                          <w:spacing w:before="0" w:beforeAutospacing="0" w:after="0" w:afterAutospacing="0" w:line="380" w:lineRule="exact"/>
                          <w:jc w:val="both"/>
                          <w:textAlignment w:val="baseline"/>
                          <w:rPr>
                            <w:rFonts w:hint="eastAsia" w:eastAsia="微软雅黑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政治面貌：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共青团员</w:t>
                        </w:r>
                      </w:p>
                    </w:txbxContent>
                  </v:textbox>
                </v:shape>
                <v:shape id="文本框 224" o:spid="_x0000_s1026" o:spt="202" type="#_x0000_t202" style="position:absolute;left:2480945;top:-108585;height:1145540;width:2285365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65534C47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 w:val="0"/>
                          <w:wordWrap/>
                          <w:overflowPunct w:val="0"/>
                          <w:topLinePunct w:val="0"/>
                          <w:bidi w:val="0"/>
                          <w:adjustRightInd/>
                          <w:snapToGrid/>
                          <w:spacing w:before="0" w:beforeAutospacing="0" w:after="0" w:afterAutospacing="0" w:line="380" w:lineRule="exact"/>
                          <w:jc w:val="both"/>
                          <w:textAlignment w:val="baseline"/>
                          <w:rPr>
                            <w:rFonts w:hint="eastAsia" w:eastAsia="微软雅黑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性 </w:t>
                        </w: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别：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女</w:t>
                        </w:r>
                      </w:p>
                      <w:p w14:paraId="67E577D0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 w:val="0"/>
                          <w:wordWrap/>
                          <w:overflowPunct w:val="0"/>
                          <w:topLinePunct w:val="0"/>
                          <w:bidi w:val="0"/>
                          <w:adjustRightInd/>
                          <w:snapToGrid/>
                          <w:spacing w:before="0" w:beforeAutospacing="0" w:after="0" w:afterAutospacing="0" w:line="380" w:lineRule="exact"/>
                          <w:jc w:val="both"/>
                          <w:textAlignment w:val="baseline"/>
                          <w:rPr>
                            <w:rFonts w:hint="default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经 </w:t>
                        </w: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验：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本科应届生</w:t>
                        </w:r>
                      </w:p>
                      <w:p w14:paraId="1B653C2F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 w:val="0"/>
                          <w:wordWrap/>
                          <w:overflowPunct w:val="0"/>
                          <w:topLinePunct w:val="0"/>
                          <w:bidi w:val="0"/>
                          <w:adjustRightInd/>
                          <w:snapToGrid/>
                          <w:spacing w:before="0" w:beforeAutospacing="0" w:after="0" w:afterAutospacing="0" w:line="380" w:lineRule="exact"/>
                          <w:jc w:val="both"/>
                          <w:textAlignment w:val="baseline"/>
                          <w:rPr>
                            <w:rFonts w:hint="default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邮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箱：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693975849@qq.com</w:t>
                        </w:r>
                      </w:p>
                      <w:p w14:paraId="42A604D0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 w:val="0"/>
                          <w:wordWrap/>
                          <w:overflowPunct w:val="0"/>
                          <w:topLinePunct w:val="0"/>
                          <w:bidi w:val="0"/>
                          <w:adjustRightInd/>
                          <w:snapToGrid/>
                          <w:spacing w:before="0" w:beforeAutospacing="0" w:after="0" w:afterAutospacing="0" w:line="380" w:lineRule="exact"/>
                          <w:jc w:val="both"/>
                          <w:textAlignment w:val="baseline"/>
                          <w:rPr>
                            <w:rFonts w:hint="eastAsia" w:eastAsia="微软雅黑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应聘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岗位：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ap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实习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-511175</wp:posOffset>
                </wp:positionH>
                <wp:positionV relativeFrom="paragraph">
                  <wp:posOffset>3714750</wp:posOffset>
                </wp:positionV>
                <wp:extent cx="6299200" cy="408940"/>
                <wp:effectExtent l="0" t="0" r="635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408940"/>
                          <a:chOff x="0" y="0"/>
                          <a:chExt cx="6299200" cy="40894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6299200" cy="408940"/>
                            <a:chOff x="0" y="0"/>
                            <a:chExt cx="6299200" cy="40894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0" y="107950"/>
                              <a:ext cx="629920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0" y="107950"/>
                              <a:ext cx="149860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0"/>
                              <a:ext cx="938530" cy="408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B362963">
                                <w:pPr>
                                  <w:jc w:val="distribute"/>
                                  <w:rPr>
                                    <w:rFonts w:hint="default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在校经历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" name="calendar_61469"/>
                        <wps:cNvSpPr/>
                        <wps:spPr>
                          <a:xfrm>
                            <a:off x="152400" y="165100"/>
                            <a:ext cx="179070" cy="186055"/>
                          </a:xfrm>
                          <a:custGeom>
                            <a:avLst/>
                            <a:gdLst>
                              <a:gd name="T0" fmla="*/ 7544 w 10015"/>
                              <a:gd name="T1" fmla="*/ 8179 h 10380"/>
                              <a:gd name="T2" fmla="*/ 6327 w 10015"/>
                              <a:gd name="T3" fmla="*/ 8861 h 10380"/>
                              <a:gd name="T4" fmla="*/ 6327 w 10015"/>
                              <a:gd name="T5" fmla="*/ 9731 h 10380"/>
                              <a:gd name="T6" fmla="*/ 5679 w 10015"/>
                              <a:gd name="T7" fmla="*/ 10380 h 10380"/>
                              <a:gd name="T8" fmla="*/ 4337 w 10015"/>
                              <a:gd name="T9" fmla="*/ 10380 h 10380"/>
                              <a:gd name="T10" fmla="*/ 3689 w 10015"/>
                              <a:gd name="T11" fmla="*/ 9731 h 10380"/>
                              <a:gd name="T12" fmla="*/ 3689 w 10015"/>
                              <a:gd name="T13" fmla="*/ 8861 h 10380"/>
                              <a:gd name="T14" fmla="*/ 2472 w 10015"/>
                              <a:gd name="T15" fmla="*/ 8179 h 10380"/>
                              <a:gd name="T16" fmla="*/ 1736 w 10015"/>
                              <a:gd name="T17" fmla="*/ 8604 h 10380"/>
                              <a:gd name="T18" fmla="*/ 850 w 10015"/>
                              <a:gd name="T19" fmla="*/ 8366 h 10380"/>
                              <a:gd name="T20" fmla="*/ 180 w 10015"/>
                              <a:gd name="T21" fmla="*/ 7204 h 10380"/>
                              <a:gd name="T22" fmla="*/ 416 w 10015"/>
                              <a:gd name="T23" fmla="*/ 6318 h 10380"/>
                              <a:gd name="T24" fmla="*/ 1117 w 10015"/>
                              <a:gd name="T25" fmla="*/ 5913 h 10380"/>
                              <a:gd name="T26" fmla="*/ 1117 w 10015"/>
                              <a:gd name="T27" fmla="*/ 4468 h 10380"/>
                              <a:gd name="T28" fmla="*/ 416 w 10015"/>
                              <a:gd name="T29" fmla="*/ 4063 h 10380"/>
                              <a:gd name="T30" fmla="*/ 179 w 10015"/>
                              <a:gd name="T31" fmla="*/ 3176 h 10380"/>
                              <a:gd name="T32" fmla="*/ 849 w 10015"/>
                              <a:gd name="T33" fmla="*/ 2014 h 10380"/>
                              <a:gd name="T34" fmla="*/ 1735 w 10015"/>
                              <a:gd name="T35" fmla="*/ 1776 h 10380"/>
                              <a:gd name="T36" fmla="*/ 2471 w 10015"/>
                              <a:gd name="T37" fmla="*/ 2201 h 10380"/>
                              <a:gd name="T38" fmla="*/ 3689 w 10015"/>
                              <a:gd name="T39" fmla="*/ 1518 h 10380"/>
                              <a:gd name="T40" fmla="*/ 3689 w 10015"/>
                              <a:gd name="T41" fmla="*/ 649 h 10380"/>
                              <a:gd name="T42" fmla="*/ 4337 w 10015"/>
                              <a:gd name="T43" fmla="*/ 0 h 10380"/>
                              <a:gd name="T44" fmla="*/ 5678 w 10015"/>
                              <a:gd name="T45" fmla="*/ 0 h 10380"/>
                              <a:gd name="T46" fmla="*/ 6327 w 10015"/>
                              <a:gd name="T47" fmla="*/ 649 h 10380"/>
                              <a:gd name="T48" fmla="*/ 6327 w 10015"/>
                              <a:gd name="T49" fmla="*/ 1519 h 10380"/>
                              <a:gd name="T50" fmla="*/ 7543 w 10015"/>
                              <a:gd name="T51" fmla="*/ 2201 h 10380"/>
                              <a:gd name="T52" fmla="*/ 8280 w 10015"/>
                              <a:gd name="T53" fmla="*/ 1776 h 10380"/>
                              <a:gd name="T54" fmla="*/ 9166 w 10015"/>
                              <a:gd name="T55" fmla="*/ 2014 h 10380"/>
                              <a:gd name="T56" fmla="*/ 9836 w 10015"/>
                              <a:gd name="T57" fmla="*/ 3176 h 10380"/>
                              <a:gd name="T58" fmla="*/ 9598 w 10015"/>
                              <a:gd name="T59" fmla="*/ 4063 h 10380"/>
                              <a:gd name="T60" fmla="*/ 8897 w 10015"/>
                              <a:gd name="T61" fmla="*/ 4468 h 10380"/>
                              <a:gd name="T62" fmla="*/ 8897 w 10015"/>
                              <a:gd name="T63" fmla="*/ 5913 h 10380"/>
                              <a:gd name="T64" fmla="*/ 9598 w 10015"/>
                              <a:gd name="T65" fmla="*/ 6318 h 10380"/>
                              <a:gd name="T66" fmla="*/ 9836 w 10015"/>
                              <a:gd name="T67" fmla="*/ 7204 h 10380"/>
                              <a:gd name="T68" fmla="*/ 9166 w 10015"/>
                              <a:gd name="T69" fmla="*/ 8366 h 10380"/>
                              <a:gd name="T70" fmla="*/ 8280 w 10015"/>
                              <a:gd name="T71" fmla="*/ 8604 h 10380"/>
                              <a:gd name="T72" fmla="*/ 7544 w 10015"/>
                              <a:gd name="T73" fmla="*/ 8179 h 10380"/>
                              <a:gd name="T74" fmla="*/ 5007 w 10015"/>
                              <a:gd name="T75" fmla="*/ 7138 h 10380"/>
                              <a:gd name="T76" fmla="*/ 6986 w 10015"/>
                              <a:gd name="T77" fmla="*/ 5191 h 10380"/>
                              <a:gd name="T78" fmla="*/ 5007 w 10015"/>
                              <a:gd name="T79" fmla="*/ 3245 h 10380"/>
                              <a:gd name="T80" fmla="*/ 3029 w 10015"/>
                              <a:gd name="T81" fmla="*/ 5191 h 10380"/>
                              <a:gd name="T82" fmla="*/ 5007 w 10015"/>
                              <a:gd name="T83" fmla="*/ 7138 h 10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0015" h="10380">
                                <a:moveTo>
                                  <a:pt x="7544" y="8179"/>
                                </a:moveTo>
                                <a:cubicBezTo>
                                  <a:pt x="7181" y="8476"/>
                                  <a:pt x="6770" y="8707"/>
                                  <a:pt x="6327" y="8861"/>
                                </a:cubicBezTo>
                                <a:lnTo>
                                  <a:pt x="6327" y="9731"/>
                                </a:lnTo>
                                <a:cubicBezTo>
                                  <a:pt x="6327" y="10090"/>
                                  <a:pt x="6037" y="10380"/>
                                  <a:pt x="5679" y="10380"/>
                                </a:cubicBezTo>
                                <a:lnTo>
                                  <a:pt x="4337" y="10380"/>
                                </a:lnTo>
                                <a:cubicBezTo>
                                  <a:pt x="3979" y="10380"/>
                                  <a:pt x="3689" y="10090"/>
                                  <a:pt x="3689" y="9731"/>
                                </a:cubicBezTo>
                                <a:lnTo>
                                  <a:pt x="3689" y="8861"/>
                                </a:lnTo>
                                <a:cubicBezTo>
                                  <a:pt x="3246" y="8708"/>
                                  <a:pt x="2834" y="8476"/>
                                  <a:pt x="2472" y="8179"/>
                                </a:cubicBezTo>
                                <a:lnTo>
                                  <a:pt x="1736" y="8604"/>
                                </a:lnTo>
                                <a:cubicBezTo>
                                  <a:pt x="1426" y="8782"/>
                                  <a:pt x="1030" y="8676"/>
                                  <a:pt x="850" y="8366"/>
                                </a:cubicBezTo>
                                <a:lnTo>
                                  <a:pt x="180" y="7204"/>
                                </a:lnTo>
                                <a:cubicBezTo>
                                  <a:pt x="1" y="6894"/>
                                  <a:pt x="106" y="6497"/>
                                  <a:pt x="416" y="6318"/>
                                </a:cubicBezTo>
                                <a:lnTo>
                                  <a:pt x="1117" y="5913"/>
                                </a:lnTo>
                                <a:cubicBezTo>
                                  <a:pt x="1026" y="5435"/>
                                  <a:pt x="1026" y="4945"/>
                                  <a:pt x="1117" y="4468"/>
                                </a:cubicBezTo>
                                <a:lnTo>
                                  <a:pt x="416" y="4063"/>
                                </a:lnTo>
                                <a:cubicBezTo>
                                  <a:pt x="106" y="3884"/>
                                  <a:pt x="0" y="3486"/>
                                  <a:pt x="179" y="3176"/>
                                </a:cubicBezTo>
                                <a:lnTo>
                                  <a:pt x="849" y="2014"/>
                                </a:lnTo>
                                <a:cubicBezTo>
                                  <a:pt x="1027" y="1704"/>
                                  <a:pt x="1425" y="1598"/>
                                  <a:pt x="1735" y="1776"/>
                                </a:cubicBezTo>
                                <a:lnTo>
                                  <a:pt x="2471" y="2201"/>
                                </a:lnTo>
                                <a:cubicBezTo>
                                  <a:pt x="2834" y="1904"/>
                                  <a:pt x="3245" y="1671"/>
                                  <a:pt x="3689" y="1518"/>
                                </a:cubicBezTo>
                                <a:lnTo>
                                  <a:pt x="3689" y="649"/>
                                </a:lnTo>
                                <a:cubicBezTo>
                                  <a:pt x="3689" y="290"/>
                                  <a:pt x="3979" y="0"/>
                                  <a:pt x="4337" y="0"/>
                                </a:cubicBezTo>
                                <a:lnTo>
                                  <a:pt x="5678" y="0"/>
                                </a:lnTo>
                                <a:cubicBezTo>
                                  <a:pt x="6037" y="0"/>
                                  <a:pt x="6327" y="290"/>
                                  <a:pt x="6327" y="649"/>
                                </a:cubicBezTo>
                                <a:lnTo>
                                  <a:pt x="6327" y="1519"/>
                                </a:lnTo>
                                <a:cubicBezTo>
                                  <a:pt x="6776" y="1675"/>
                                  <a:pt x="7186" y="1908"/>
                                  <a:pt x="7543" y="2201"/>
                                </a:cubicBezTo>
                                <a:lnTo>
                                  <a:pt x="8280" y="1776"/>
                                </a:lnTo>
                                <a:cubicBezTo>
                                  <a:pt x="8590" y="1598"/>
                                  <a:pt x="8986" y="1704"/>
                                  <a:pt x="9166" y="2014"/>
                                </a:cubicBezTo>
                                <a:lnTo>
                                  <a:pt x="9836" y="3176"/>
                                </a:lnTo>
                                <a:cubicBezTo>
                                  <a:pt x="10015" y="3486"/>
                                  <a:pt x="9908" y="3883"/>
                                  <a:pt x="9598" y="4063"/>
                                </a:cubicBezTo>
                                <a:lnTo>
                                  <a:pt x="8897" y="4468"/>
                                </a:lnTo>
                                <a:cubicBezTo>
                                  <a:pt x="8988" y="4945"/>
                                  <a:pt x="8988" y="5435"/>
                                  <a:pt x="8897" y="5913"/>
                                </a:cubicBezTo>
                                <a:lnTo>
                                  <a:pt x="9598" y="6318"/>
                                </a:lnTo>
                                <a:cubicBezTo>
                                  <a:pt x="9908" y="6496"/>
                                  <a:pt x="10015" y="6894"/>
                                  <a:pt x="9836" y="7204"/>
                                </a:cubicBezTo>
                                <a:lnTo>
                                  <a:pt x="9166" y="8366"/>
                                </a:lnTo>
                                <a:cubicBezTo>
                                  <a:pt x="8987" y="8676"/>
                                  <a:pt x="8590" y="8782"/>
                                  <a:pt x="8280" y="8604"/>
                                </a:cubicBezTo>
                                <a:lnTo>
                                  <a:pt x="7544" y="8179"/>
                                </a:lnTo>
                                <a:close/>
                                <a:moveTo>
                                  <a:pt x="5007" y="7138"/>
                                </a:moveTo>
                                <a:cubicBezTo>
                                  <a:pt x="6100" y="7138"/>
                                  <a:pt x="6986" y="6266"/>
                                  <a:pt x="6986" y="5191"/>
                                </a:cubicBezTo>
                                <a:cubicBezTo>
                                  <a:pt x="6986" y="4116"/>
                                  <a:pt x="6100" y="3245"/>
                                  <a:pt x="5007" y="3245"/>
                                </a:cubicBezTo>
                                <a:cubicBezTo>
                                  <a:pt x="3915" y="3245"/>
                                  <a:pt x="3029" y="4116"/>
                                  <a:pt x="3029" y="5191"/>
                                </a:cubicBezTo>
                                <a:cubicBezTo>
                                  <a:pt x="3029" y="6266"/>
                                  <a:pt x="3915" y="7138"/>
                                  <a:pt x="5007" y="71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25pt;margin-top:292.5pt;height:32.2pt;width:496pt;z-index:251664384;mso-width-relative:page;mso-height-relative:page;" coordsize="6299200,408940" o:gfxdata="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">
                <o:lock v:ext="edit" aspectratio="f"/>
                <v:group id="_x0000_s1026" o:spid="_x0000_s1026" o:spt="203" style="position:absolute;left:0;top:0;height:408940;width:6299200;" coordsize="6299200,40894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107950;height:298450;width:6299200;v-text-anchor:middle;" fillcolor="#F2F2F2 [3052]" filled="t" stroked="f" coordsize="21600,21600" o:gfxdata="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t+rm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107950;height:298450;width:1498600;v-text-anchor:middle;" fillcolor="#44546A [3215]" filled="t" stroked="f" coordsize="21600,21600" o:gfxdata="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Ova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381000;top:0;height:408940;width:938530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4B362963">
                          <w:pPr>
                            <w:jc w:val="distribute"/>
                            <w:rPr>
                              <w:rFonts w:hint="default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在校经历</w:t>
                          </w:r>
                        </w:p>
                      </w:txbxContent>
                    </v:textbox>
                  </v:shape>
                </v:group>
                <v:shape id="calendar_61469" o:spid="_x0000_s1026" o:spt="100" style="position:absolute;left:152400;top:165100;height:186055;width:179070;v-text-anchor:middle;" fillcolor="#FFFFFF [3212]" filled="t" stroked="f" coordsize="10015,10380" o:gfxdata="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AWI65AAAA2wAA&#10;AA8AAAAAAAAAAQAgAAAAIgAAAGRycy9kb3ducmV2LnhtbFBLAQIUABQAAAAIAIdO4kAzLwWeOwAA&#10;ADkAAAAQAAAAAAAAAAEAIAAAAAgBAABkcnMvc2hhcGV4bWwueG1sUEsFBgAAAAAGAAYAWwEAALID&#10;AAAAAA==&#10;" path="m7544,8179c7181,8476,6770,8707,6327,8861l6327,9731c6327,10090,6037,10380,5679,10380l4337,10380c3979,10380,3689,10090,3689,9731l3689,8861c3246,8708,2834,8476,2472,8179l1736,8604c1426,8782,1030,8676,850,8366l180,7204c1,6894,106,6497,416,6318l1117,5913c1026,5435,1026,4945,1117,4468l416,4063c106,3884,0,3486,179,3176l849,2014c1027,1704,1425,1598,1735,1776l2471,2201c2834,1904,3245,1671,3689,1518l3689,649c3689,290,3979,0,4337,0l5678,0c6037,0,6327,290,6327,649l6327,1519c6776,1675,7186,1908,7543,2201l8280,1776c8590,1598,8986,1704,9166,2014l9836,3176c10015,3486,9908,3883,9598,4063l8897,4468c8988,4945,8988,5435,8897,5913l9598,6318c9908,6496,10015,6894,9836,7204l9166,8366c8987,8676,8590,8782,8280,8604l7544,8179xm5007,7138c6100,7138,6986,6266,6986,5191c6986,4116,6100,3245,5007,3245c3915,3245,3029,4116,3029,5191c3029,6266,3915,7138,5007,7138xe">
                  <v:path o:connectlocs="134888,146603;113127,158827;113127,174422;101541,186055;77546,186055;65959,174422;65959,158827;44199,146603;31039,154221;15198,149955;3218,129127;7438,113246;19972,105986;19972,80086;7438,72826;3200,56927;15180,36099;31022,31833;44181,39451;65959,27209;65959,11632;77546,0;101523,0;113127,11632;113127,27227;134870,39451;148047,31833;163889,36099;175869,56927;171613,72826;159079,80086;159079,105986;171613,113246;175869,129127;163889,149955;148047,154221;134888,146603;89526,127944;124910,93045;89526,58164;54159,93045;89526,127944" o:connectangles="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5590540</wp:posOffset>
                </wp:positionV>
                <wp:extent cx="6299200" cy="408940"/>
                <wp:effectExtent l="0" t="0" r="635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408940"/>
                          <a:chOff x="0" y="0"/>
                          <a:chExt cx="6299200" cy="408940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107950"/>
                            <a:ext cx="6299200" cy="298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0" y="107950"/>
                            <a:ext cx="1498600" cy="29845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2" name="组合 32"/>
                        <wpg:cNvGrpSpPr/>
                        <wpg:grpSpPr>
                          <a:xfrm>
                            <a:off x="152400" y="0"/>
                            <a:ext cx="1167130" cy="408940"/>
                            <a:chOff x="-38100" y="0"/>
                            <a:chExt cx="1167130" cy="408940"/>
                          </a:xfrm>
                        </wpg:grpSpPr>
                        <wps:wsp>
                          <wps:cNvPr id="1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" y="0"/>
                              <a:ext cx="938530" cy="408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548AC72">
                                <w:pPr>
                                  <w:jc w:val="distribute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calendar_61469"/>
                          <wps:cNvSpPr/>
                          <wps:spPr>
                            <a:xfrm>
                              <a:off x="-38100" y="158750"/>
                              <a:ext cx="218440" cy="196215"/>
                            </a:xfrm>
                            <a:custGeom>
                              <a:avLst/>
                              <a:gdLst>
                                <a:gd name="connsiteX0" fmla="*/ 51971 w 606580"/>
                                <a:gd name="connsiteY0" fmla="*/ 327494 h 545047"/>
                                <a:gd name="connsiteX1" fmla="*/ 79174 w 606580"/>
                                <a:gd name="connsiteY1" fmla="*/ 349922 h 545047"/>
                                <a:gd name="connsiteX2" fmla="*/ 79174 w 606580"/>
                                <a:gd name="connsiteY2" fmla="*/ 418134 h 545047"/>
                                <a:gd name="connsiteX3" fmla="*/ 51971 w 606580"/>
                                <a:gd name="connsiteY3" fmla="*/ 440469 h 545047"/>
                                <a:gd name="connsiteX4" fmla="*/ 24861 w 606580"/>
                                <a:gd name="connsiteY4" fmla="*/ 418134 h 545047"/>
                                <a:gd name="connsiteX5" fmla="*/ 24768 w 606580"/>
                                <a:gd name="connsiteY5" fmla="*/ 418134 h 545047"/>
                                <a:gd name="connsiteX6" fmla="*/ 24861 w 606580"/>
                                <a:gd name="connsiteY6" fmla="*/ 349922 h 545047"/>
                                <a:gd name="connsiteX7" fmla="*/ 51971 w 606580"/>
                                <a:gd name="connsiteY7" fmla="*/ 327494 h 545047"/>
                                <a:gd name="connsiteX8" fmla="*/ 116221 w 606580"/>
                                <a:gd name="connsiteY8" fmla="*/ 293975 h 545047"/>
                                <a:gd name="connsiteX9" fmla="*/ 286240 w 606580"/>
                                <a:gd name="connsiteY9" fmla="*/ 394385 h 545047"/>
                                <a:gd name="connsiteX10" fmla="*/ 286704 w 606580"/>
                                <a:gd name="connsiteY10" fmla="*/ 394663 h 545047"/>
                                <a:gd name="connsiteX11" fmla="*/ 287261 w 606580"/>
                                <a:gd name="connsiteY11" fmla="*/ 394942 h 545047"/>
                                <a:gd name="connsiteX12" fmla="*/ 303325 w 606580"/>
                                <a:gd name="connsiteY12" fmla="*/ 398928 h 545047"/>
                                <a:gd name="connsiteX13" fmla="*/ 319389 w 606580"/>
                                <a:gd name="connsiteY13" fmla="*/ 394942 h 545047"/>
                                <a:gd name="connsiteX14" fmla="*/ 319853 w 606580"/>
                                <a:gd name="connsiteY14" fmla="*/ 394663 h 545047"/>
                                <a:gd name="connsiteX15" fmla="*/ 320410 w 606580"/>
                                <a:gd name="connsiteY15" fmla="*/ 394385 h 545047"/>
                                <a:gd name="connsiteX16" fmla="*/ 490429 w 606580"/>
                                <a:gd name="connsiteY16" fmla="*/ 293975 h 545047"/>
                                <a:gd name="connsiteX17" fmla="*/ 490429 w 606580"/>
                                <a:gd name="connsiteY17" fmla="*/ 436571 h 545047"/>
                                <a:gd name="connsiteX18" fmla="*/ 303325 w 606580"/>
                                <a:gd name="connsiteY18" fmla="*/ 545047 h 545047"/>
                                <a:gd name="connsiteX19" fmla="*/ 116221 w 606580"/>
                                <a:gd name="connsiteY19" fmla="*/ 436571 h 545047"/>
                                <a:gd name="connsiteX20" fmla="*/ 39658 w 606580"/>
                                <a:gd name="connsiteY20" fmla="*/ 248672 h 545047"/>
                                <a:gd name="connsiteX21" fmla="*/ 64426 w 606580"/>
                                <a:gd name="connsiteY21" fmla="*/ 263326 h 545047"/>
                                <a:gd name="connsiteX22" fmla="*/ 64426 w 606580"/>
                                <a:gd name="connsiteY22" fmla="*/ 304136 h 545047"/>
                                <a:gd name="connsiteX23" fmla="*/ 51996 w 606580"/>
                                <a:gd name="connsiteY23" fmla="*/ 302745 h 545047"/>
                                <a:gd name="connsiteX24" fmla="*/ 39658 w 606580"/>
                                <a:gd name="connsiteY24" fmla="*/ 304136 h 545047"/>
                                <a:gd name="connsiteX25" fmla="*/ 303336 w 606580"/>
                                <a:gd name="connsiteY25" fmla="*/ 0 h 545047"/>
                                <a:gd name="connsiteX26" fmla="*/ 307793 w 606580"/>
                                <a:gd name="connsiteY26" fmla="*/ 1112 h 545047"/>
                                <a:gd name="connsiteX27" fmla="*/ 599431 w 606580"/>
                                <a:gd name="connsiteY27" fmla="*/ 173885 h 545047"/>
                                <a:gd name="connsiteX28" fmla="*/ 606580 w 606580"/>
                                <a:gd name="connsiteY28" fmla="*/ 187325 h 545047"/>
                                <a:gd name="connsiteX29" fmla="*/ 599431 w 606580"/>
                                <a:gd name="connsiteY29" fmla="*/ 200857 h 545047"/>
                                <a:gd name="connsiteX30" fmla="*/ 307793 w 606580"/>
                                <a:gd name="connsiteY30" fmla="*/ 373167 h 545047"/>
                                <a:gd name="connsiteX31" fmla="*/ 303336 w 606580"/>
                                <a:gd name="connsiteY31" fmla="*/ 374279 h 545047"/>
                                <a:gd name="connsiteX32" fmla="*/ 298787 w 606580"/>
                                <a:gd name="connsiteY32" fmla="*/ 373167 h 545047"/>
                                <a:gd name="connsiteX33" fmla="*/ 7149 w 606580"/>
                                <a:gd name="connsiteY33" fmla="*/ 200857 h 545047"/>
                                <a:gd name="connsiteX34" fmla="*/ 0 w 606580"/>
                                <a:gd name="connsiteY34" fmla="*/ 187325 h 545047"/>
                                <a:gd name="connsiteX35" fmla="*/ 7149 w 606580"/>
                                <a:gd name="connsiteY35" fmla="*/ 173885 h 545047"/>
                                <a:gd name="connsiteX36" fmla="*/ 298787 w 606580"/>
                                <a:gd name="connsiteY36" fmla="*/ 1112 h 545047"/>
                                <a:gd name="connsiteX37" fmla="*/ 303336 w 606580"/>
                                <a:gd name="connsiteY37" fmla="*/ 0 h 5450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</a:cxnLst>
                              <a:rect l="l" t="t" r="r" b="b"/>
                              <a:pathLst>
                                <a:path w="606580" h="545047">
                                  <a:moveTo>
                                    <a:pt x="51971" y="327494"/>
                                  </a:moveTo>
                                  <a:cubicBezTo>
                                    <a:pt x="66826" y="327494"/>
                                    <a:pt x="78895" y="337503"/>
                                    <a:pt x="79174" y="349922"/>
                                  </a:cubicBezTo>
                                  <a:lnTo>
                                    <a:pt x="79174" y="418134"/>
                                  </a:lnTo>
                                  <a:cubicBezTo>
                                    <a:pt x="78803" y="430552"/>
                                    <a:pt x="66826" y="440469"/>
                                    <a:pt x="51971" y="440469"/>
                                  </a:cubicBezTo>
                                  <a:cubicBezTo>
                                    <a:pt x="37209" y="440469"/>
                                    <a:pt x="25139" y="430552"/>
                                    <a:pt x="24861" y="418134"/>
                                  </a:cubicBezTo>
                                  <a:lnTo>
                                    <a:pt x="24768" y="418134"/>
                                  </a:lnTo>
                                  <a:lnTo>
                                    <a:pt x="24861" y="349922"/>
                                  </a:lnTo>
                                  <a:cubicBezTo>
                                    <a:pt x="25047" y="337503"/>
                                    <a:pt x="37116" y="327494"/>
                                    <a:pt x="51971" y="327494"/>
                                  </a:cubicBezTo>
                                  <a:close/>
                                  <a:moveTo>
                                    <a:pt x="116221" y="293975"/>
                                  </a:moveTo>
                                  <a:lnTo>
                                    <a:pt x="286240" y="394385"/>
                                  </a:lnTo>
                                  <a:lnTo>
                                    <a:pt x="286704" y="394663"/>
                                  </a:lnTo>
                                  <a:lnTo>
                                    <a:pt x="287261" y="394942"/>
                                  </a:lnTo>
                                  <a:cubicBezTo>
                                    <a:pt x="292182" y="397538"/>
                                    <a:pt x="297754" y="398928"/>
                                    <a:pt x="303325" y="398928"/>
                                  </a:cubicBezTo>
                                  <a:cubicBezTo>
                                    <a:pt x="308896" y="398928"/>
                                    <a:pt x="314468" y="397538"/>
                                    <a:pt x="319389" y="394942"/>
                                  </a:cubicBezTo>
                                  <a:lnTo>
                                    <a:pt x="319853" y="394663"/>
                                  </a:lnTo>
                                  <a:lnTo>
                                    <a:pt x="320410" y="394385"/>
                                  </a:lnTo>
                                  <a:lnTo>
                                    <a:pt x="490429" y="293975"/>
                                  </a:lnTo>
                                  <a:lnTo>
                                    <a:pt x="490429" y="436571"/>
                                  </a:lnTo>
                                  <a:cubicBezTo>
                                    <a:pt x="460251" y="500173"/>
                                    <a:pt x="387824" y="545047"/>
                                    <a:pt x="303325" y="545047"/>
                                  </a:cubicBezTo>
                                  <a:cubicBezTo>
                                    <a:pt x="218734" y="545047"/>
                                    <a:pt x="146399" y="500173"/>
                                    <a:pt x="116221" y="436571"/>
                                  </a:cubicBezTo>
                                  <a:close/>
                                  <a:moveTo>
                                    <a:pt x="39658" y="248672"/>
                                  </a:moveTo>
                                  <a:lnTo>
                                    <a:pt x="64426" y="263326"/>
                                  </a:lnTo>
                                  <a:lnTo>
                                    <a:pt x="64426" y="304136"/>
                                  </a:lnTo>
                                  <a:cubicBezTo>
                                    <a:pt x="60344" y="303209"/>
                                    <a:pt x="56263" y="302745"/>
                                    <a:pt x="51996" y="302745"/>
                                  </a:cubicBezTo>
                                  <a:cubicBezTo>
                                    <a:pt x="47821" y="302745"/>
                                    <a:pt x="43647" y="303209"/>
                                    <a:pt x="39658" y="304136"/>
                                  </a:cubicBezTo>
                                  <a:close/>
                                  <a:moveTo>
                                    <a:pt x="303336" y="0"/>
                                  </a:moveTo>
                                  <a:cubicBezTo>
                                    <a:pt x="304915" y="0"/>
                                    <a:pt x="306493" y="371"/>
                                    <a:pt x="307793" y="1112"/>
                                  </a:cubicBezTo>
                                  <a:lnTo>
                                    <a:pt x="599431" y="173885"/>
                                  </a:lnTo>
                                  <a:cubicBezTo>
                                    <a:pt x="603795" y="176851"/>
                                    <a:pt x="606580" y="181763"/>
                                    <a:pt x="606580" y="187325"/>
                                  </a:cubicBezTo>
                                  <a:cubicBezTo>
                                    <a:pt x="606580" y="192979"/>
                                    <a:pt x="603795" y="197891"/>
                                    <a:pt x="599431" y="200857"/>
                                  </a:cubicBezTo>
                                  <a:lnTo>
                                    <a:pt x="307793" y="373167"/>
                                  </a:lnTo>
                                  <a:cubicBezTo>
                                    <a:pt x="306493" y="373816"/>
                                    <a:pt x="304915" y="374279"/>
                                    <a:pt x="303336" y="374279"/>
                                  </a:cubicBezTo>
                                  <a:cubicBezTo>
                                    <a:pt x="301665" y="374279"/>
                                    <a:pt x="300180" y="373816"/>
                                    <a:pt x="298787" y="373167"/>
                                  </a:cubicBezTo>
                                  <a:lnTo>
                                    <a:pt x="7149" y="200857"/>
                                  </a:lnTo>
                                  <a:cubicBezTo>
                                    <a:pt x="2878" y="197891"/>
                                    <a:pt x="0" y="192979"/>
                                    <a:pt x="0" y="187325"/>
                                  </a:cubicBezTo>
                                  <a:cubicBezTo>
                                    <a:pt x="0" y="181763"/>
                                    <a:pt x="2878" y="176851"/>
                                    <a:pt x="7149" y="173885"/>
                                  </a:cubicBezTo>
                                  <a:lnTo>
                                    <a:pt x="298787" y="1112"/>
                                  </a:lnTo>
                                  <a:cubicBezTo>
                                    <a:pt x="300180" y="371"/>
                                    <a:pt x="301665" y="0"/>
                                    <a:pt x="30333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440.2pt;height:32.2pt;width:496pt;z-index:251661312;mso-width-relative:page;mso-height-relative:page;" coordsize="6299200,408940" o:gfxdata="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">
                <o:lock v:ext="edit" aspectratio="f"/>
                <v:rect id="_x0000_s1026" o:spid="_x0000_s1026" o:spt="1" style="position:absolute;left:0;top:107950;height:298450;width:6299200;v-text-anchor:middle;" fillcolor="#F2F2F2 [3052]" filled="t" stroked="f" coordsize="21600,21600" o:gfxdata="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fC+i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7950;height:298450;width:1498600;v-text-anchor:middle;" fillcolor="#44546A [3215]" filled="t" stroked="f" coordsize="21600,21600" o:gfxdata="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7+kQ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52400;top:0;height:408940;width:1167130;" coordorigin="-38100,0" coordsize="1167130,40894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90500;top:0;height:408940;width:938530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1548AC72">
                          <w:pPr>
                            <w:jc w:val="distribute"/>
                            <w:rPr>
                              <w:rFonts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calendar_61469" o:spid="_x0000_s1026" o:spt="100" style="position:absolute;left:-38100;top:158750;height:196215;width:218440;v-text-anchor:middle;" fillcolor="#FFFFFF [3212]" filled="t" stroked="f" coordsize="606580,545047" o:gfxdata="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3ahSW/&#10;AAAA2wAAAA8AAAAAAAAAAQAgAAAAIgAAAGRycy9kb3ducmV2LnhtbFBLAQIUABQAAAAIAIdO4kAz&#10;LwWeOwAAADkAAAAQAAAAAAAAAAEAIAAAAA4BAABkcnMvc2hhcGV4bWwueG1sUEsFBgAAAAAGAAYA&#10;WwEAALgDAAAAAA==&#10;" path="m51971,327494c66826,327494,78895,337503,79174,349922l79174,418134c78803,430552,66826,440469,51971,440469c37209,440469,25139,430552,24861,418134l24768,418134,24861,349922c25047,337503,37116,327494,51971,327494xm116221,293975l286240,394385,286704,394663,287261,394942c292182,397538,297754,398928,303325,398928c308896,398928,314468,397538,319389,394942l319853,394663,320410,394385,490429,293975,490429,436571c460251,500173,387824,545047,303325,545047c218734,545047,146399,500173,116221,436571xm39658,248672l64426,263326,64426,304136c60344,303209,56263,302745,51996,302745c47821,302745,43647,303209,39658,304136xm303336,0c304915,0,306493,371,307793,1112l599431,173885c603795,176851,606580,181763,606580,187325c606580,192979,603795,197891,599431,200857l307793,373167c306493,373816,304915,374279,303336,374279c301665,374279,300180,373816,298787,373167l7149,200857c2878,197891,0,192979,0,187325c0,181763,2878,176851,7149,173885l298787,1112c300180,371,301665,0,303336,0xe">
                    <v:path o:connectlocs="18715,117896;28511,125970;28511,150526;18715,158567;8952,150526;8919,150526;8952,125970;18715,117896;41853,105829;103079,141977;103247,142077;103447,142177;109232,143612;115017,142177;115184,142077;115385,141977;176612,105829;176612,157164;109232,196215;41853,157164;14281,89521;23200,94796;23200,109487;18724,108987;14281,109487;109236,0;110841,400;215865,62597;218440,67436;215865,72307;110841,134338;109236,134739;107598,134338;2574,72307;0,67436;2574,62597;107598,400;109236,0" o:connectangles="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5899150</wp:posOffset>
                </wp:positionV>
                <wp:extent cx="6322060" cy="762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06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69766">
                            <w:pPr>
                              <w:spacing w:line="50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上海立信会计金融学院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数据科学与大数据技术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</w:p>
                          <w:p w14:paraId="1E61613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404040" w:themeColor="text1" w:themeTint="BF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404040" w:themeColor="text1" w:themeTint="BF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Python核心编程、数据科学导论、线性代数、经济学原理、数据结构与算法、概率论、操作系统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 w:val="0"/>
                                <w:bCs w:val="0"/>
                                <w:color w:val="404040" w:themeColor="text1" w:themeTint="BF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、数据可视化、Linux应用实践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404040" w:themeColor="text1" w:themeTint="BF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以及数据库等。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9pt;margin-top:464.5pt;height:60pt;width:497.8pt;z-index:251662336;mso-width-relative:page;mso-height-relative:page;" filled="f" stroked="f" coordsize="21600,21600" o:gfxdata="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f6SQ11gAAAAsBAAAPAAAAAAAAAAEAIAAAACIAAABkcnMvZG93&#10;bnJldi54bWxQSwECFAAUAAAACACHTuJANh1DADsCAABoBAAADgAAAAAAAAABACAAAAAl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06269766">
                      <w:pPr>
                        <w:spacing w:line="50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上海立信会计金融学院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数据科学与大数据技术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</w:t>
                      </w:r>
                    </w:p>
                    <w:p w14:paraId="1E61613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404040" w:themeColor="text1" w:themeTint="BF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404040" w:themeColor="text1" w:themeTint="BF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Python核心编程、数据科学导论、线性代数、经济学原理、数据结构与算法、概率论、操作系统</w:t>
                      </w:r>
                      <w:r>
                        <w:rPr>
                          <w:rFonts w:hint="eastAsia" w:asciiTheme="minorEastAsia" w:hAnsiTheme="minorEastAsia" w:cstheme="minorEastAsia"/>
                          <w:b w:val="0"/>
                          <w:bCs w:val="0"/>
                          <w:color w:val="404040" w:themeColor="text1" w:themeTint="BF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、数据可视化、Linux应用实践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404040" w:themeColor="text1" w:themeTint="BF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以及数据库等。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6741160</wp:posOffset>
                </wp:positionV>
                <wp:extent cx="6299200" cy="408940"/>
                <wp:effectExtent l="0" t="0" r="635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408940"/>
                          <a:chOff x="0" y="0"/>
                          <a:chExt cx="6299200" cy="408940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6299200" cy="408940"/>
                            <a:chOff x="0" y="0"/>
                            <a:chExt cx="6299200" cy="408940"/>
                          </a:xfrm>
                        </wpg:grpSpPr>
                        <wps:wsp>
                          <wps:cNvPr id="34" name="矩形 34"/>
                          <wps:cNvSpPr/>
                          <wps:spPr>
                            <a:xfrm>
                              <a:off x="0" y="107950"/>
                              <a:ext cx="629920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0" y="107950"/>
                              <a:ext cx="149860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0"/>
                              <a:ext cx="938530" cy="408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9D7728E">
                                <w:pPr>
                                  <w:jc w:val="distribute"/>
                                  <w:rPr>
                                    <w:rFonts w:hint="default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8" name="calendar_61469"/>
                        <wps:cNvSpPr/>
                        <wps:spPr>
                          <a:xfrm>
                            <a:off x="127000" y="146050"/>
                            <a:ext cx="218440" cy="196215"/>
                          </a:xfrm>
                          <a:custGeom>
                            <a:avLst/>
                            <a:gdLst>
                              <a:gd name="connsiteX0" fmla="*/ 51971 w 606580"/>
                              <a:gd name="connsiteY0" fmla="*/ 327494 h 545047"/>
                              <a:gd name="connsiteX1" fmla="*/ 79174 w 606580"/>
                              <a:gd name="connsiteY1" fmla="*/ 349922 h 545047"/>
                              <a:gd name="connsiteX2" fmla="*/ 79174 w 606580"/>
                              <a:gd name="connsiteY2" fmla="*/ 418134 h 545047"/>
                              <a:gd name="connsiteX3" fmla="*/ 51971 w 606580"/>
                              <a:gd name="connsiteY3" fmla="*/ 440469 h 545047"/>
                              <a:gd name="connsiteX4" fmla="*/ 24861 w 606580"/>
                              <a:gd name="connsiteY4" fmla="*/ 418134 h 545047"/>
                              <a:gd name="connsiteX5" fmla="*/ 24768 w 606580"/>
                              <a:gd name="connsiteY5" fmla="*/ 418134 h 545047"/>
                              <a:gd name="connsiteX6" fmla="*/ 24861 w 606580"/>
                              <a:gd name="connsiteY6" fmla="*/ 349922 h 545047"/>
                              <a:gd name="connsiteX7" fmla="*/ 51971 w 606580"/>
                              <a:gd name="connsiteY7" fmla="*/ 327494 h 545047"/>
                              <a:gd name="connsiteX8" fmla="*/ 116221 w 606580"/>
                              <a:gd name="connsiteY8" fmla="*/ 293975 h 545047"/>
                              <a:gd name="connsiteX9" fmla="*/ 286240 w 606580"/>
                              <a:gd name="connsiteY9" fmla="*/ 394385 h 545047"/>
                              <a:gd name="connsiteX10" fmla="*/ 286704 w 606580"/>
                              <a:gd name="connsiteY10" fmla="*/ 394663 h 545047"/>
                              <a:gd name="connsiteX11" fmla="*/ 287261 w 606580"/>
                              <a:gd name="connsiteY11" fmla="*/ 394942 h 545047"/>
                              <a:gd name="connsiteX12" fmla="*/ 303325 w 606580"/>
                              <a:gd name="connsiteY12" fmla="*/ 398928 h 545047"/>
                              <a:gd name="connsiteX13" fmla="*/ 319389 w 606580"/>
                              <a:gd name="connsiteY13" fmla="*/ 394942 h 545047"/>
                              <a:gd name="connsiteX14" fmla="*/ 319853 w 606580"/>
                              <a:gd name="connsiteY14" fmla="*/ 394663 h 545047"/>
                              <a:gd name="connsiteX15" fmla="*/ 320410 w 606580"/>
                              <a:gd name="connsiteY15" fmla="*/ 394385 h 545047"/>
                              <a:gd name="connsiteX16" fmla="*/ 490429 w 606580"/>
                              <a:gd name="connsiteY16" fmla="*/ 293975 h 545047"/>
                              <a:gd name="connsiteX17" fmla="*/ 490429 w 606580"/>
                              <a:gd name="connsiteY17" fmla="*/ 436571 h 545047"/>
                              <a:gd name="connsiteX18" fmla="*/ 303325 w 606580"/>
                              <a:gd name="connsiteY18" fmla="*/ 545047 h 545047"/>
                              <a:gd name="connsiteX19" fmla="*/ 116221 w 606580"/>
                              <a:gd name="connsiteY19" fmla="*/ 436571 h 545047"/>
                              <a:gd name="connsiteX20" fmla="*/ 39658 w 606580"/>
                              <a:gd name="connsiteY20" fmla="*/ 248672 h 545047"/>
                              <a:gd name="connsiteX21" fmla="*/ 64426 w 606580"/>
                              <a:gd name="connsiteY21" fmla="*/ 263326 h 545047"/>
                              <a:gd name="connsiteX22" fmla="*/ 64426 w 606580"/>
                              <a:gd name="connsiteY22" fmla="*/ 304136 h 545047"/>
                              <a:gd name="connsiteX23" fmla="*/ 51996 w 606580"/>
                              <a:gd name="connsiteY23" fmla="*/ 302745 h 545047"/>
                              <a:gd name="connsiteX24" fmla="*/ 39658 w 606580"/>
                              <a:gd name="connsiteY24" fmla="*/ 304136 h 545047"/>
                              <a:gd name="connsiteX25" fmla="*/ 303336 w 606580"/>
                              <a:gd name="connsiteY25" fmla="*/ 0 h 545047"/>
                              <a:gd name="connsiteX26" fmla="*/ 307793 w 606580"/>
                              <a:gd name="connsiteY26" fmla="*/ 1112 h 545047"/>
                              <a:gd name="connsiteX27" fmla="*/ 599431 w 606580"/>
                              <a:gd name="connsiteY27" fmla="*/ 173885 h 545047"/>
                              <a:gd name="connsiteX28" fmla="*/ 606580 w 606580"/>
                              <a:gd name="connsiteY28" fmla="*/ 187325 h 545047"/>
                              <a:gd name="connsiteX29" fmla="*/ 599431 w 606580"/>
                              <a:gd name="connsiteY29" fmla="*/ 200857 h 545047"/>
                              <a:gd name="connsiteX30" fmla="*/ 307793 w 606580"/>
                              <a:gd name="connsiteY30" fmla="*/ 373167 h 545047"/>
                              <a:gd name="connsiteX31" fmla="*/ 303336 w 606580"/>
                              <a:gd name="connsiteY31" fmla="*/ 374279 h 545047"/>
                              <a:gd name="connsiteX32" fmla="*/ 298787 w 606580"/>
                              <a:gd name="connsiteY32" fmla="*/ 373167 h 545047"/>
                              <a:gd name="connsiteX33" fmla="*/ 7149 w 606580"/>
                              <a:gd name="connsiteY33" fmla="*/ 200857 h 545047"/>
                              <a:gd name="connsiteX34" fmla="*/ 0 w 606580"/>
                              <a:gd name="connsiteY34" fmla="*/ 187325 h 545047"/>
                              <a:gd name="connsiteX35" fmla="*/ 7149 w 606580"/>
                              <a:gd name="connsiteY35" fmla="*/ 173885 h 545047"/>
                              <a:gd name="connsiteX36" fmla="*/ 298787 w 606580"/>
                              <a:gd name="connsiteY36" fmla="*/ 1112 h 545047"/>
                              <a:gd name="connsiteX37" fmla="*/ 303336 w 606580"/>
                              <a:gd name="connsiteY37" fmla="*/ 0 h 5450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606580" h="545047">
                                <a:moveTo>
                                  <a:pt x="51971" y="327494"/>
                                </a:moveTo>
                                <a:cubicBezTo>
                                  <a:pt x="66826" y="327494"/>
                                  <a:pt x="78895" y="337503"/>
                                  <a:pt x="79174" y="349922"/>
                                </a:cubicBezTo>
                                <a:lnTo>
                                  <a:pt x="79174" y="418134"/>
                                </a:lnTo>
                                <a:cubicBezTo>
                                  <a:pt x="78803" y="430552"/>
                                  <a:pt x="66826" y="440469"/>
                                  <a:pt x="51971" y="440469"/>
                                </a:cubicBezTo>
                                <a:cubicBezTo>
                                  <a:pt x="37209" y="440469"/>
                                  <a:pt x="25139" y="430552"/>
                                  <a:pt x="24861" y="418134"/>
                                </a:cubicBezTo>
                                <a:lnTo>
                                  <a:pt x="24768" y="418134"/>
                                </a:lnTo>
                                <a:lnTo>
                                  <a:pt x="24861" y="349922"/>
                                </a:lnTo>
                                <a:cubicBezTo>
                                  <a:pt x="25047" y="337503"/>
                                  <a:pt x="37116" y="327494"/>
                                  <a:pt x="51971" y="327494"/>
                                </a:cubicBezTo>
                                <a:close/>
                                <a:moveTo>
                                  <a:pt x="116221" y="293975"/>
                                </a:moveTo>
                                <a:lnTo>
                                  <a:pt x="286240" y="394385"/>
                                </a:lnTo>
                                <a:lnTo>
                                  <a:pt x="286704" y="394663"/>
                                </a:lnTo>
                                <a:lnTo>
                                  <a:pt x="287261" y="394942"/>
                                </a:lnTo>
                                <a:cubicBezTo>
                                  <a:pt x="292182" y="397538"/>
                                  <a:pt x="297754" y="398928"/>
                                  <a:pt x="303325" y="398928"/>
                                </a:cubicBezTo>
                                <a:cubicBezTo>
                                  <a:pt x="308896" y="398928"/>
                                  <a:pt x="314468" y="397538"/>
                                  <a:pt x="319389" y="394942"/>
                                </a:cubicBezTo>
                                <a:lnTo>
                                  <a:pt x="319853" y="394663"/>
                                </a:lnTo>
                                <a:lnTo>
                                  <a:pt x="320410" y="394385"/>
                                </a:lnTo>
                                <a:lnTo>
                                  <a:pt x="490429" y="293975"/>
                                </a:lnTo>
                                <a:lnTo>
                                  <a:pt x="490429" y="436571"/>
                                </a:lnTo>
                                <a:cubicBezTo>
                                  <a:pt x="460251" y="500173"/>
                                  <a:pt x="387824" y="545047"/>
                                  <a:pt x="303325" y="545047"/>
                                </a:cubicBezTo>
                                <a:cubicBezTo>
                                  <a:pt x="218734" y="545047"/>
                                  <a:pt x="146399" y="500173"/>
                                  <a:pt x="116221" y="436571"/>
                                </a:cubicBezTo>
                                <a:close/>
                                <a:moveTo>
                                  <a:pt x="39658" y="248672"/>
                                </a:moveTo>
                                <a:lnTo>
                                  <a:pt x="64426" y="263326"/>
                                </a:lnTo>
                                <a:lnTo>
                                  <a:pt x="64426" y="304136"/>
                                </a:lnTo>
                                <a:cubicBezTo>
                                  <a:pt x="60344" y="303209"/>
                                  <a:pt x="56263" y="302745"/>
                                  <a:pt x="51996" y="302745"/>
                                </a:cubicBezTo>
                                <a:cubicBezTo>
                                  <a:pt x="47821" y="302745"/>
                                  <a:pt x="43647" y="303209"/>
                                  <a:pt x="39658" y="304136"/>
                                </a:cubicBezTo>
                                <a:close/>
                                <a:moveTo>
                                  <a:pt x="303336" y="0"/>
                                </a:moveTo>
                                <a:cubicBezTo>
                                  <a:pt x="304915" y="0"/>
                                  <a:pt x="306493" y="371"/>
                                  <a:pt x="307793" y="1112"/>
                                </a:cubicBezTo>
                                <a:lnTo>
                                  <a:pt x="599431" y="173885"/>
                                </a:lnTo>
                                <a:cubicBezTo>
                                  <a:pt x="603795" y="176851"/>
                                  <a:pt x="606580" y="181763"/>
                                  <a:pt x="606580" y="187325"/>
                                </a:cubicBezTo>
                                <a:cubicBezTo>
                                  <a:pt x="606580" y="192979"/>
                                  <a:pt x="603795" y="197891"/>
                                  <a:pt x="599431" y="200857"/>
                                </a:cubicBezTo>
                                <a:lnTo>
                                  <a:pt x="307793" y="373167"/>
                                </a:lnTo>
                                <a:cubicBezTo>
                                  <a:pt x="306493" y="373816"/>
                                  <a:pt x="304915" y="374279"/>
                                  <a:pt x="303336" y="374279"/>
                                </a:cubicBezTo>
                                <a:cubicBezTo>
                                  <a:pt x="301665" y="374279"/>
                                  <a:pt x="300180" y="373816"/>
                                  <a:pt x="298787" y="373167"/>
                                </a:cubicBezTo>
                                <a:lnTo>
                                  <a:pt x="7149" y="200857"/>
                                </a:lnTo>
                                <a:cubicBezTo>
                                  <a:pt x="2878" y="197891"/>
                                  <a:pt x="0" y="192979"/>
                                  <a:pt x="0" y="187325"/>
                                </a:cubicBezTo>
                                <a:cubicBezTo>
                                  <a:pt x="0" y="181763"/>
                                  <a:pt x="2878" y="176851"/>
                                  <a:pt x="7149" y="173885"/>
                                </a:cubicBezTo>
                                <a:lnTo>
                                  <a:pt x="298787" y="1112"/>
                                </a:lnTo>
                                <a:cubicBezTo>
                                  <a:pt x="300180" y="371"/>
                                  <a:pt x="301665" y="0"/>
                                  <a:pt x="30333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4pt;margin-top:530.8pt;height:32.2pt;width:496pt;z-index:251666432;mso-width-relative:page;mso-height-relative:page;" coordsize="6299200,408940" o:gfxdata="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">
                <o:lock v:ext="edit" aspectratio="f"/>
                <v:group id="_x0000_s1026" o:spid="_x0000_s1026" o:spt="203" style="position:absolute;left:0;top:0;height:408940;width:6299200;" coordsize="6299200,40894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107950;height:298450;width:6299200;v-text-anchor:middle;" fillcolor="#F2F2F2 [3052]" filled="t" stroked="f" coordsize="21600,21600" o:gfxdata="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RUY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107950;height:298450;width:1498600;v-text-anchor:middle;" fillcolor="#44546A [3215]" filled="t" stroked="f" coordsize="21600,21600" o:gfxdata="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GXb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381000;top:0;height:408940;width:938530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69D7728E">
                          <w:pPr>
                            <w:jc w:val="distribute"/>
                            <w:rPr>
                              <w:rFonts w:hint="default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calendar_61469" o:spid="_x0000_s1026" o:spt="100" style="position:absolute;left:127000;top:146050;height:196215;width:218440;v-text-anchor:middle;" fillcolor="#FFFFFF [3212]" filled="t" stroked="f" coordsize="606580,545047" o:gfxdata="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pBTw7sAAADb&#10;AAAADwAAAAAAAAABACAAAAAiAAAAZHJzL2Rvd25yZXYueG1sUEsBAhQAFAAAAAgAh07iQDMvBZ47&#10;AAAAOQAAABAAAAAAAAAAAQAgAAAACgEAAGRycy9zaGFwZXhtbC54bWxQSwUGAAAAAAYABgBbAQAA&#10;tAMAAAAA&#10;" path="m51971,327494c66826,327494,78895,337503,79174,349922l79174,418134c78803,430552,66826,440469,51971,440469c37209,440469,25139,430552,24861,418134l24768,418134,24861,349922c25047,337503,37116,327494,51971,327494xm116221,293975l286240,394385,286704,394663,287261,394942c292182,397538,297754,398928,303325,398928c308896,398928,314468,397538,319389,394942l319853,394663,320410,394385,490429,293975,490429,436571c460251,500173,387824,545047,303325,545047c218734,545047,146399,500173,116221,436571xm39658,248672l64426,263326,64426,304136c60344,303209,56263,302745,51996,302745c47821,302745,43647,303209,39658,304136xm303336,0c304915,0,306493,371,307793,1112l599431,173885c603795,176851,606580,181763,606580,187325c606580,192979,603795,197891,599431,200857l307793,373167c306493,373816,304915,374279,303336,374279c301665,374279,300180,373816,298787,373167l7149,200857c2878,197891,0,192979,0,187325c0,181763,2878,176851,7149,173885l298787,1112c300180,371,301665,0,303336,0xe">
                  <v:path o:connectlocs="18715,117896;28511,125970;28511,150526;18715,158567;8952,150526;8919,150526;8952,125970;18715,117896;41853,105829;103079,141977;103247,142077;103447,142177;109232,143612;115017,142177;115184,142077;115385,141977;176612,105829;176612,157164;109232,196215;41853,157164;14281,89521;23200,94796;23200,109487;18724,108987;14281,109487;109236,0;110841,400;215865,62597;218440,67436;215865,72307;110841,134338;109236,134739;107598,134338;2574,72307;0,67436;2574,62597;107598,400;109236,0" o:connectangles="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-506730</wp:posOffset>
                </wp:positionH>
                <wp:positionV relativeFrom="paragraph">
                  <wp:posOffset>7094220</wp:posOffset>
                </wp:positionV>
                <wp:extent cx="6322060" cy="762000"/>
                <wp:effectExtent l="0" t="0" r="0" b="381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06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90E0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本人诚实守信，积极自信，富有激情，工作认真负责，善于与人沟通具有良好的心理素质；</w:t>
                            </w:r>
                          </w:p>
                          <w:p w14:paraId="55BCD69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对工作认真负责，能吃苦耐劳，踏实肯干，对生活积极向上、乐观，对人真诚谦虚，能独立的思考解决问题，有团队合作精神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9pt;margin-top:558.6pt;height:60pt;width:497.8pt;z-index:251665408;mso-width-relative:page;mso-height-relative:page;" filled="f" stroked="f" coordsize="21600,21600" o:gfxdata="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R/sFtcAAAANAQAADwAAAAAAAAABACAAAAAiAAAAZHJzL2Rv&#10;d25yZXYueG1sUEsBAhQAFAAAAAgAh07iQKzKLdA7AgAAaA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2B090E0C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本人诚实守信，积极自信，富有激情，工作认真负责，善于与人沟通具有良好的心理素质；</w:t>
                      </w:r>
                    </w:p>
                    <w:p w14:paraId="55BCD69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对工作认真负责，能吃苦耐劳，踏实肯干，对生活积极向上、乐观，对人真诚谦虚，能独立的思考解决问题，有团队合作精神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-478790</wp:posOffset>
                </wp:positionH>
                <wp:positionV relativeFrom="paragraph">
                  <wp:posOffset>7816850</wp:posOffset>
                </wp:positionV>
                <wp:extent cx="6299200" cy="408940"/>
                <wp:effectExtent l="0" t="0" r="635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408940"/>
                          <a:chOff x="0" y="0"/>
                          <a:chExt cx="6299200" cy="408940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6299200" cy="408940"/>
                            <a:chOff x="0" y="0"/>
                            <a:chExt cx="6299200" cy="408940"/>
                          </a:xfrm>
                        </wpg:grpSpPr>
                        <wps:wsp>
                          <wps:cNvPr id="43" name="矩形 43"/>
                          <wps:cNvSpPr/>
                          <wps:spPr>
                            <a:xfrm>
                              <a:off x="0" y="107950"/>
                              <a:ext cx="629920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0" y="107950"/>
                              <a:ext cx="149860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0"/>
                              <a:ext cx="938530" cy="408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C5532E0">
                                <w:pPr>
                                  <w:jc w:val="distribute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特长技能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" name="calendar_61469"/>
                        <wps:cNvSpPr/>
                        <wps:spPr>
                          <a:xfrm>
                            <a:off x="152400" y="171450"/>
                            <a:ext cx="142875" cy="165735"/>
                          </a:xfrm>
                          <a:custGeom>
                            <a:avLst/>
                            <a:gdLst>
                              <a:gd name="T0" fmla="*/ 4584 w 7340"/>
                              <a:gd name="T1" fmla="*/ 4467 h 8537"/>
                              <a:gd name="T2" fmla="*/ 5864 w 7340"/>
                              <a:gd name="T3" fmla="*/ 2355 h 8537"/>
                              <a:gd name="T4" fmla="*/ 3573 w 7340"/>
                              <a:gd name="T5" fmla="*/ 0 h 8537"/>
                              <a:gd name="T6" fmla="*/ 1301 w 7340"/>
                              <a:gd name="T7" fmla="*/ 2355 h 8537"/>
                              <a:gd name="T8" fmla="*/ 2581 w 7340"/>
                              <a:gd name="T9" fmla="*/ 4480 h 8537"/>
                              <a:gd name="T10" fmla="*/ 21 w 7340"/>
                              <a:gd name="T11" fmla="*/ 7404 h 8537"/>
                              <a:gd name="T12" fmla="*/ 21 w 7340"/>
                              <a:gd name="T13" fmla="*/ 7571 h 8537"/>
                              <a:gd name="T14" fmla="*/ 898 w 7340"/>
                              <a:gd name="T15" fmla="*/ 8403 h 8537"/>
                              <a:gd name="T16" fmla="*/ 2862 w 7340"/>
                              <a:gd name="T17" fmla="*/ 8512 h 8537"/>
                              <a:gd name="T18" fmla="*/ 4475 w 7340"/>
                              <a:gd name="T19" fmla="*/ 8512 h 8537"/>
                              <a:gd name="T20" fmla="*/ 7317 w 7340"/>
                              <a:gd name="T21" fmla="*/ 7571 h 8537"/>
                              <a:gd name="T22" fmla="*/ 7317 w 7340"/>
                              <a:gd name="T23" fmla="*/ 7404 h 8537"/>
                              <a:gd name="T24" fmla="*/ 4584 w 7340"/>
                              <a:gd name="T25" fmla="*/ 4467 h 85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340" h="8537">
                                <a:moveTo>
                                  <a:pt x="4584" y="4467"/>
                                </a:moveTo>
                                <a:cubicBezTo>
                                  <a:pt x="5373" y="4059"/>
                                  <a:pt x="5867" y="3243"/>
                                  <a:pt x="5864" y="2355"/>
                                </a:cubicBezTo>
                                <a:cubicBezTo>
                                  <a:pt x="5885" y="1070"/>
                                  <a:pt x="4857" y="14"/>
                                  <a:pt x="3573" y="0"/>
                                </a:cubicBezTo>
                                <a:cubicBezTo>
                                  <a:pt x="2296" y="24"/>
                                  <a:pt x="1279" y="1078"/>
                                  <a:pt x="1301" y="2355"/>
                                </a:cubicBezTo>
                                <a:cubicBezTo>
                                  <a:pt x="1293" y="3248"/>
                                  <a:pt x="1788" y="4069"/>
                                  <a:pt x="2581" y="4480"/>
                                </a:cubicBezTo>
                                <a:cubicBezTo>
                                  <a:pt x="1105" y="4656"/>
                                  <a:pt x="0" y="5918"/>
                                  <a:pt x="21" y="7404"/>
                                </a:cubicBezTo>
                                <a:lnTo>
                                  <a:pt x="21" y="7571"/>
                                </a:lnTo>
                                <a:cubicBezTo>
                                  <a:pt x="21" y="8006"/>
                                  <a:pt x="309" y="8281"/>
                                  <a:pt x="898" y="8403"/>
                                </a:cubicBezTo>
                                <a:cubicBezTo>
                                  <a:pt x="1548" y="8500"/>
                                  <a:pt x="2206" y="8537"/>
                                  <a:pt x="2862" y="8512"/>
                                </a:cubicBezTo>
                                <a:lnTo>
                                  <a:pt x="4475" y="8512"/>
                                </a:lnTo>
                                <a:cubicBezTo>
                                  <a:pt x="5998" y="8512"/>
                                  <a:pt x="7317" y="8512"/>
                                  <a:pt x="7317" y="7571"/>
                                </a:cubicBezTo>
                                <a:lnTo>
                                  <a:pt x="7317" y="7404"/>
                                </a:lnTo>
                                <a:cubicBezTo>
                                  <a:pt x="7340" y="5851"/>
                                  <a:pt x="6135" y="4556"/>
                                  <a:pt x="4584" y="44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7pt;margin-top:615.5pt;height:32.2pt;width:496pt;z-index:251668480;mso-width-relative:page;mso-height-relative:page;" coordsize="6299200,408940" o:gfxdata="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">
                <o:lock v:ext="edit" aspectratio="f"/>
                <v:group id="_x0000_s1026" o:spid="_x0000_s1026" o:spt="203" style="position:absolute;left:0;top:0;height:408940;width:6299200;" coordsize="6299200,40894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107950;height:298450;width:6299200;v-text-anchor:middle;" fillcolor="#F2F2F2 [3052]" filled="t" stroked="f" coordsize="21600,21600" o:gfxdata="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+uo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107950;height:298450;width:1498600;v-text-anchor:middle;" fillcolor="#44546A [3215]" filled="t" stroked="f" coordsize="21600,21600" o:gfxdata="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Mi1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381000;top:0;height:408940;width:938530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5C5532E0">
                          <w:pPr>
                            <w:jc w:val="distribute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特长技能</w:t>
                          </w:r>
                        </w:p>
                      </w:txbxContent>
                    </v:textbox>
                  </v:shape>
                </v:group>
                <v:shape id="calendar_61469" o:spid="_x0000_s1026" o:spt="100" style="position:absolute;left:152400;top:171450;height:165735;width:142875;v-text-anchor:middle;" fillcolor="#FFFFFF [3212]" filled="t" stroked="f" coordsize="7340,8537" o:gfxdata="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fDi1vQAA&#10;ANsAAAAPAAAAAAAAAAEAIAAAACIAAABkcnMvZG93bnJldi54bWxQSwECFAAUAAAACACHTuJAMy8F&#10;njsAAAA5AAAAEAAAAAAAAAABACAAAAAMAQAAZHJzL3NoYXBleG1sLnhtbFBLBQYAAAAABgAGAFsB&#10;AAC2AwAAAAA=&#10;" path="m4584,4467c5373,4059,5867,3243,5864,2355c5885,1070,4857,14,3573,0c2296,24,1279,1078,1301,2355c1293,3248,1788,4069,2581,4480c1105,4656,0,5918,21,7404l21,7571c21,8006,309,8281,898,8403c1548,8500,2206,8537,2862,8512l4475,8512c5998,8512,7317,8512,7317,7571l7317,7404c7340,5851,6135,4556,4584,4467xe">
                  <v:path o:connectlocs="89228,86721;114144,45719;69549,0;25324,45719;50239,86973;408,143739;408,146981;17479,163133;55709,165249;87107,165249;142427,146981;142427,143739;89228,86721" o:connectangles="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8245475</wp:posOffset>
                </wp:positionV>
                <wp:extent cx="6322060" cy="75311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060" cy="753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6E78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default" w:asciiTheme="minorEastAsia" w:hAnsiTheme="minorEastAsia" w:eastAsiaTheme="minorEastAsia" w:cstheme="minorEastAsia"/>
                                <w:color w:val="404040" w:themeColor="text1" w:themeTint="BF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word、PowerPoint、excel等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办公软件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3"/>
                                <w:szCs w:val="23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404040" w:themeColor="text1" w:themeTint="BF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简单制作BI模版。</w:t>
                            </w:r>
                          </w:p>
                          <w:p w14:paraId="791D903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404040" w:themeColor="text1" w:themeTint="BF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简单掌握java、Python、SQL等语言编程。</w:t>
                            </w:r>
                          </w:p>
                          <w:p w14:paraId="71B3237B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35pt;margin-top:649.25pt;height:59.3pt;width:497.8pt;z-index:251667456;mso-width-relative:page;mso-height-relative:page;" filled="f" stroked="f" coordsize="21600,21600" o:gfxdata="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/Ek+NN0AAAANAQAADwAAAAAAAAABACAAAAAiAAAA&#10;ZHJzL2Rvd25yZXYueG1sUEsBAhQAFAAAAAgAh07iQHbBdAc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FB6E78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default" w:asciiTheme="minorEastAsia" w:hAnsiTheme="minorEastAsia" w:eastAsiaTheme="minorEastAsia" w:cstheme="minorEastAsia"/>
                          <w:color w:val="404040" w:themeColor="text1" w:themeTint="BF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word、PowerPoint、excel等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办公软件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3"/>
                          <w:szCs w:val="23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Theme="minorEastAsia" w:hAnsiTheme="minorEastAsia" w:cstheme="minorEastAsia"/>
                          <w:color w:val="404040" w:themeColor="text1" w:themeTint="BF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简单制作BI模版。</w:t>
                      </w:r>
                    </w:p>
                    <w:p w14:paraId="791D903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404040" w:themeColor="text1" w:themeTint="BF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简单掌握java、Python、SQL等语言编程。</w:t>
                      </w:r>
                    </w:p>
                    <w:p w14:paraId="71B3237B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1877060</wp:posOffset>
                </wp:positionV>
                <wp:extent cx="6322060" cy="193294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060" cy="193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8E44E"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2024.07 - 2024.09              上海中域咖烨咖啡有限公司                       产品运营</w:t>
                            </w:r>
                          </w:p>
                          <w:p w14:paraId="34C0EE9D"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3"/>
                                <w:szCs w:val="2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3"/>
                                <w:szCs w:val="23"/>
                                <w:lang w:val="en-US" w:eastAsia="zh-CN"/>
                              </w:rPr>
                              <w:t>产品运营：负责咖啡产品运营，涵盖意式浓缩等经典及特色创意咖啡，面向咖啡爱好者、上班族。</w:t>
                            </w:r>
                          </w:p>
                          <w:p w14:paraId="6549E6DC"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3"/>
                                <w:szCs w:val="2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3"/>
                                <w:szCs w:val="23"/>
                                <w:lang w:val="en-US" w:eastAsia="zh-CN"/>
                              </w:rPr>
                              <w:t>数据工作：用企迈系统收集营业额、会员增长等数据，整理分析，为决策提供依据，助力次月营业额环比增 8%。</w:t>
                            </w:r>
                          </w:p>
                          <w:p w14:paraId="0D1B77B1"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3"/>
                                <w:szCs w:val="2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3"/>
                                <w:szCs w:val="23"/>
                                <w:lang w:val="en-US" w:eastAsia="zh-CN"/>
                              </w:rPr>
                              <w:t>文案撰写：挖掘产品特色，撰写推广文案，产品线上点击率提 15%，线下产品销量周均增 12%。</w:t>
                            </w:r>
                          </w:p>
                          <w:p w14:paraId="7846BAC3"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3"/>
                                <w:szCs w:val="2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3"/>
                                <w:szCs w:val="23"/>
                                <w:lang w:val="en-US" w:eastAsia="zh-CN"/>
                              </w:rPr>
                              <w:t>活动策划：参与打折、买一送一等促销活动策划，协调资源，活动期客流量同比增 20%，销售额提 30% ，会员数增 50%。</w:t>
                            </w:r>
                          </w:p>
                          <w:p w14:paraId="21B7AFFC"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3"/>
                                <w:szCs w:val="2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3"/>
                                <w:szCs w:val="23"/>
                                <w:lang w:val="en-US" w:eastAsia="zh-CN"/>
                              </w:rPr>
                              <w:t>海报制作：用设计软件制作海报，优化色彩排版，活动参与度提升 25%。</w:t>
                            </w:r>
                          </w:p>
                          <w:p w14:paraId="4AF299B1"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3"/>
                                <w:szCs w:val="23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1pt;margin-top:147.8pt;height:152.2pt;width:497.8pt;z-index:251671552;mso-width-relative:page;mso-height-relative:page;" filled="f" stroked="f" coordsize="21600,21600" o:gfxdata="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9UiZt90AAAALAQAADwAAAAAAAAABACAAAAAiAAAA&#10;ZHJzL2Rvd25yZXYueG1sUEsBAhQAFAAAAAgAh07iQIXFlnI7AgAAaQ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B08E44E"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2024.07 - 2024.09              上海中域咖烨咖啡有限公司                       产品运营</w:t>
                      </w:r>
                    </w:p>
                    <w:p w14:paraId="34C0EE9D">
                      <w:pPr>
                        <w:rPr>
                          <w:rFonts w:hint="eastAsia" w:asciiTheme="minorEastAsia" w:hAnsiTheme="minorEastAsia" w:eastAsiaTheme="minorEastAsia" w:cstheme="minorEastAsia"/>
                          <w:sz w:val="23"/>
                          <w:szCs w:val="23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3"/>
                          <w:szCs w:val="23"/>
                          <w:lang w:val="en-US" w:eastAsia="zh-CN"/>
                        </w:rPr>
                        <w:t>产品运营：负责咖啡产品运营，涵盖意式浓缩等经典及特色创意咖啡，面向咖啡爱好者、上班族。</w:t>
                      </w:r>
                    </w:p>
                    <w:p w14:paraId="6549E6DC">
                      <w:pPr>
                        <w:rPr>
                          <w:rFonts w:hint="eastAsia" w:asciiTheme="minorEastAsia" w:hAnsiTheme="minorEastAsia" w:eastAsiaTheme="minorEastAsia" w:cstheme="minorEastAsia"/>
                          <w:sz w:val="23"/>
                          <w:szCs w:val="23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3"/>
                          <w:szCs w:val="23"/>
                          <w:lang w:val="en-US" w:eastAsia="zh-CN"/>
                        </w:rPr>
                        <w:t>数据工作：用企迈系统收集营业额、会员增长等数据，整理分析，为决策提供依据，助力次月营业额环比增 8%。</w:t>
                      </w:r>
                    </w:p>
                    <w:p w14:paraId="0D1B77B1">
                      <w:pPr>
                        <w:rPr>
                          <w:rFonts w:hint="eastAsia" w:asciiTheme="minorEastAsia" w:hAnsiTheme="minorEastAsia" w:eastAsiaTheme="minorEastAsia" w:cstheme="minorEastAsia"/>
                          <w:sz w:val="23"/>
                          <w:szCs w:val="23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3"/>
                          <w:szCs w:val="23"/>
                          <w:lang w:val="en-US" w:eastAsia="zh-CN"/>
                        </w:rPr>
                        <w:t>文案撰写：挖掘产品特色，撰写推广文案，产品线上点击率提 15%，线下产品销量周均增 12%。</w:t>
                      </w:r>
                    </w:p>
                    <w:p w14:paraId="7846BAC3">
                      <w:pPr>
                        <w:rPr>
                          <w:rFonts w:hint="eastAsia" w:asciiTheme="minorEastAsia" w:hAnsiTheme="minorEastAsia" w:eastAsiaTheme="minorEastAsia" w:cstheme="minorEastAsia"/>
                          <w:sz w:val="23"/>
                          <w:szCs w:val="23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3"/>
                          <w:szCs w:val="23"/>
                          <w:lang w:val="en-US" w:eastAsia="zh-CN"/>
                        </w:rPr>
                        <w:t>活动策划：参与打折、买一送一等促销活动策划，协调资源，活动期客流量同比增 20%，销售额提 30% ，会员数增 50%。</w:t>
                      </w:r>
                    </w:p>
                    <w:p w14:paraId="21B7AFFC">
                      <w:pPr>
                        <w:rPr>
                          <w:rFonts w:hint="eastAsia" w:asciiTheme="minorEastAsia" w:hAnsiTheme="minorEastAsia" w:eastAsiaTheme="minorEastAsia" w:cstheme="minorEastAsia"/>
                          <w:sz w:val="23"/>
                          <w:szCs w:val="23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3"/>
                          <w:szCs w:val="23"/>
                          <w:lang w:val="en-US" w:eastAsia="zh-CN"/>
                        </w:rPr>
                        <w:t>海报制作：用设计软件制作海报，优化色彩排版，活动参与度提升 25%。</w:t>
                      </w:r>
                    </w:p>
                    <w:p w14:paraId="4AF299B1">
                      <w:pPr>
                        <w:rPr>
                          <w:rFonts w:hint="eastAsia" w:asciiTheme="minorEastAsia" w:hAnsiTheme="minorEastAsia" w:eastAsiaTheme="minorEastAsia" w:cstheme="minorEastAsia"/>
                          <w:sz w:val="23"/>
                          <w:szCs w:val="23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1402080</wp:posOffset>
                </wp:positionV>
                <wp:extent cx="6299200" cy="408940"/>
                <wp:effectExtent l="0" t="0" r="0" b="1079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408940"/>
                          <a:chOff x="22860" y="-31750"/>
                          <a:chExt cx="6299200" cy="408940"/>
                        </a:xfrm>
                      </wpg:grpSpPr>
                      <wpg:grpSp>
                        <wpg:cNvPr id="48" name="组合 21"/>
                        <wpg:cNvGrpSpPr/>
                        <wpg:grpSpPr>
                          <a:xfrm>
                            <a:off x="22860" y="-31750"/>
                            <a:ext cx="6299200" cy="408940"/>
                            <a:chOff x="22860" y="-31750"/>
                            <a:chExt cx="6299200" cy="408940"/>
                          </a:xfrm>
                        </wpg:grpSpPr>
                        <wps:wsp>
                          <wps:cNvPr id="24" name="矩形 22"/>
                          <wps:cNvSpPr/>
                          <wps:spPr>
                            <a:xfrm>
                              <a:off x="22860" y="60960"/>
                              <a:ext cx="629920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矩形 23"/>
                          <wps:cNvSpPr/>
                          <wps:spPr>
                            <a:xfrm>
                              <a:off x="29210" y="68580"/>
                              <a:ext cx="149860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175" y="-31750"/>
                              <a:ext cx="938530" cy="408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9ADF563">
                                <w:pPr>
                                  <w:jc w:val="distribute"/>
                                  <w:rPr>
                                    <w:rFonts w:hint="default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8"/>
                                    <w:lang w:val="en-U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1" name="calendar_61469"/>
                        <wps:cNvSpPr/>
                        <wps:spPr>
                          <a:xfrm>
                            <a:off x="137160" y="127635"/>
                            <a:ext cx="179070" cy="186055"/>
                          </a:xfrm>
                          <a:custGeom>
                            <a:avLst/>
                            <a:gdLst>
                              <a:gd name="T0" fmla="*/ 7544 w 10015"/>
                              <a:gd name="T1" fmla="*/ 8179 h 10380"/>
                              <a:gd name="T2" fmla="*/ 6327 w 10015"/>
                              <a:gd name="T3" fmla="*/ 8861 h 10380"/>
                              <a:gd name="T4" fmla="*/ 6327 w 10015"/>
                              <a:gd name="T5" fmla="*/ 9731 h 10380"/>
                              <a:gd name="T6" fmla="*/ 5679 w 10015"/>
                              <a:gd name="T7" fmla="*/ 10380 h 10380"/>
                              <a:gd name="T8" fmla="*/ 4337 w 10015"/>
                              <a:gd name="T9" fmla="*/ 10380 h 10380"/>
                              <a:gd name="T10" fmla="*/ 3689 w 10015"/>
                              <a:gd name="T11" fmla="*/ 9731 h 10380"/>
                              <a:gd name="T12" fmla="*/ 3689 w 10015"/>
                              <a:gd name="T13" fmla="*/ 8861 h 10380"/>
                              <a:gd name="T14" fmla="*/ 2472 w 10015"/>
                              <a:gd name="T15" fmla="*/ 8179 h 10380"/>
                              <a:gd name="T16" fmla="*/ 1736 w 10015"/>
                              <a:gd name="T17" fmla="*/ 8604 h 10380"/>
                              <a:gd name="T18" fmla="*/ 850 w 10015"/>
                              <a:gd name="T19" fmla="*/ 8366 h 10380"/>
                              <a:gd name="T20" fmla="*/ 180 w 10015"/>
                              <a:gd name="T21" fmla="*/ 7204 h 10380"/>
                              <a:gd name="T22" fmla="*/ 416 w 10015"/>
                              <a:gd name="T23" fmla="*/ 6318 h 10380"/>
                              <a:gd name="T24" fmla="*/ 1117 w 10015"/>
                              <a:gd name="T25" fmla="*/ 5913 h 10380"/>
                              <a:gd name="T26" fmla="*/ 1117 w 10015"/>
                              <a:gd name="T27" fmla="*/ 4468 h 10380"/>
                              <a:gd name="T28" fmla="*/ 416 w 10015"/>
                              <a:gd name="T29" fmla="*/ 4063 h 10380"/>
                              <a:gd name="T30" fmla="*/ 179 w 10015"/>
                              <a:gd name="T31" fmla="*/ 3176 h 10380"/>
                              <a:gd name="T32" fmla="*/ 849 w 10015"/>
                              <a:gd name="T33" fmla="*/ 2014 h 10380"/>
                              <a:gd name="T34" fmla="*/ 1735 w 10015"/>
                              <a:gd name="T35" fmla="*/ 1776 h 10380"/>
                              <a:gd name="T36" fmla="*/ 2471 w 10015"/>
                              <a:gd name="T37" fmla="*/ 2201 h 10380"/>
                              <a:gd name="T38" fmla="*/ 3689 w 10015"/>
                              <a:gd name="T39" fmla="*/ 1518 h 10380"/>
                              <a:gd name="T40" fmla="*/ 3689 w 10015"/>
                              <a:gd name="T41" fmla="*/ 649 h 10380"/>
                              <a:gd name="T42" fmla="*/ 4337 w 10015"/>
                              <a:gd name="T43" fmla="*/ 0 h 10380"/>
                              <a:gd name="T44" fmla="*/ 5678 w 10015"/>
                              <a:gd name="T45" fmla="*/ 0 h 10380"/>
                              <a:gd name="T46" fmla="*/ 6327 w 10015"/>
                              <a:gd name="T47" fmla="*/ 649 h 10380"/>
                              <a:gd name="T48" fmla="*/ 6327 w 10015"/>
                              <a:gd name="T49" fmla="*/ 1519 h 10380"/>
                              <a:gd name="T50" fmla="*/ 7543 w 10015"/>
                              <a:gd name="T51" fmla="*/ 2201 h 10380"/>
                              <a:gd name="T52" fmla="*/ 8280 w 10015"/>
                              <a:gd name="T53" fmla="*/ 1776 h 10380"/>
                              <a:gd name="T54" fmla="*/ 9166 w 10015"/>
                              <a:gd name="T55" fmla="*/ 2014 h 10380"/>
                              <a:gd name="T56" fmla="*/ 9836 w 10015"/>
                              <a:gd name="T57" fmla="*/ 3176 h 10380"/>
                              <a:gd name="T58" fmla="*/ 9598 w 10015"/>
                              <a:gd name="T59" fmla="*/ 4063 h 10380"/>
                              <a:gd name="T60" fmla="*/ 8897 w 10015"/>
                              <a:gd name="T61" fmla="*/ 4468 h 10380"/>
                              <a:gd name="T62" fmla="*/ 8897 w 10015"/>
                              <a:gd name="T63" fmla="*/ 5913 h 10380"/>
                              <a:gd name="T64" fmla="*/ 9598 w 10015"/>
                              <a:gd name="T65" fmla="*/ 6318 h 10380"/>
                              <a:gd name="T66" fmla="*/ 9836 w 10015"/>
                              <a:gd name="T67" fmla="*/ 7204 h 10380"/>
                              <a:gd name="T68" fmla="*/ 9166 w 10015"/>
                              <a:gd name="T69" fmla="*/ 8366 h 10380"/>
                              <a:gd name="T70" fmla="*/ 8280 w 10015"/>
                              <a:gd name="T71" fmla="*/ 8604 h 10380"/>
                              <a:gd name="T72" fmla="*/ 7544 w 10015"/>
                              <a:gd name="T73" fmla="*/ 8179 h 10380"/>
                              <a:gd name="T74" fmla="*/ 5007 w 10015"/>
                              <a:gd name="T75" fmla="*/ 7138 h 10380"/>
                              <a:gd name="T76" fmla="*/ 6986 w 10015"/>
                              <a:gd name="T77" fmla="*/ 5191 h 10380"/>
                              <a:gd name="T78" fmla="*/ 5007 w 10015"/>
                              <a:gd name="T79" fmla="*/ 3245 h 10380"/>
                              <a:gd name="T80" fmla="*/ 3029 w 10015"/>
                              <a:gd name="T81" fmla="*/ 5191 h 10380"/>
                              <a:gd name="T82" fmla="*/ 5007 w 10015"/>
                              <a:gd name="T83" fmla="*/ 7138 h 10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0015" h="10380">
                                <a:moveTo>
                                  <a:pt x="7544" y="8179"/>
                                </a:moveTo>
                                <a:cubicBezTo>
                                  <a:pt x="7181" y="8476"/>
                                  <a:pt x="6770" y="8707"/>
                                  <a:pt x="6327" y="8861"/>
                                </a:cubicBezTo>
                                <a:lnTo>
                                  <a:pt x="6327" y="9731"/>
                                </a:lnTo>
                                <a:cubicBezTo>
                                  <a:pt x="6327" y="10090"/>
                                  <a:pt x="6037" y="10380"/>
                                  <a:pt x="5679" y="10380"/>
                                </a:cubicBezTo>
                                <a:lnTo>
                                  <a:pt x="4337" y="10380"/>
                                </a:lnTo>
                                <a:cubicBezTo>
                                  <a:pt x="3979" y="10380"/>
                                  <a:pt x="3689" y="10090"/>
                                  <a:pt x="3689" y="9731"/>
                                </a:cubicBezTo>
                                <a:lnTo>
                                  <a:pt x="3689" y="8861"/>
                                </a:lnTo>
                                <a:cubicBezTo>
                                  <a:pt x="3246" y="8708"/>
                                  <a:pt x="2834" y="8476"/>
                                  <a:pt x="2472" y="8179"/>
                                </a:cubicBezTo>
                                <a:lnTo>
                                  <a:pt x="1736" y="8604"/>
                                </a:lnTo>
                                <a:cubicBezTo>
                                  <a:pt x="1426" y="8782"/>
                                  <a:pt x="1030" y="8676"/>
                                  <a:pt x="850" y="8366"/>
                                </a:cubicBezTo>
                                <a:lnTo>
                                  <a:pt x="180" y="7204"/>
                                </a:lnTo>
                                <a:cubicBezTo>
                                  <a:pt x="1" y="6894"/>
                                  <a:pt x="106" y="6497"/>
                                  <a:pt x="416" y="6318"/>
                                </a:cubicBezTo>
                                <a:lnTo>
                                  <a:pt x="1117" y="5913"/>
                                </a:lnTo>
                                <a:cubicBezTo>
                                  <a:pt x="1026" y="5435"/>
                                  <a:pt x="1026" y="4945"/>
                                  <a:pt x="1117" y="4468"/>
                                </a:cubicBezTo>
                                <a:lnTo>
                                  <a:pt x="416" y="4063"/>
                                </a:lnTo>
                                <a:cubicBezTo>
                                  <a:pt x="106" y="3884"/>
                                  <a:pt x="0" y="3486"/>
                                  <a:pt x="179" y="3176"/>
                                </a:cubicBezTo>
                                <a:lnTo>
                                  <a:pt x="849" y="2014"/>
                                </a:lnTo>
                                <a:cubicBezTo>
                                  <a:pt x="1027" y="1704"/>
                                  <a:pt x="1425" y="1598"/>
                                  <a:pt x="1735" y="1776"/>
                                </a:cubicBezTo>
                                <a:lnTo>
                                  <a:pt x="2471" y="2201"/>
                                </a:lnTo>
                                <a:cubicBezTo>
                                  <a:pt x="2834" y="1904"/>
                                  <a:pt x="3245" y="1671"/>
                                  <a:pt x="3689" y="1518"/>
                                </a:cubicBezTo>
                                <a:lnTo>
                                  <a:pt x="3689" y="649"/>
                                </a:lnTo>
                                <a:cubicBezTo>
                                  <a:pt x="3689" y="290"/>
                                  <a:pt x="3979" y="0"/>
                                  <a:pt x="4337" y="0"/>
                                </a:cubicBezTo>
                                <a:lnTo>
                                  <a:pt x="5678" y="0"/>
                                </a:lnTo>
                                <a:cubicBezTo>
                                  <a:pt x="6037" y="0"/>
                                  <a:pt x="6327" y="290"/>
                                  <a:pt x="6327" y="649"/>
                                </a:cubicBezTo>
                                <a:lnTo>
                                  <a:pt x="6327" y="1519"/>
                                </a:lnTo>
                                <a:cubicBezTo>
                                  <a:pt x="6776" y="1675"/>
                                  <a:pt x="7186" y="1908"/>
                                  <a:pt x="7543" y="2201"/>
                                </a:cubicBezTo>
                                <a:lnTo>
                                  <a:pt x="8280" y="1776"/>
                                </a:lnTo>
                                <a:cubicBezTo>
                                  <a:pt x="8590" y="1598"/>
                                  <a:pt x="8986" y="1704"/>
                                  <a:pt x="9166" y="2014"/>
                                </a:cubicBezTo>
                                <a:lnTo>
                                  <a:pt x="9836" y="3176"/>
                                </a:lnTo>
                                <a:cubicBezTo>
                                  <a:pt x="10015" y="3486"/>
                                  <a:pt x="9908" y="3883"/>
                                  <a:pt x="9598" y="4063"/>
                                </a:cubicBezTo>
                                <a:lnTo>
                                  <a:pt x="8897" y="4468"/>
                                </a:lnTo>
                                <a:cubicBezTo>
                                  <a:pt x="8988" y="4945"/>
                                  <a:pt x="8988" y="5435"/>
                                  <a:pt x="8897" y="5913"/>
                                </a:cubicBezTo>
                                <a:lnTo>
                                  <a:pt x="9598" y="6318"/>
                                </a:lnTo>
                                <a:cubicBezTo>
                                  <a:pt x="9908" y="6496"/>
                                  <a:pt x="10015" y="6894"/>
                                  <a:pt x="9836" y="7204"/>
                                </a:cubicBezTo>
                                <a:lnTo>
                                  <a:pt x="9166" y="8366"/>
                                </a:lnTo>
                                <a:cubicBezTo>
                                  <a:pt x="8987" y="8676"/>
                                  <a:pt x="8590" y="8782"/>
                                  <a:pt x="8280" y="8604"/>
                                </a:cubicBezTo>
                                <a:lnTo>
                                  <a:pt x="7544" y="8179"/>
                                </a:lnTo>
                                <a:close/>
                                <a:moveTo>
                                  <a:pt x="5007" y="7138"/>
                                </a:moveTo>
                                <a:cubicBezTo>
                                  <a:pt x="6100" y="7138"/>
                                  <a:pt x="6986" y="6266"/>
                                  <a:pt x="6986" y="5191"/>
                                </a:cubicBezTo>
                                <a:cubicBezTo>
                                  <a:pt x="6986" y="4116"/>
                                  <a:pt x="6100" y="3245"/>
                                  <a:pt x="5007" y="3245"/>
                                </a:cubicBezTo>
                                <a:cubicBezTo>
                                  <a:pt x="3915" y="3245"/>
                                  <a:pt x="3029" y="4116"/>
                                  <a:pt x="3029" y="5191"/>
                                </a:cubicBezTo>
                                <a:cubicBezTo>
                                  <a:pt x="3029" y="6266"/>
                                  <a:pt x="3915" y="7138"/>
                                  <a:pt x="5007" y="71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110.4pt;height:32.2pt;width:496pt;z-index:251670528;mso-width-relative:page;mso-height-relative:page;" coordorigin="22860,-31750" coordsize="6299200,408940" o:gfxdata="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">
                <o:lock v:ext="edit" aspectratio="f"/>
                <v:group id="组合 21" o:spid="_x0000_s1026" o:spt="203" style="position:absolute;left:22860;top:-31750;height:408940;width:6299200;" coordorigin="22860,-31750" coordsize="6299200,40894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22" o:spid="_x0000_s1026" o:spt="1" style="position:absolute;left:22860;top:60960;height:298450;width:6299200;v-text-anchor:middle;" fillcolor="#F2F2F2 [3052]" filled="t" stroked="f" coordsize="21600,21600" o:gfxdata="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jHV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23" o:spid="_x0000_s1026" o:spt="1" style="position:absolute;left:29210;top:68580;height:298450;width:1498600;v-text-anchor:middle;" fillcolor="#44546A [3215]" filled="t" stroked="f" coordsize="21600,21600" o:gfxdata="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fVu4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384175;top:-31750;height:408940;width:938530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39ADF563">
                          <w:pPr>
                            <w:jc w:val="distribute"/>
                            <w:rPr>
                              <w:rFonts w:hint="default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8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sz w:val="24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</v:group>
                <v:shape id="calendar_61469" o:spid="_x0000_s1026" o:spt="100" style="position:absolute;left:137160;top:127635;height:186055;width:179070;v-text-anchor:middle;" fillcolor="#FFFFFF [3212]" filled="t" stroked="f" coordsize="10015,10380" o:gfxdata="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lFLO8AAAA&#10;2wAAAA8AAAAAAAAAAQAgAAAAIgAAAGRycy9kb3ducmV2LnhtbFBLAQIUABQAAAAIAIdO4kAzLwWe&#10;OwAAADkAAAAQAAAAAAAAAAEAIAAAAAsBAABkcnMvc2hhcGV4bWwueG1sUEsFBgAAAAAGAAYAWwEA&#10;ALUDAAAAAA==&#10;" path="m7544,8179c7181,8476,6770,8707,6327,8861l6327,9731c6327,10090,6037,10380,5679,10380l4337,10380c3979,10380,3689,10090,3689,9731l3689,8861c3246,8708,2834,8476,2472,8179l1736,8604c1426,8782,1030,8676,850,8366l180,7204c1,6894,106,6497,416,6318l1117,5913c1026,5435,1026,4945,1117,4468l416,4063c106,3884,0,3486,179,3176l849,2014c1027,1704,1425,1598,1735,1776l2471,2201c2834,1904,3245,1671,3689,1518l3689,649c3689,290,3979,0,4337,0l5678,0c6037,0,6327,290,6327,649l6327,1519c6776,1675,7186,1908,7543,2201l8280,1776c8590,1598,8986,1704,9166,2014l9836,3176c10015,3486,9908,3883,9598,4063l8897,4468c8988,4945,8988,5435,8897,5913l9598,6318c9908,6496,10015,6894,9836,7204l9166,8366c8987,8676,8590,8782,8280,8604l7544,8179xm5007,7138c6100,7138,6986,6266,6986,5191c6986,4116,6100,3245,5007,3245c3915,3245,3029,4116,3029,5191c3029,6266,3915,7138,5007,7138xe">
                  <v:path o:connectlocs="134888,146603;113127,158827;113127,174422;101541,186055;77546,186055;65959,174422;65959,158827;44199,146603;31039,154221;15198,149955;3218,129127;7438,113246;19972,105986;19972,80086;7438,72826;3200,56927;15180,36099;31022,31833;44181,39451;65959,27209;65959,11632;77546,0;101523,0;113127,11632;113127,27227;134870,39451;148047,31833;163889,36099;175869,56927;171613,72826;159079,80086;159079,105986;171613,113246;175869,129127;163889,149955;148047,154221;134888,146603;89526,127944;124910,93045;89526,58164;54159,93045;89526,127944" o:connectangles="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4161790</wp:posOffset>
                </wp:positionV>
                <wp:extent cx="6322060" cy="762000"/>
                <wp:effectExtent l="0" t="0" r="0" b="381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06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C52F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atLeast"/>
                              <w:textAlignment w:val="auto"/>
                              <w:rPr>
                                <w:rFonts w:hint="default" w:asciiTheme="minorEastAsia" w:hAnsiTheme="minorEastAsia" w:eastAsiaTheme="minorEastAsia" w:cstheme="minorEastAsia"/>
                                <w:color w:val="404040" w:themeColor="text1" w:themeTint="BF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404040" w:themeColor="text1" w:themeTint="BF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活动参与：</w:t>
                            </w:r>
                          </w:p>
                          <w:p w14:paraId="13B2018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atLeast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参加学校各项实践活动，与成员团结协作，完成实践工作，制作ppt。</w:t>
                            </w:r>
                          </w:p>
                          <w:p w14:paraId="459A897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atLeast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主动去敬老院帮助慰问老人，协助学校运动会和晚会等大型活动的顺利举行。</w:t>
                            </w:r>
                          </w:p>
                          <w:p w14:paraId="216C3B7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atLeast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3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参加2024年互联网+大创项目：《低成本旅游资源整合 轻游APP》</w:t>
                            </w:r>
                          </w:p>
                          <w:p w14:paraId="038F1F61">
                            <w:pPr>
                              <w:rPr>
                                <w:rFonts w:hint="eastAsia"/>
                                <w:b/>
                                <w:bCs/>
                                <w:sz w:val="23"/>
                                <w:szCs w:val="2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3"/>
                                <w:szCs w:val="23"/>
                                <w:lang w:val="en-US" w:eastAsia="zh-CN"/>
                              </w:rPr>
                              <w:t>奖项荣誉：</w:t>
                            </w:r>
                          </w:p>
                          <w:p w14:paraId="0AB0E2FD">
                            <w:pPr>
                              <w:rPr>
                                <w:rFonts w:hint="eastAsia"/>
                                <w:sz w:val="23"/>
                                <w:szCs w:val="2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3"/>
                                <w:szCs w:val="23"/>
                                <w:lang w:val="en-US" w:eastAsia="zh-CN"/>
                              </w:rPr>
                              <w:t>荣获2023-2024学年优秀学生三等奖学金、荣获“21世纪杯”全国英语演讲比赛校园一等奖、</w:t>
                            </w:r>
                          </w:p>
                          <w:p w14:paraId="20A8D151">
                            <w:pPr>
                              <w:rPr>
                                <w:rFonts w:hint="default"/>
                                <w:sz w:val="23"/>
                                <w:szCs w:val="2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3"/>
                                <w:szCs w:val="23"/>
                                <w:lang w:val="en-US" w:eastAsia="zh-CN"/>
                              </w:rPr>
                              <w:t>荣获“外研U词杯”全国大学生英语词汇智慧学习比赛全国一等奖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8pt;margin-top:327.7pt;height:60pt;width:497.8pt;z-index:251663360;mso-width-relative:page;mso-height-relative:page;" filled="f" stroked="f" coordsize="21600,21600" o:gfxdata="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9NxdDXAAAACwEAAA8AAAAAAAAAAQAgAAAAIgAAAGRycy9k&#10;b3ducmV2LnhtbFBLAQIUABQAAAAIAIdO4kB1lYJWPAIAAGg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06EC52F8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00" w:lineRule="atLeast"/>
                        <w:textAlignment w:val="auto"/>
                        <w:rPr>
                          <w:rFonts w:hint="default" w:asciiTheme="minorEastAsia" w:hAnsiTheme="minorEastAsia" w:eastAsiaTheme="minorEastAsia" w:cstheme="minorEastAsia"/>
                          <w:color w:val="404040" w:themeColor="text1" w:themeTint="BF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404040" w:themeColor="text1" w:themeTint="BF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活动参与：</w:t>
                      </w:r>
                    </w:p>
                    <w:p w14:paraId="13B2018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00" w:lineRule="atLeast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参加学校各项实践活动，与成员团结协作，完成实践工作，制作ppt。</w:t>
                      </w:r>
                    </w:p>
                    <w:p w14:paraId="459A8978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00" w:lineRule="atLeast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主动去敬老院帮助慰问老人，协助学校运动会和晚会等大型活动的顺利举行。</w:t>
                      </w:r>
                    </w:p>
                    <w:p w14:paraId="216C3B7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00" w:lineRule="atLeast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3"/>
                          <w:szCs w:val="2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参加2024年互联网+大创项目：《低成本旅游资源整合 轻游APP》</w:t>
                      </w:r>
                    </w:p>
                    <w:p w14:paraId="038F1F61">
                      <w:pPr>
                        <w:rPr>
                          <w:rFonts w:hint="eastAsia"/>
                          <w:b/>
                          <w:bCs/>
                          <w:sz w:val="23"/>
                          <w:szCs w:val="2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3"/>
                          <w:szCs w:val="23"/>
                          <w:lang w:val="en-US" w:eastAsia="zh-CN"/>
                        </w:rPr>
                        <w:t>奖项荣誉：</w:t>
                      </w:r>
                    </w:p>
                    <w:p w14:paraId="0AB0E2FD">
                      <w:pPr>
                        <w:rPr>
                          <w:rFonts w:hint="eastAsia"/>
                          <w:sz w:val="23"/>
                          <w:szCs w:val="2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3"/>
                          <w:szCs w:val="23"/>
                          <w:lang w:val="en-US" w:eastAsia="zh-CN"/>
                        </w:rPr>
                        <w:t>荣获2023-2024学年优秀学生三等奖学金、荣获“21世纪杯”全国英语演讲比赛校园一等奖、</w:t>
                      </w:r>
                    </w:p>
                    <w:p w14:paraId="20A8D151">
                      <w:pPr>
                        <w:rPr>
                          <w:rFonts w:hint="default"/>
                          <w:sz w:val="23"/>
                          <w:szCs w:val="2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3"/>
                          <w:szCs w:val="23"/>
                          <w:lang w:val="en-US" w:eastAsia="zh-CN"/>
                        </w:rPr>
                        <w:t>荣获“外研U词杯”全国大学生英语词汇智慧学习比赛全国一等奖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4549140</wp:posOffset>
            </wp:positionH>
            <wp:positionV relativeFrom="paragraph">
              <wp:posOffset>102235</wp:posOffset>
            </wp:positionV>
            <wp:extent cx="1097915" cy="1374140"/>
            <wp:effectExtent l="0" t="0" r="6985" b="10160"/>
            <wp:wrapTight wrapText="bothSides">
              <wp:wrapPolygon>
                <wp:start x="1749" y="0"/>
                <wp:lineTo x="0" y="998"/>
                <wp:lineTo x="0" y="20362"/>
                <wp:lineTo x="1749" y="21360"/>
                <wp:lineTo x="19489" y="21360"/>
                <wp:lineTo x="21238" y="20362"/>
                <wp:lineTo x="21238" y="998"/>
                <wp:lineTo x="19489" y="0"/>
                <wp:lineTo x="1749" y="0"/>
              </wp:wrapPolygon>
            </wp:wrapTight>
            <wp:docPr id="1" name="图片 1" descr="dhy图片_2024062118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hy图片_20240621184302"/>
                    <pic:cNvPicPr>
                      <a:picLocks noChangeAspect="1"/>
                    </pic:cNvPicPr>
                  </pic:nvPicPr>
                  <pic:blipFill>
                    <a:blip r:embed="rId4"/>
                    <a:srcRect l="25039" t="6341" r="25595" b="31924"/>
                    <a:stretch>
                      <a:fillRect/>
                    </a:stretch>
                  </pic:blipFill>
                  <pic:spPr>
                    <a:xfrm>
                      <a:off x="0" y="0"/>
                      <a:ext cx="1097915" cy="137414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-457200</wp:posOffset>
                </wp:positionV>
                <wp:extent cx="6299200" cy="694690"/>
                <wp:effectExtent l="0" t="0" r="635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694690"/>
                          <a:chOff x="0" y="0"/>
                          <a:chExt cx="6299200" cy="694690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114300"/>
                            <a:ext cx="6299200" cy="4762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0" y="114300"/>
                            <a:ext cx="6299200" cy="476250"/>
                            <a:chOff x="0" y="0"/>
                            <a:chExt cx="6299200" cy="476250"/>
                          </a:xfrm>
                        </wpg:grpSpPr>
                        <wpg:grpSp>
                          <wpg:cNvPr id="4" name="组合 4"/>
                          <wpg:cNvGrpSpPr/>
                          <wpg:grpSpPr>
                            <a:xfrm>
                              <a:off x="0" y="0"/>
                              <a:ext cx="2139950" cy="476250"/>
                              <a:chOff x="0" y="0"/>
                              <a:chExt cx="2139950" cy="476250"/>
                            </a:xfrm>
                          </wpg:grpSpPr>
                          <wps:wsp>
                            <wps:cNvPr id="2" name="矩形 2"/>
                            <wps:cNvSpPr/>
                            <wps:spPr>
                              <a:xfrm>
                                <a:off x="0" y="0"/>
                                <a:ext cx="17589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直角三角形 3"/>
                            <wps:cNvSpPr/>
                            <wps:spPr>
                              <a:xfrm>
                                <a:off x="1752600" y="0"/>
                                <a:ext cx="387350" cy="47625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" name="矩形 5"/>
                          <wps:cNvSpPr/>
                          <wps:spPr>
                            <a:xfrm>
                              <a:off x="0" y="419100"/>
                              <a:ext cx="62992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0"/>
                            <a:ext cx="1695450" cy="69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033D5BC">
                              <w:pPr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95250"/>
                            <a:ext cx="263652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89EF99C">
                              <w:pPr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BFBFBF" w:themeColor="background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BFBFBF" w:themeColor="background1" w:themeShade="BF"/>
                                  <w:sz w:val="32"/>
                                  <w:szCs w:val="32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pt;margin-top:-36pt;height:54.7pt;width:496pt;z-index:251659264;mso-width-relative:page;mso-height-relative:page;" coordsize="6299200,694690" o:gfxdata="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CIKm7M2QAA&#10;AAoBAAAPAAAAAAAAAAEAIAAAACIAAABkcnMvZG93bnJldi54bWxQSwECFAAUAAAACACHTuJA4P22&#10;45AEAAAUFgAADgAAAAAAAAABACAAAAAoAQAAZHJzL2Uyb0RvYy54bWxQSwUGAAAAAAYABgBZAQAA&#10;KggAAAAA&#10;">
                <o:lock v:ext="edit" aspectratio="f"/>
                <v:rect id="_x0000_s1026" o:spid="_x0000_s1026" o:spt="1" style="position:absolute;left:0;top:114300;height:476250;width:6299200;v-text-anchor:middle;" fillcolor="#F2F2F2 [3052]" filled="t" stroked="f" coordsize="21600,21600" o:gfxdata="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Qmm+/&#10;AAAA2g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114300;height:476250;width:6299200;" coordsize="6299200,47625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476250;width:2139950;" coordsize="2139950,47625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0;top:0;height:476250;width:1758950;v-text-anchor:middle;" fillcolor="#44546A [3215]" filled="t" stroked="f" coordsize="21600,21600" o:gfxdata="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1p+PugAAANo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6" type="#_x0000_t6" style="position:absolute;left:1752600;top:0;height:476250;width:387350;v-text-anchor:middle;" fillcolor="#44546A [3215]" filled="t" stroked="f" coordsize="21600,21600" o:gfxdata="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Oh7m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_x0000_s1026" o:spid="_x0000_s1026" o:spt="1" style="position:absolute;left:0;top:419100;height:57150;width:6299200;v-text-anchor:middle;" fillcolor="#44546A [3215]" filled="t" stroked="f" coordsize="21600,21600" o:gfxdata="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/B/u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100;top:0;height:694690;width:169545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033D5BC">
                        <w:pPr>
                          <w:jc w:val="distribute"/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57400;top:95250;height:381000;width:2636520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689EF99C">
                        <w:pPr>
                          <w:jc w:val="distribute"/>
                          <w:rPr>
                            <w:rFonts w:ascii="微软雅黑" w:hAnsi="微软雅黑" w:eastAsia="微软雅黑"/>
                            <w:b/>
                            <w:bCs/>
                            <w:color w:val="BFBFBF" w:themeColor="background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BFBFBF" w:themeColor="background1" w:themeShade="BF"/>
                            <w:sz w:val="32"/>
                            <w:szCs w:val="32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君黑-45简">
    <w:altName w:val="汉仪君黑-45简"/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NiwiaGRpZCI6IjMzOWIwOTI3NjgxZmZkNzRmYTcxNmFjMjdhYWRkMjhlIiwidXNlckNvdW50IjoxfQ=="/>
  </w:docVars>
  <w:rsids>
    <w:rsidRoot w:val="3351515C"/>
    <w:rsid w:val="00330185"/>
    <w:rsid w:val="009B2FC3"/>
    <w:rsid w:val="00A13C9A"/>
    <w:rsid w:val="00C023CC"/>
    <w:rsid w:val="00C453E0"/>
    <w:rsid w:val="148240EB"/>
    <w:rsid w:val="1E5A3EC3"/>
    <w:rsid w:val="295B776F"/>
    <w:rsid w:val="3351515C"/>
    <w:rsid w:val="399B3B35"/>
    <w:rsid w:val="42B51904"/>
    <w:rsid w:val="4A2A366B"/>
    <w:rsid w:val="4D9F1383"/>
    <w:rsid w:val="50A30487"/>
    <w:rsid w:val="568532C3"/>
    <w:rsid w:val="574A04A7"/>
    <w:rsid w:val="5AD67D94"/>
    <w:rsid w:val="74E04C2B"/>
    <w:rsid w:val="7F02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901c85c1-fd6a-4fb1-985a-0a476a3aa6d6\&#26080;&#32463;&#39564;&#20250;&#35745;&#23454;&#20064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无经验会计实习简历.docx</Template>
  <Pages>1</Pages>
  <Words>0</Words>
  <Characters>0</Characters>
  <Lines>1</Lines>
  <Paragraphs>1</Paragraphs>
  <TotalTime>50</TotalTime>
  <ScaleCrop>false</ScaleCrop>
  <LinksUpToDate>false</LinksUpToDate>
  <CharactersWithSpaces>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2024-04-01T14:39:00Z</dcterms:created>
  <dc:creator>薄荷味道</dc:creator>
  <cp:lastModifiedBy>梦星_baek</cp:lastModifiedBy>
  <dcterms:modified xsi:type="dcterms:W3CDTF">2025-05-25T06:54:52Z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UUID">
    <vt:lpwstr>v1.0_mb_nxRupuFX54V/7LuNHhXLqA==</vt:lpwstr>
  </property>
  <property fmtid="{D5CDD505-2E9C-101B-9397-08002B2CF9AE}" pid="4" name="ICV">
    <vt:lpwstr>D195D306A63841F294B64A4CC6542039_13</vt:lpwstr>
  </property>
  <property fmtid="{D5CDD505-2E9C-101B-9397-08002B2CF9AE}" pid="5" name="KSOTemplateDocerSaveRecord">
    <vt:lpwstr>eyJoZGlkIjoiMzM5YjA5Mjc2ODFmZmQ3NGZhNzE2YWMyN2FhZGQyOGUiLCJ1c2VySWQiOiIxMTY1OTkxMjA1In0=</vt:lpwstr>
  </property>
</Properties>
</file>