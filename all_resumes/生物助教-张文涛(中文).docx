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8C261" w14:textId="54FF2524" w:rsidR="00E95AED" w:rsidRDefault="007A41CA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8503C4" wp14:editId="5A80EC10">
                <wp:simplePos x="0" y="0"/>
                <wp:positionH relativeFrom="margin">
                  <wp:posOffset>-617706</wp:posOffset>
                </wp:positionH>
                <wp:positionV relativeFrom="paragraph">
                  <wp:posOffset>4007796</wp:posOffset>
                </wp:positionV>
                <wp:extent cx="6511925" cy="2307711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2307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7F4F3" w14:textId="77777777" w:rsidR="007A41CA" w:rsidRDefault="007A41CA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3F1030D2" w14:textId="706138AB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2022.09-至今                          班级班干部                               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学习委员</w:t>
                            </w:r>
                          </w:p>
                          <w:p w14:paraId="6B2DB23E" w14:textId="32A4D8D4" w:rsidR="00E95AED" w:rsidRDefault="00000000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协助任课老师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学业工作安排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，配合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组织参加各种学术讲座，班级内部的学习交流；</w:t>
                            </w:r>
                          </w:p>
                          <w:p w14:paraId="6E63A51C" w14:textId="582017D9" w:rsidR="00E95AED" w:rsidRPr="008B37DB" w:rsidRDefault="00FC1924" w:rsidP="008B37DB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班级学习代表，代表学院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多次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参加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省级/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国家级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音乐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竞赛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14:paraId="7FC222FF" w14:textId="76DFEFBD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202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.0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-2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023.06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                   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兼职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工作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声乐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老师</w:t>
                            </w:r>
                          </w:p>
                          <w:p w14:paraId="55C58C58" w14:textId="05D794A2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1.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衡水周边少儿艺术机构 作任课教师</w:t>
                            </w:r>
                          </w:p>
                          <w:p w14:paraId="467B238A" w14:textId="6219B22C" w:rsidR="00FC1924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2.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所带班级学生约三十人，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所带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中小学</w:t>
                            </w:r>
                            <w:r w:rsidR="00FC1924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学生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，专业以及音乐鉴赏能力大幅提高</w:t>
                            </w:r>
                          </w:p>
                          <w:p w14:paraId="233FA0CE" w14:textId="66D2F541" w:rsidR="008B37DB" w:rsidRDefault="008B37DB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2"/>
                                <w:szCs w:val="22"/>
                              </w:rPr>
                              <w:t>3.受家长好评，续费课时量增多。</w:t>
                            </w:r>
                          </w:p>
                          <w:p w14:paraId="74CD0F1C" w14:textId="77777777" w:rsidR="00E95AED" w:rsidRDefault="00E95AED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sz w:val="22"/>
                                <w:szCs w:val="22"/>
                              </w:rPr>
                            </w:pPr>
                          </w:p>
                          <w:p w14:paraId="79C9A585" w14:textId="77777777" w:rsidR="00E95AED" w:rsidRDefault="00E95AED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8503C4" id="_x0000_t202" coordsize="21600,21600" o:spt="202" path="m,l,21600r21600,l21600,xe">
                <v:stroke joinstyle="miter"/>
                <v:path gradientshapeok="t" o:connecttype="rect"/>
              </v:shapetype>
              <v:shape id="文本框 62" o:spid="_x0000_s1026" type="#_x0000_t202" style="position:absolute;left:0;text-align:left;margin-left:-48.65pt;margin-top:315.55pt;width:512.75pt;height:181.7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" filled="f" stroked="f" strokeweight=".5pt">
                <v:textbox>
                  <w:txbxContent>
                    <w:p w14:paraId="5CC7F4F3" w14:textId="77777777" w:rsidR="007A41CA" w:rsidRDefault="007A41CA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3F1030D2" w14:textId="706138AB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2022.09-至今                          班级班干部                               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学习委员</w:t>
                      </w:r>
                    </w:p>
                    <w:p w14:paraId="6B2DB23E" w14:textId="32A4D8D4" w:rsidR="00E95AED" w:rsidRDefault="00000000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协助任课老师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学业工作安排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，配合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组织参加各种学术讲座，班级内部的学习交流；</w:t>
                      </w:r>
                    </w:p>
                    <w:p w14:paraId="6E63A51C" w14:textId="582017D9" w:rsidR="00E95AED" w:rsidRPr="008B37DB" w:rsidRDefault="00FC1924" w:rsidP="008B37DB">
                      <w:pPr>
                        <w:numPr>
                          <w:ilvl w:val="0"/>
                          <w:numId w:val="1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班级学习代表，代表学院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多次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参加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省级/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国家级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音乐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竞赛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。</w:t>
                      </w:r>
                    </w:p>
                    <w:p w14:paraId="7FC222FF" w14:textId="76DFEFBD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202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.0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-2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023.06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                   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兼职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工作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                           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声乐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老师</w:t>
                      </w:r>
                    </w:p>
                    <w:p w14:paraId="55C58C58" w14:textId="05D794A2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1.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衡水周边少儿艺术机构 作任课教师</w:t>
                      </w:r>
                    </w:p>
                    <w:p w14:paraId="467B238A" w14:textId="6219B22C" w:rsidR="00FC1924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2.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所带班级学生约三十人，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所带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中小学</w:t>
                      </w:r>
                      <w:r w:rsidR="00FC1924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学生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，专业以及音乐鉴赏能力大幅提高</w:t>
                      </w:r>
                    </w:p>
                    <w:p w14:paraId="233FA0CE" w14:textId="66D2F541" w:rsidR="008B37DB" w:rsidRDefault="008B37DB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2"/>
                          <w:szCs w:val="22"/>
                        </w:rPr>
                        <w:t>3.受家长好评，续费课时量增多。</w:t>
                      </w:r>
                    </w:p>
                    <w:p w14:paraId="74CD0F1C" w14:textId="77777777" w:rsidR="00E95AED" w:rsidRDefault="00E95AED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sz w:val="22"/>
                          <w:szCs w:val="22"/>
                        </w:rPr>
                      </w:pPr>
                    </w:p>
                    <w:p w14:paraId="79C9A585" w14:textId="77777777" w:rsidR="00E95AED" w:rsidRDefault="00E95AED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F2D332" wp14:editId="28E58C25">
                <wp:simplePos x="0" y="0"/>
                <wp:positionH relativeFrom="column">
                  <wp:posOffset>-604736</wp:posOffset>
                </wp:positionH>
                <wp:positionV relativeFrom="paragraph">
                  <wp:posOffset>3205169</wp:posOffset>
                </wp:positionV>
                <wp:extent cx="6511925" cy="118487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1184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EF8F9" w14:textId="6D24D21E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202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.0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-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 社团活动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                                 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B511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成员</w:t>
                            </w:r>
                          </w:p>
                          <w:p w14:paraId="035260A5" w14:textId="042D8E64" w:rsidR="00E95AED" w:rsidRDefault="002B5110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学院音乐爱好者协会成员，多次组织交流音乐鉴赏会</w:t>
                            </w:r>
                          </w:p>
                          <w:p w14:paraId="4ACE0ADD" w14:textId="770D588D" w:rsidR="007A41CA" w:rsidRDefault="00FC1924" w:rsidP="007A41CA">
                            <w:pPr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校内积极参与各项主持活动，社团工作安排。</w:t>
                            </w:r>
                          </w:p>
                          <w:p w14:paraId="48AC973D" w14:textId="0A4660A6" w:rsidR="007A41CA" w:rsidRPr="007A41CA" w:rsidRDefault="007A41CA" w:rsidP="007A41CA">
                            <w:pPr>
                              <w:pStyle w:val="a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64" w:lineRule="auto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校级歌剧团，三部歌剧表演男主角。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2D332" id="文本框 43" o:spid="_x0000_s1027" type="#_x0000_t202" style="position:absolute;left:0;text-align:left;margin-left:-47.6pt;margin-top:252.4pt;width:512.75pt;height:93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" filled="f" stroked="f" strokeweight=".5pt">
                <v:textbox>
                  <w:txbxContent>
                    <w:p w14:paraId="736EF8F9" w14:textId="6D24D21E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202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.0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-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                    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 社团活动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                                 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="002B511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2"/>
                          <w:szCs w:val="22"/>
                        </w:rPr>
                        <w:t xml:space="preserve"> 成员</w:t>
                      </w:r>
                    </w:p>
                    <w:p w14:paraId="035260A5" w14:textId="042D8E64" w:rsidR="00E95AED" w:rsidRDefault="002B5110"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学院音乐爱好者协会成员，多次组织交流音乐鉴赏会</w:t>
                      </w:r>
                    </w:p>
                    <w:p w14:paraId="4ACE0ADD" w14:textId="770D588D" w:rsidR="007A41CA" w:rsidRDefault="00FC1924" w:rsidP="007A41CA">
                      <w:pPr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校内积极参与各项主持活动，社团工作安排。</w:t>
                      </w:r>
                    </w:p>
                    <w:p w14:paraId="48AC973D" w14:textId="0A4660A6" w:rsidR="007A41CA" w:rsidRPr="007A41CA" w:rsidRDefault="007A41CA" w:rsidP="007A41CA">
                      <w:pPr>
                        <w:pStyle w:val="a7"/>
                        <w:numPr>
                          <w:ilvl w:val="0"/>
                          <w:numId w:val="2"/>
                        </w:numPr>
                        <w:snapToGrid w:val="0"/>
                        <w:spacing w:line="264" w:lineRule="auto"/>
                        <w:ind w:firstLineChars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校级歌剧团，三部歌剧表演男主角。</w:t>
                      </w:r>
                    </w:p>
                  </w:txbxContent>
                </v:textbox>
              </v:shape>
            </w:pict>
          </mc:Fallback>
        </mc:AlternateContent>
      </w:r>
      <w:r w:rsidR="008B37DB">
        <w:rPr>
          <w:noProof/>
          <w:color w:val="F2F2F2"/>
        </w:rPr>
        <w:drawing>
          <wp:anchor distT="0" distB="0" distL="114300" distR="114300" simplePos="0" relativeHeight="251661312" behindDoc="0" locked="0" layoutInCell="1" allowOverlap="1" wp14:anchorId="06B4FABC" wp14:editId="48AD87F7">
            <wp:simplePos x="0" y="0"/>
            <wp:positionH relativeFrom="column">
              <wp:posOffset>4738990</wp:posOffset>
            </wp:positionH>
            <wp:positionV relativeFrom="paragraph">
              <wp:posOffset>0</wp:posOffset>
            </wp:positionV>
            <wp:extent cx="1102469" cy="1259040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12" b="11712"/>
                    <a:stretch>
                      <a:fillRect/>
                    </a:stretch>
                  </pic:blipFill>
                  <pic:spPr>
                    <a:xfrm>
                      <a:off x="0" y="0"/>
                      <a:ext cx="1102881" cy="12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7DB">
        <w:rPr>
          <w:rFonts w:ascii="微软雅黑" w:eastAsia="微软雅黑" w:hAnsi="微软雅黑" w:cs="微软雅黑"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DF581D4" wp14:editId="063F5AA8">
                <wp:simplePos x="0" y="0"/>
                <wp:positionH relativeFrom="column">
                  <wp:posOffset>-507460</wp:posOffset>
                </wp:positionH>
                <wp:positionV relativeFrom="paragraph">
                  <wp:posOffset>129701</wp:posOffset>
                </wp:positionV>
                <wp:extent cx="5661498" cy="1355387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498" cy="1355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CB1CC" w14:textId="3FA8FC0D" w:rsidR="00E95AED" w:rsidRDefault="00000000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出生年月：2004.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2.26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 xml:space="preserve">                   手机号码：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19529316136</w:t>
                            </w:r>
                          </w:p>
                          <w:p w14:paraId="766DA8C3" w14:textId="72D87840" w:rsidR="00E95AED" w:rsidRDefault="00000000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现居地：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陕西西安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 xml:space="preserve">                        邮箱：</w:t>
                            </w:r>
                            <w:r w:rsidR="008B37DB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>3555607096</w:t>
                            </w:r>
                            <w:hyperlink r:id="rId7" w:history="1">
                              <w:r w:rsidR="008B37DB" w:rsidRPr="009B05C9">
                                <w:rPr>
                                  <w:rStyle w:val="a5"/>
                                  <w:rFonts w:ascii="微软雅黑" w:eastAsia="微软雅黑" w:hAnsi="微软雅黑" w:cs="微软雅黑" w:hint="eastAsia"/>
                                  <w:kern w:val="21"/>
                                  <w:sz w:val="22"/>
                                  <w:szCs w:val="22"/>
                                </w:rPr>
                                <w:t>@qq.com</w:t>
                              </w:r>
                            </w:hyperlink>
                          </w:p>
                          <w:p w14:paraId="67F02FE2" w14:textId="77777777" w:rsidR="00E95AED" w:rsidRDefault="00E95AED">
                            <w:pPr>
                              <w:snapToGrid w:val="0"/>
                              <w:spacing w:line="312" w:lineRule="auto"/>
                              <w:ind w:firstLineChars="100" w:firstLine="220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</w:pPr>
                          </w:p>
                          <w:p w14:paraId="0469D270" w14:textId="77777777" w:rsidR="00E95AED" w:rsidRDefault="00000000">
                            <w:pPr>
                              <w:snapToGrid w:val="0"/>
                              <w:spacing w:line="312" w:lineRule="auto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</w:p>
                          <w:p w14:paraId="6ABAC44A" w14:textId="77777777" w:rsidR="00E95AED" w:rsidRDefault="00000000">
                            <w:pPr>
                              <w:snapToGrid w:val="0"/>
                              <w:spacing w:line="312" w:lineRule="auto"/>
                              <w:jc w:val="left"/>
                              <w:textAlignment w:val="center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81D4" id="文本框 30" o:spid="_x0000_s1028" type="#_x0000_t202" style="position:absolute;left:0;text-align:left;margin-left:-39.95pt;margin-top:10.2pt;width:445.8pt;height:106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" filled="f" stroked="f" strokeweight=".5pt">
                <v:textbox>
                  <w:txbxContent>
                    <w:p w14:paraId="3FECB1CC" w14:textId="3FA8FC0D" w:rsidR="00E95AED" w:rsidRDefault="00000000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出生年月：2004.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2.26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 xml:space="preserve">                   手机号码：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19529316136</w:t>
                      </w:r>
                    </w:p>
                    <w:p w14:paraId="766DA8C3" w14:textId="72D87840" w:rsidR="00E95AED" w:rsidRDefault="00000000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现居地：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陕西西安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 xml:space="preserve">                        邮箱：</w:t>
                      </w:r>
                      <w:r w:rsidR="008B37DB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>3555607096</w:t>
                      </w:r>
                      <w:hyperlink r:id="rId8" w:history="1">
                        <w:r w:rsidR="008B37DB" w:rsidRPr="009B05C9">
                          <w:rPr>
                            <w:rStyle w:val="a5"/>
                            <w:rFonts w:ascii="微软雅黑" w:eastAsia="微软雅黑" w:hAnsi="微软雅黑" w:cs="微软雅黑" w:hint="eastAsia"/>
                            <w:kern w:val="21"/>
                            <w:sz w:val="22"/>
                            <w:szCs w:val="22"/>
                          </w:rPr>
                          <w:t>@qq.com</w:t>
                        </w:r>
                      </w:hyperlink>
                    </w:p>
                    <w:p w14:paraId="67F02FE2" w14:textId="77777777" w:rsidR="00E95AED" w:rsidRDefault="00E95AED">
                      <w:pPr>
                        <w:snapToGrid w:val="0"/>
                        <w:spacing w:line="312" w:lineRule="auto"/>
                        <w:ind w:firstLineChars="100" w:firstLine="220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</w:pPr>
                    </w:p>
                    <w:p w14:paraId="0469D270" w14:textId="77777777" w:rsidR="00E95AED" w:rsidRDefault="00000000">
                      <w:pPr>
                        <w:snapToGrid w:val="0"/>
                        <w:spacing w:line="312" w:lineRule="auto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 xml:space="preserve">           </w:t>
                      </w:r>
                    </w:p>
                    <w:p w14:paraId="6ABAC44A" w14:textId="77777777" w:rsidR="00E95AED" w:rsidRDefault="00000000">
                      <w:pPr>
                        <w:snapToGrid w:val="0"/>
                        <w:spacing w:line="312" w:lineRule="auto"/>
                        <w:jc w:val="left"/>
                        <w:textAlignment w:val="center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1"/>
                          <w:sz w:val="22"/>
                          <w:szCs w:val="22"/>
                        </w:rPr>
                        <w:t xml:space="preserve">            </w:t>
                      </w:r>
                    </w:p>
                  </w:txbxContent>
                </v:textbox>
              </v:shape>
            </w:pict>
          </mc:Fallback>
        </mc:AlternateContent>
      </w:r>
      <w:r w:rsidR="00A33F7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5652A1" wp14:editId="41C67361">
                <wp:simplePos x="0" y="0"/>
                <wp:positionH relativeFrom="column">
                  <wp:posOffset>-747409</wp:posOffset>
                </wp:positionH>
                <wp:positionV relativeFrom="paragraph">
                  <wp:posOffset>1595336</wp:posOffset>
                </wp:positionV>
                <wp:extent cx="6550025" cy="1115438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025" cy="11154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6B71C" w14:textId="276F9371" w:rsidR="00E95AED" w:rsidRDefault="00000000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2022.09-202</w:t>
                            </w:r>
                            <w:r w:rsidR="008B727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.06                   </w:t>
                            </w:r>
                            <w:r w:rsidR="008B727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衡水学院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8B727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22级音乐表演（美声方向）</w:t>
                            </w:r>
                          </w:p>
                          <w:p w14:paraId="5B9B9805" w14:textId="3DFFB2AE" w:rsidR="00E95AED" w:rsidRDefault="00000000">
                            <w:pPr>
                              <w:pStyle w:val="a3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：</w:t>
                            </w:r>
                            <w:r w:rsidR="002B5110" w:rsidRPr="002B511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《和声》《作曲》《复调写作基础》《基本乐理》《器乐演奏》《指挥技法》《室内乐》</w:t>
                            </w:r>
                            <w:r w:rsidR="002B511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《中国民族民间音乐》《视唱练耳》《合唱与指挥》《舞台表演》《声乐与语言发声技巧》</w:t>
                            </w:r>
                          </w:p>
                          <w:p w14:paraId="7B23D28D" w14:textId="77777777" w:rsidR="00E95AED" w:rsidRPr="00A33F7F" w:rsidRDefault="00E95AE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28516A27" w14:textId="77777777" w:rsidR="00E95AED" w:rsidRDefault="00E95AE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5662289E" w14:textId="77777777" w:rsidR="00E95AED" w:rsidRDefault="00E95AE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EBD160F" w14:textId="77777777" w:rsidR="00E95AED" w:rsidRDefault="00E95AED">
                            <w:pPr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52A1" id="文本框 49" o:spid="_x0000_s1029" type="#_x0000_t202" style="position:absolute;left:0;text-align:left;margin-left:-58.85pt;margin-top:125.6pt;width:515.75pt;height:87.8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" filled="f" stroked="f" strokeweight=".5pt">
                <v:textbox>
                  <w:txbxContent>
                    <w:p w14:paraId="6BB6B71C" w14:textId="276F9371" w:rsidR="00E95AED" w:rsidRDefault="00000000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2022.09-202</w:t>
                      </w:r>
                      <w:r w:rsidR="008B727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.06                   </w:t>
                      </w:r>
                      <w:r w:rsidR="008B727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衡水学院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</w:t>
                      </w:r>
                      <w:r w:rsidR="008B727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22级音乐表演（美声方向）</w:t>
                      </w:r>
                    </w:p>
                    <w:p w14:paraId="5B9B9805" w14:textId="3DFFB2AE" w:rsidR="00E95AED" w:rsidRDefault="00000000">
                      <w:pPr>
                        <w:pStyle w:val="a3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：</w:t>
                      </w:r>
                      <w:r w:rsidR="002B5110" w:rsidRPr="002B511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《和声》《作曲》《复调写作基础》《基本乐理》《器乐演奏》《指挥技法》《室内乐》</w:t>
                      </w:r>
                      <w:r w:rsidR="002B511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《中国民族民间音乐》《视唱练耳》《合唱与指挥》《舞台表演》《声乐与语言发声技巧》</w:t>
                      </w:r>
                    </w:p>
                    <w:p w14:paraId="7B23D28D" w14:textId="77777777" w:rsidR="00E95AED" w:rsidRPr="00A33F7F" w:rsidRDefault="00E95AE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  <w:p w14:paraId="28516A27" w14:textId="77777777" w:rsidR="00E95AED" w:rsidRDefault="00E95AE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  <w:p w14:paraId="5662289E" w14:textId="77777777" w:rsidR="00E95AED" w:rsidRDefault="00E95AE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  <w:p w14:paraId="0EBD160F" w14:textId="77777777" w:rsidR="00E95AED" w:rsidRDefault="00E95AED">
                      <w:pPr>
                        <w:snapToGrid w:val="0"/>
                        <w:spacing w:line="276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185F37C" wp14:editId="094154A1">
                <wp:simplePos x="0" y="0"/>
                <wp:positionH relativeFrom="column">
                  <wp:posOffset>-1348105</wp:posOffset>
                </wp:positionH>
                <wp:positionV relativeFrom="paragraph">
                  <wp:posOffset>6096635</wp:posOffset>
                </wp:positionV>
                <wp:extent cx="2529840" cy="494030"/>
                <wp:effectExtent l="0" t="0" r="10160" b="127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40" cy="494030"/>
                          <a:chOff x="9038" y="10453"/>
                          <a:chExt cx="3984" cy="778"/>
                        </a:xfrm>
                      </wpg:grpSpPr>
                      <wps:wsp>
                        <wps:cNvPr id="57" name="平行四边形 6"/>
                        <wps:cNvSpPr/>
                        <wps:spPr>
                          <a:xfrm>
                            <a:off x="10022" y="10800"/>
                            <a:ext cx="3000" cy="431"/>
                          </a:xfrm>
                          <a:prstGeom prst="parallelogram">
                            <a:avLst/>
                          </a:prstGeom>
                          <a:solidFill>
                            <a:srgbClr val="6889B7">
                              <a:alpha val="4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9038" y="10453"/>
                            <a:ext cx="3710" cy="633"/>
                            <a:chOff x="7370" y="10893"/>
                            <a:chExt cx="4605" cy="633"/>
                          </a:xfrm>
                        </wpg:grpSpPr>
                        <wps:wsp>
                          <wps:cNvPr id="18" name="平行四边形 11"/>
                          <wps:cNvSpPr/>
                          <wps:spPr>
                            <a:xfrm>
                              <a:off x="7370" y="11055"/>
                              <a:ext cx="4605" cy="432"/>
                            </a:xfrm>
                            <a:prstGeom prst="parallelogram">
                              <a:avLst/>
                            </a:prstGeom>
                            <a:solidFill>
                              <a:srgbClr val="6889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9" name="文本框 11"/>
                          <wps:cNvSpPr txBox="1"/>
                          <wps:spPr>
                            <a:xfrm>
                              <a:off x="9285" y="10893"/>
                              <a:ext cx="2348" cy="6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B0BE1E" w14:textId="77777777" w:rsidR="00E95AED" w:rsidRDefault="00000000">
                                <w:pPr>
                                  <w:pStyle w:val="a3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0"/>
                                    <w:szCs w:val="30"/>
                                  </w:rPr>
                                  <w:t>个人技能</w:t>
                                </w:r>
                              </w:p>
                              <w:p w14:paraId="297A5CCB" w14:textId="77777777" w:rsidR="00E95AED" w:rsidRDefault="00E95AED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任意多边形 14"/>
                          <wps:cNvSpPr>
                            <a:spLocks noChangeAspect="1"/>
                          </wps:cNvSpPr>
                          <wps:spPr>
                            <a:xfrm>
                              <a:off x="8929" y="11088"/>
                              <a:ext cx="340" cy="328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90629" y="287338"/>
                                </a:cxn>
                                <a:cxn ang="0">
                                  <a:pos x="82929" y="179142"/>
                                </a:cxn>
                                <a:cxn ang="0">
                                  <a:pos x="47980" y="74495"/>
                                </a:cxn>
                                <a:cxn ang="0">
                                  <a:pos x="191921" y="74495"/>
                                </a:cxn>
                                <a:cxn ang="0">
                                  <a:pos x="158157" y="152537"/>
                                </a:cxn>
                                <a:cxn ang="0">
                                  <a:pos x="171782" y="74495"/>
                                </a:cxn>
                                <a:cxn ang="0">
                                  <a:pos x="68120" y="74495"/>
                                </a:cxn>
                                <a:cxn ang="0">
                                  <a:pos x="103661" y="169683"/>
                                </a:cxn>
                                <a:cxn ang="0">
                                  <a:pos x="94183" y="198653"/>
                                </a:cxn>
                                <a:cxn ang="0">
                                  <a:pos x="92406" y="266644"/>
                                </a:cxn>
                                <a:cxn ang="0">
                                  <a:pos x="91814" y="287338"/>
                                </a:cxn>
                                <a:cxn ang="0">
                                  <a:pos x="235756" y="285564"/>
                                </a:cxn>
                                <a:cxn ang="0">
                                  <a:pos x="163489" y="285564"/>
                                </a:cxn>
                                <a:cxn ang="0">
                                  <a:pos x="148087" y="274922"/>
                                </a:cxn>
                                <a:cxn ang="0">
                                  <a:pos x="125578" y="201018"/>
                                </a:cxn>
                                <a:cxn ang="0">
                                  <a:pos x="131502" y="183872"/>
                                </a:cxn>
                                <a:cxn ang="0">
                                  <a:pos x="190737" y="138939"/>
                                </a:cxn>
                                <a:cxn ang="0">
                                  <a:pos x="200214" y="133026"/>
                                </a:cxn>
                                <a:cxn ang="0">
                                  <a:pos x="227463" y="177960"/>
                                </a:cxn>
                                <a:cxn ang="0">
                                  <a:pos x="276628" y="190967"/>
                                </a:cxn>
                                <a:cxn ang="0">
                                  <a:pos x="244048" y="231762"/>
                                </a:cxn>
                                <a:cxn ang="0">
                                  <a:pos x="251157" y="276695"/>
                                </a:cxn>
                                <a:cxn ang="0">
                                  <a:pos x="241087" y="286746"/>
                                </a:cxn>
                                <a:cxn ang="0">
                                  <a:pos x="204953" y="244769"/>
                                </a:cxn>
                                <a:cxn ang="0">
                                  <a:pos x="223316" y="229988"/>
                                </a:cxn>
                                <a:cxn ang="0">
                                  <a:pos x="245233" y="201609"/>
                                </a:cxn>
                                <a:cxn ang="0">
                                  <a:pos x="211469" y="191558"/>
                                </a:cxn>
                                <a:cxn ang="0">
                                  <a:pos x="188367" y="191558"/>
                                </a:cxn>
                                <a:cxn ang="0">
                                  <a:pos x="154603" y="201018"/>
                                </a:cxn>
                                <a:cxn ang="0">
                                  <a:pos x="176520" y="229988"/>
                                </a:cxn>
                                <a:cxn ang="0">
                                  <a:pos x="194883" y="244769"/>
                                </a:cxn>
                                <a:cxn ang="0">
                                  <a:pos x="199622" y="243586"/>
                                </a:cxn>
                              </a:cxnLst>
                              <a:rect l="0" t="0" r="0" b="0"/>
                              <a:pathLst>
                                <a:path w="469" h="486">
                                  <a:moveTo>
                                    <a:pt x="155" y="486"/>
                                  </a:moveTo>
                                  <a:cubicBezTo>
                                    <a:pt x="154" y="486"/>
                                    <a:pt x="154" y="486"/>
                                    <a:pt x="153" y="486"/>
                                  </a:cubicBezTo>
                                  <a:cubicBezTo>
                                    <a:pt x="66" y="478"/>
                                    <a:pt x="0" y="437"/>
                                    <a:pt x="0" y="389"/>
                                  </a:cubicBezTo>
                                  <a:cubicBezTo>
                                    <a:pt x="0" y="343"/>
                                    <a:pt x="70" y="313"/>
                                    <a:pt x="140" y="303"/>
                                  </a:cubicBezTo>
                                  <a:cubicBezTo>
                                    <a:pt x="140" y="296"/>
                                    <a:pt x="140" y="296"/>
                                    <a:pt x="140" y="296"/>
                                  </a:cubicBezTo>
                                  <a:cubicBezTo>
                                    <a:pt x="88" y="257"/>
                                    <a:pt x="81" y="185"/>
                                    <a:pt x="81" y="126"/>
                                  </a:cubicBezTo>
                                  <a:cubicBezTo>
                                    <a:pt x="81" y="47"/>
                                    <a:pt x="127" y="0"/>
                                    <a:pt x="205" y="0"/>
                                  </a:cubicBezTo>
                                  <a:cubicBezTo>
                                    <a:pt x="282" y="0"/>
                                    <a:pt x="324" y="45"/>
                                    <a:pt x="324" y="126"/>
                                  </a:cubicBezTo>
                                  <a:cubicBezTo>
                                    <a:pt x="324" y="164"/>
                                    <a:pt x="312" y="212"/>
                                    <a:pt x="291" y="251"/>
                                  </a:cubicBezTo>
                                  <a:cubicBezTo>
                                    <a:pt x="286" y="259"/>
                                    <a:pt x="276" y="263"/>
                                    <a:pt x="267" y="258"/>
                                  </a:cubicBezTo>
                                  <a:cubicBezTo>
                                    <a:pt x="259" y="254"/>
                                    <a:pt x="256" y="243"/>
                                    <a:pt x="260" y="235"/>
                                  </a:cubicBezTo>
                                  <a:cubicBezTo>
                                    <a:pt x="278" y="201"/>
                                    <a:pt x="290" y="158"/>
                                    <a:pt x="290" y="126"/>
                                  </a:cubicBezTo>
                                  <a:cubicBezTo>
                                    <a:pt x="290" y="65"/>
                                    <a:pt x="262" y="35"/>
                                    <a:pt x="205" y="35"/>
                                  </a:cubicBezTo>
                                  <a:cubicBezTo>
                                    <a:pt x="145" y="35"/>
                                    <a:pt x="115" y="66"/>
                                    <a:pt x="115" y="126"/>
                                  </a:cubicBezTo>
                                  <a:cubicBezTo>
                                    <a:pt x="115" y="182"/>
                                    <a:pt x="121" y="244"/>
                                    <a:pt x="167" y="273"/>
                                  </a:cubicBezTo>
                                  <a:cubicBezTo>
                                    <a:pt x="172" y="276"/>
                                    <a:pt x="175" y="281"/>
                                    <a:pt x="175" y="287"/>
                                  </a:cubicBezTo>
                                  <a:cubicBezTo>
                                    <a:pt x="175" y="318"/>
                                    <a:pt x="175" y="318"/>
                                    <a:pt x="175" y="318"/>
                                  </a:cubicBezTo>
                                  <a:cubicBezTo>
                                    <a:pt x="175" y="327"/>
                                    <a:pt x="168" y="335"/>
                                    <a:pt x="159" y="336"/>
                                  </a:cubicBezTo>
                                  <a:cubicBezTo>
                                    <a:pt x="83" y="344"/>
                                    <a:pt x="35" y="373"/>
                                    <a:pt x="35" y="389"/>
                                  </a:cubicBezTo>
                                  <a:cubicBezTo>
                                    <a:pt x="35" y="411"/>
                                    <a:pt x="81" y="444"/>
                                    <a:pt x="156" y="451"/>
                                  </a:cubicBezTo>
                                  <a:cubicBezTo>
                                    <a:pt x="166" y="452"/>
                                    <a:pt x="173" y="460"/>
                                    <a:pt x="172" y="470"/>
                                  </a:cubicBezTo>
                                  <a:cubicBezTo>
                                    <a:pt x="171" y="479"/>
                                    <a:pt x="164" y="486"/>
                                    <a:pt x="155" y="486"/>
                                  </a:cubicBezTo>
                                  <a:close/>
                                  <a:moveTo>
                                    <a:pt x="407" y="485"/>
                                  </a:moveTo>
                                  <a:cubicBezTo>
                                    <a:pt x="404" y="485"/>
                                    <a:pt x="401" y="485"/>
                                    <a:pt x="398" y="483"/>
                                  </a:cubicBezTo>
                                  <a:cubicBezTo>
                                    <a:pt x="337" y="449"/>
                                    <a:pt x="337" y="449"/>
                                    <a:pt x="337" y="449"/>
                                  </a:cubicBezTo>
                                  <a:cubicBezTo>
                                    <a:pt x="276" y="483"/>
                                    <a:pt x="276" y="483"/>
                                    <a:pt x="276" y="483"/>
                                  </a:cubicBezTo>
                                  <a:cubicBezTo>
                                    <a:pt x="270" y="486"/>
                                    <a:pt x="263" y="486"/>
                                    <a:pt x="258" y="482"/>
                                  </a:cubicBezTo>
                                  <a:cubicBezTo>
                                    <a:pt x="252" y="478"/>
                                    <a:pt x="249" y="471"/>
                                    <a:pt x="250" y="465"/>
                                  </a:cubicBezTo>
                                  <a:cubicBezTo>
                                    <a:pt x="262" y="392"/>
                                    <a:pt x="262" y="392"/>
                                    <a:pt x="262" y="392"/>
                                  </a:cubicBezTo>
                                  <a:cubicBezTo>
                                    <a:pt x="212" y="340"/>
                                    <a:pt x="212" y="340"/>
                                    <a:pt x="212" y="340"/>
                                  </a:cubicBezTo>
                                  <a:cubicBezTo>
                                    <a:pt x="208" y="336"/>
                                    <a:pt x="206" y="329"/>
                                    <a:pt x="208" y="323"/>
                                  </a:cubicBezTo>
                                  <a:cubicBezTo>
                                    <a:pt x="210" y="317"/>
                                    <a:pt x="216" y="312"/>
                                    <a:pt x="222" y="311"/>
                                  </a:cubicBezTo>
                                  <a:cubicBezTo>
                                    <a:pt x="291" y="301"/>
                                    <a:pt x="291" y="301"/>
                                    <a:pt x="291" y="301"/>
                                  </a:cubicBezTo>
                                  <a:cubicBezTo>
                                    <a:pt x="322" y="235"/>
                                    <a:pt x="322" y="235"/>
                                    <a:pt x="322" y="235"/>
                                  </a:cubicBezTo>
                                  <a:cubicBezTo>
                                    <a:pt x="325" y="229"/>
                                    <a:pt x="331" y="225"/>
                                    <a:pt x="338" y="225"/>
                                  </a:cubicBezTo>
                                  <a:cubicBezTo>
                                    <a:pt x="338" y="225"/>
                                    <a:pt x="338" y="225"/>
                                    <a:pt x="338" y="225"/>
                                  </a:cubicBezTo>
                                  <a:cubicBezTo>
                                    <a:pt x="344" y="225"/>
                                    <a:pt x="350" y="229"/>
                                    <a:pt x="353" y="235"/>
                                  </a:cubicBezTo>
                                  <a:cubicBezTo>
                                    <a:pt x="384" y="301"/>
                                    <a:pt x="384" y="301"/>
                                    <a:pt x="384" y="301"/>
                                  </a:cubicBezTo>
                                  <a:cubicBezTo>
                                    <a:pt x="453" y="312"/>
                                    <a:pt x="453" y="312"/>
                                    <a:pt x="453" y="312"/>
                                  </a:cubicBezTo>
                                  <a:cubicBezTo>
                                    <a:pt x="459" y="313"/>
                                    <a:pt x="464" y="317"/>
                                    <a:pt x="467" y="323"/>
                                  </a:cubicBezTo>
                                  <a:cubicBezTo>
                                    <a:pt x="469" y="329"/>
                                    <a:pt x="467" y="336"/>
                                    <a:pt x="462" y="341"/>
                                  </a:cubicBezTo>
                                  <a:cubicBezTo>
                                    <a:pt x="412" y="392"/>
                                    <a:pt x="412" y="392"/>
                                    <a:pt x="412" y="392"/>
                                  </a:cubicBezTo>
                                  <a:cubicBezTo>
                                    <a:pt x="423" y="462"/>
                                    <a:pt x="423" y="462"/>
                                    <a:pt x="423" y="462"/>
                                  </a:cubicBezTo>
                                  <a:cubicBezTo>
                                    <a:pt x="424" y="464"/>
                                    <a:pt x="424" y="466"/>
                                    <a:pt x="424" y="468"/>
                                  </a:cubicBezTo>
                                  <a:cubicBezTo>
                                    <a:pt x="424" y="477"/>
                                    <a:pt x="417" y="485"/>
                                    <a:pt x="407" y="485"/>
                                  </a:cubicBezTo>
                                  <a:cubicBezTo>
                                    <a:pt x="407" y="485"/>
                                    <a:pt x="407" y="485"/>
                                    <a:pt x="407" y="485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40" y="412"/>
                                    <a:pt x="343" y="413"/>
                                    <a:pt x="346" y="414"/>
                                  </a:cubicBezTo>
                                  <a:cubicBezTo>
                                    <a:pt x="384" y="435"/>
                                    <a:pt x="384" y="435"/>
                                    <a:pt x="384" y="435"/>
                                  </a:cubicBezTo>
                                  <a:cubicBezTo>
                                    <a:pt x="377" y="389"/>
                                    <a:pt x="377" y="389"/>
                                    <a:pt x="377" y="389"/>
                                  </a:cubicBezTo>
                                  <a:cubicBezTo>
                                    <a:pt x="376" y="384"/>
                                    <a:pt x="377" y="378"/>
                                    <a:pt x="381" y="374"/>
                                  </a:cubicBezTo>
                                  <a:cubicBezTo>
                                    <a:pt x="414" y="341"/>
                                    <a:pt x="414" y="341"/>
                                    <a:pt x="414" y="341"/>
                                  </a:cubicBezTo>
                                  <a:cubicBezTo>
                                    <a:pt x="370" y="334"/>
                                    <a:pt x="370" y="334"/>
                                    <a:pt x="370" y="334"/>
                                  </a:cubicBezTo>
                                  <a:cubicBezTo>
                                    <a:pt x="364" y="333"/>
                                    <a:pt x="359" y="329"/>
                                    <a:pt x="357" y="324"/>
                                  </a:cubicBezTo>
                                  <a:cubicBezTo>
                                    <a:pt x="338" y="283"/>
                                    <a:pt x="338" y="283"/>
                                    <a:pt x="338" y="283"/>
                                  </a:cubicBezTo>
                                  <a:cubicBezTo>
                                    <a:pt x="318" y="324"/>
                                    <a:pt x="318" y="324"/>
                                    <a:pt x="318" y="324"/>
                                  </a:cubicBezTo>
                                  <a:cubicBezTo>
                                    <a:pt x="316" y="329"/>
                                    <a:pt x="311" y="333"/>
                                    <a:pt x="305" y="334"/>
                                  </a:cubicBezTo>
                                  <a:cubicBezTo>
                                    <a:pt x="261" y="340"/>
                                    <a:pt x="261" y="340"/>
                                    <a:pt x="261" y="340"/>
                                  </a:cubicBezTo>
                                  <a:cubicBezTo>
                                    <a:pt x="293" y="374"/>
                                    <a:pt x="293" y="374"/>
                                    <a:pt x="293" y="374"/>
                                  </a:cubicBezTo>
                                  <a:cubicBezTo>
                                    <a:pt x="297" y="378"/>
                                    <a:pt x="299" y="384"/>
                                    <a:pt x="298" y="389"/>
                                  </a:cubicBezTo>
                                  <a:cubicBezTo>
                                    <a:pt x="290" y="435"/>
                                    <a:pt x="290" y="435"/>
                                    <a:pt x="290" y="435"/>
                                  </a:cubicBezTo>
                                  <a:cubicBezTo>
                                    <a:pt x="329" y="414"/>
                                    <a:pt x="329" y="414"/>
                                    <a:pt x="329" y="414"/>
                                  </a:cubicBezTo>
                                  <a:cubicBezTo>
                                    <a:pt x="331" y="413"/>
                                    <a:pt x="334" y="412"/>
                                    <a:pt x="337" y="412"/>
                                  </a:cubicBezTo>
                                  <a:close/>
                                  <a:moveTo>
                                    <a:pt x="337" y="412"/>
                                  </a:moveTo>
                                  <a:cubicBezTo>
                                    <a:pt x="337" y="412"/>
                                    <a:pt x="337" y="412"/>
                                    <a:pt x="337" y="41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85F37C" id="组合 60" o:spid="_x0000_s1030" style="position:absolute;left:0;text-align:left;margin-left:-106.15pt;margin-top:480.05pt;width:199.2pt;height:38.9pt;z-index:251651072" coordorigin="9038,10453" coordsize="3984,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"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6" o:spid="_x0000_s1031" type="#_x0000_t7" style="position:absolute;left:10022;top:10800;width:3000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" adj="776" fillcolor="#6889b7" stroked="f" strokeweight="1pt">
                  <v:fill opacity="27499f"/>
                </v:shape>
                <v:group id="组合 23" o:spid="_x0000_s1032" style="position:absolute;left:9038;top:10453;width:3710;height:633" coordorigin="7370,10893" coordsize="4605,6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平行四边形 11" o:spid="_x0000_s1033" type="#_x0000_t7" style="position:absolute;left:7370;top:11055;width:4605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" adj="507" fillcolor="#6889b7" stroked="f" strokeweight="1pt"/>
                  <v:shape id="文本框 11" o:spid="_x0000_s1034" type="#_x0000_t202" style="position:absolute;left:9285;top:10893;width:2348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14:paraId="3AB0BE1E" w14:textId="77777777" w:rsidR="00E95AED" w:rsidRDefault="00000000">
                          <w:pPr>
                            <w:pStyle w:val="a3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 w:themeColor="background1"/>
                              <w:kern w:val="24"/>
                              <w:sz w:val="30"/>
                              <w:szCs w:val="30"/>
                            </w:rPr>
                            <w:t>个人技能</w:t>
                          </w:r>
                        </w:p>
                        <w:p w14:paraId="297A5CCB" w14:textId="77777777" w:rsidR="00E95AED" w:rsidRDefault="00E95AED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任意多边形 14" o:spid="_x0000_s1035" style="position:absolute;left:8929;top:11088;width:340;height:328;visibility:visible;mso-wrap-style:square;v-text-anchor:top" coordsize="469,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" path="m155,486v-1,,-1,,-2,c66,478,,437,,389,,343,70,313,140,303v,-7,,-7,,-7c88,257,81,185,81,126,81,47,127,,205,v77,,119,45,119,126c324,164,312,212,291,251v-5,8,-15,12,-24,7c259,254,256,243,260,235v18,-34,30,-77,30,-109c290,65,262,35,205,35v-60,,-90,31,-90,91c115,182,121,244,167,273v5,3,8,8,8,14c175,318,175,318,175,318v,9,-7,17,-16,18c83,344,35,373,35,389v,22,46,55,121,62c166,452,173,460,172,470v-1,9,-8,16,-17,16xm407,485v-3,,-6,,-9,-2c337,449,337,449,337,449v-61,34,-61,34,-61,34c270,486,263,486,258,482v-6,-4,-9,-11,-8,-17c262,392,262,392,262,392,212,340,212,340,212,340v-4,-4,-6,-11,-4,-17c210,317,216,312,222,311v69,-10,69,-10,69,-10c322,235,322,235,322,235v3,-6,9,-10,16,-10c338,225,338,225,338,225v6,,12,4,15,10c384,301,384,301,384,301v69,11,69,11,69,11c459,313,464,317,467,323v2,6,,13,-5,18c412,392,412,392,412,392v11,70,11,70,11,70c424,464,424,466,424,468v,9,-7,17,-17,17c407,485,407,485,407,485xm337,412v3,,6,1,9,2c384,435,384,435,384,435v-7,-46,-7,-46,-7,-46c376,384,377,378,381,374v33,-33,33,-33,33,-33c370,334,370,334,370,334v-6,-1,-11,-5,-13,-10c338,283,338,283,338,283v-20,41,-20,41,-20,41c316,329,311,333,305,334v-44,6,-44,6,-44,6c293,374,293,374,293,374v4,4,6,10,5,15c290,435,290,435,290,435v39,-21,39,-21,39,-21c331,413,334,412,337,412xm337,412v,,,,,e" fillcolor="white [3212]" stroked="f">
                    <v:path arrowok="t" o:connecttype="custom"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 textboxrect="0,0,469,486"/>
                    <o:lock v:ext="edit" aspectratio="t"/>
                  </v:shape>
                </v:group>
              </v:group>
            </w:pict>
          </mc:Fallback>
        </mc:AlternateContent>
      </w:r>
      <w:r w:rsidR="00A33F7F"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576D66" wp14:editId="4F68AADB">
                <wp:simplePos x="0" y="0"/>
                <wp:positionH relativeFrom="column">
                  <wp:posOffset>-561975</wp:posOffset>
                </wp:positionH>
                <wp:positionV relativeFrom="paragraph">
                  <wp:posOffset>6737350</wp:posOffset>
                </wp:positionV>
                <wp:extent cx="6188075" cy="931545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075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809979" w14:textId="324DDE98" w:rsidR="002F6EFE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语言技能：</w:t>
                            </w:r>
                            <w:proofErr w:type="gramStart"/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艺考主项</w:t>
                            </w:r>
                            <w:proofErr w:type="gramEnd"/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全省排名前两百</w:t>
                            </w:r>
                            <w:r w:rsidR="00FC1924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普通话二乙证书</w:t>
                            </w:r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 xml:space="preserve"> </w:t>
                            </w:r>
                          </w:p>
                          <w:p w14:paraId="16F2E034" w14:textId="5B5AF3CE" w:rsidR="00E95AED" w:rsidRDefault="002F6EFE">
                            <w:pPr>
                              <w:pStyle w:val="1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获得奖项：</w:t>
                            </w:r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河北省“永远跟党走”歌唱大赛省级第二名 衡水学</w:t>
                            </w:r>
                            <w:proofErr w:type="gramStart"/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院校级</w:t>
                            </w:r>
                            <w:proofErr w:type="gramEnd"/>
                            <w:r w:rsidR="007A41CA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歌曲大赛全校第二名</w:t>
                            </w:r>
                          </w:p>
                          <w:p w14:paraId="7E8FD782" w14:textId="309C8009" w:rsidR="00E95AED" w:rsidRDefault="00000000">
                            <w:pPr>
                              <w:pStyle w:val="1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办公技能：熟练使用wps，</w:t>
                            </w:r>
                            <w:r w:rsidR="002419C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ps，au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2"/>
                              </w:rPr>
                              <w:t>办公软件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76D66" id="文本框 41" o:spid="_x0000_s1036" type="#_x0000_t202" style="position:absolute;left:0;text-align:left;margin-left:-44.25pt;margin-top:530.5pt;width:487.25pt;height:7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" filled="f" stroked="f">
                <v:textbox inset="2.53997mm,1.27mm,2.53997mm,1.27mm">
                  <w:txbxContent>
                    <w:p w14:paraId="7C809979" w14:textId="324DDE98" w:rsidR="002F6EFE" w:rsidRDefault="00000000">
                      <w:pPr>
                        <w:pStyle w:val="1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语言技能：</w:t>
                      </w:r>
                      <w:proofErr w:type="gramStart"/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艺考主项</w:t>
                      </w:r>
                      <w:proofErr w:type="gramEnd"/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全省排名前两百</w:t>
                      </w:r>
                      <w:r w:rsidR="00FC1924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 xml:space="preserve"> 普通话二乙证书</w:t>
                      </w:r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 xml:space="preserve"> </w:t>
                      </w:r>
                    </w:p>
                    <w:p w14:paraId="16F2E034" w14:textId="5B5AF3CE" w:rsidR="00E95AED" w:rsidRDefault="002F6EFE">
                      <w:pPr>
                        <w:pStyle w:val="1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获得奖项：</w:t>
                      </w:r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河北省“永远跟党走”歌唱大赛省级第二名 衡水学</w:t>
                      </w:r>
                      <w:proofErr w:type="gramStart"/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院校级</w:t>
                      </w:r>
                      <w:proofErr w:type="gramEnd"/>
                      <w:r w:rsidR="007A41CA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歌曲大赛全校第二名</w:t>
                      </w:r>
                    </w:p>
                    <w:p w14:paraId="7E8FD782" w14:textId="309C8009" w:rsidR="00E95AED" w:rsidRDefault="00000000">
                      <w:pPr>
                        <w:pStyle w:val="1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办公技能：熟练使用wps，</w:t>
                      </w:r>
                      <w:r w:rsidR="002419CD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ps，au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2"/>
                        </w:rPr>
                        <w:t>办公软件</w:t>
                      </w:r>
                    </w:p>
                  </w:txbxContent>
                </v:textbox>
              </v:shape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3CEDA837" wp14:editId="045B296A">
                <wp:simplePos x="0" y="0"/>
                <wp:positionH relativeFrom="column">
                  <wp:posOffset>-662940</wp:posOffset>
                </wp:positionH>
                <wp:positionV relativeFrom="paragraph">
                  <wp:posOffset>224155</wp:posOffset>
                </wp:positionV>
                <wp:extent cx="3074035" cy="474345"/>
                <wp:effectExtent l="0" t="0" r="12700" b="190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4116" cy="474345"/>
                          <a:chOff x="11925" y="1566"/>
                          <a:chExt cx="4746" cy="829"/>
                        </a:xfrm>
                        <a:solidFill>
                          <a:srgbClr val="6889B7"/>
                        </a:solidFill>
                      </wpg:grpSpPr>
                      <wps:wsp>
                        <wps:cNvPr id="130" name="任意多边形 130"/>
                        <wps:cNvSpPr>
                          <a:spLocks noChangeAspect="1"/>
                        </wps:cNvSpPr>
                        <wps:spPr>
                          <a:xfrm>
                            <a:off x="11925" y="1572"/>
                            <a:ext cx="212" cy="2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33664" y="2092"/>
                              </a:cxn>
                              <a:cxn ang="0">
                                <a:pos x="161657" y="13948"/>
                              </a:cxn>
                              <a:cxn ang="0">
                                <a:pos x="181252" y="42542"/>
                              </a:cxn>
                              <a:cxn ang="0">
                                <a:pos x="187550" y="86480"/>
                              </a:cxn>
                              <a:cxn ang="0">
                                <a:pos x="193149" y="95546"/>
                              </a:cxn>
                              <a:cxn ang="0">
                                <a:pos x="190350" y="112982"/>
                              </a:cxn>
                              <a:cxn ang="0">
                                <a:pos x="181252" y="121351"/>
                              </a:cxn>
                              <a:cxn ang="0">
                                <a:pos x="174954" y="138089"/>
                              </a:cxn>
                              <a:cxn ang="0">
                                <a:pos x="161657" y="150643"/>
                              </a:cxn>
                              <a:cxn ang="0">
                                <a:pos x="156758" y="170171"/>
                              </a:cxn>
                              <a:cxn ang="0">
                                <a:pos x="165856" y="187606"/>
                              </a:cxn>
                              <a:cxn ang="0">
                                <a:pos x="193849" y="199462"/>
                              </a:cxn>
                              <a:cxn ang="0">
                                <a:pos x="224641" y="212016"/>
                              </a:cxn>
                              <a:cxn ang="0">
                                <a:pos x="235838" y="235728"/>
                              </a:cxn>
                              <a:cxn ang="0">
                                <a:pos x="235138" y="262230"/>
                              </a:cxn>
                              <a:cxn ang="0">
                                <a:pos x="223941" y="275481"/>
                              </a:cxn>
                              <a:cxn ang="0">
                                <a:pos x="185451" y="282456"/>
                              </a:cxn>
                              <a:cxn ang="0">
                                <a:pos x="136464" y="286640"/>
                              </a:cxn>
                              <a:cxn ang="0">
                                <a:pos x="97974" y="286640"/>
                              </a:cxn>
                              <a:cxn ang="0">
                                <a:pos x="51086" y="283153"/>
                              </a:cxn>
                              <a:cxn ang="0">
                                <a:pos x="13996" y="277574"/>
                              </a:cxn>
                              <a:cxn ang="0">
                                <a:pos x="1399" y="260138"/>
                              </a:cxn>
                              <a:cxn ang="0">
                                <a:pos x="11197" y="214108"/>
                              </a:cxn>
                              <a:cxn ang="0">
                                <a:pos x="46887" y="198765"/>
                              </a:cxn>
                              <a:cxn ang="0">
                                <a:pos x="74180" y="184119"/>
                              </a:cxn>
                              <a:cxn ang="0">
                                <a:pos x="79779" y="170171"/>
                              </a:cxn>
                              <a:cxn ang="0">
                                <a:pos x="74880" y="151340"/>
                              </a:cxn>
                              <a:cxn ang="0">
                                <a:pos x="62283" y="138089"/>
                              </a:cxn>
                              <a:cxn ang="0">
                                <a:pos x="55985" y="121351"/>
                              </a:cxn>
                              <a:cxn ang="0">
                                <a:pos x="48287" y="115772"/>
                              </a:cxn>
                              <a:cxn ang="0">
                                <a:pos x="43388" y="99033"/>
                              </a:cxn>
                              <a:cxn ang="0">
                                <a:pos x="48987" y="86480"/>
                              </a:cxn>
                              <a:cxn ang="0">
                                <a:pos x="53885" y="44635"/>
                              </a:cxn>
                              <a:cxn ang="0">
                                <a:pos x="75580" y="12553"/>
                              </a:cxn>
                              <a:cxn ang="0">
                                <a:pos x="103572" y="697"/>
                              </a:cxn>
                              <a:cxn ang="0">
                                <a:pos x="116869" y="0"/>
                              </a:cxn>
                            </a:cxnLst>
                            <a:rect l="0" t="0" r="0" b="0"/>
                            <a:pathLst>
                              <a:path w="338" h="412">
                                <a:moveTo>
                                  <a:pt x="167" y="0"/>
                                </a:moveTo>
                                <a:cubicBezTo>
                                  <a:pt x="175" y="0"/>
                                  <a:pt x="183" y="1"/>
                                  <a:pt x="191" y="3"/>
                                </a:cubicBezTo>
                                <a:cubicBezTo>
                                  <a:pt x="199" y="4"/>
                                  <a:pt x="206" y="7"/>
                                  <a:pt x="213" y="10"/>
                                </a:cubicBezTo>
                                <a:cubicBezTo>
                                  <a:pt x="220" y="13"/>
                                  <a:pt x="226" y="16"/>
                                  <a:pt x="231" y="20"/>
                                </a:cubicBezTo>
                                <a:cubicBezTo>
                                  <a:pt x="237" y="24"/>
                                  <a:pt x="241" y="28"/>
                                  <a:pt x="244" y="32"/>
                                </a:cubicBezTo>
                                <a:cubicBezTo>
                                  <a:pt x="251" y="40"/>
                                  <a:pt x="256" y="50"/>
                                  <a:pt x="259" y="61"/>
                                </a:cubicBezTo>
                                <a:cubicBezTo>
                                  <a:pt x="263" y="71"/>
                                  <a:pt x="265" y="81"/>
                                  <a:pt x="266" y="91"/>
                                </a:cubicBezTo>
                                <a:cubicBezTo>
                                  <a:pt x="268" y="102"/>
                                  <a:pt x="268" y="113"/>
                                  <a:pt x="268" y="124"/>
                                </a:cubicBezTo>
                                <a:cubicBezTo>
                                  <a:pt x="270" y="126"/>
                                  <a:pt x="272" y="127"/>
                                  <a:pt x="273" y="130"/>
                                </a:cubicBezTo>
                                <a:cubicBezTo>
                                  <a:pt x="274" y="131"/>
                                  <a:pt x="275" y="134"/>
                                  <a:pt x="276" y="137"/>
                                </a:cubicBezTo>
                                <a:cubicBezTo>
                                  <a:pt x="276" y="140"/>
                                  <a:pt x="276" y="144"/>
                                  <a:pt x="276" y="148"/>
                                </a:cubicBezTo>
                                <a:cubicBezTo>
                                  <a:pt x="275" y="154"/>
                                  <a:pt x="274" y="158"/>
                                  <a:pt x="272" y="162"/>
                                </a:cubicBezTo>
                                <a:cubicBezTo>
                                  <a:pt x="271" y="165"/>
                                  <a:pt x="269" y="168"/>
                                  <a:pt x="266" y="170"/>
                                </a:cubicBezTo>
                                <a:cubicBezTo>
                                  <a:pt x="264" y="172"/>
                                  <a:pt x="261" y="174"/>
                                  <a:pt x="259" y="174"/>
                                </a:cubicBezTo>
                                <a:cubicBezTo>
                                  <a:pt x="257" y="179"/>
                                  <a:pt x="256" y="183"/>
                                  <a:pt x="254" y="188"/>
                                </a:cubicBezTo>
                                <a:cubicBezTo>
                                  <a:pt x="253" y="191"/>
                                  <a:pt x="252" y="195"/>
                                  <a:pt x="250" y="198"/>
                                </a:cubicBezTo>
                                <a:cubicBezTo>
                                  <a:pt x="248" y="201"/>
                                  <a:pt x="246" y="204"/>
                                  <a:pt x="244" y="206"/>
                                </a:cubicBezTo>
                                <a:cubicBezTo>
                                  <a:pt x="239" y="210"/>
                                  <a:pt x="234" y="214"/>
                                  <a:pt x="231" y="216"/>
                                </a:cubicBezTo>
                                <a:cubicBezTo>
                                  <a:pt x="228" y="219"/>
                                  <a:pt x="226" y="224"/>
                                  <a:pt x="224" y="231"/>
                                </a:cubicBezTo>
                                <a:cubicBezTo>
                                  <a:pt x="224" y="235"/>
                                  <a:pt x="223" y="239"/>
                                  <a:pt x="224" y="244"/>
                                </a:cubicBezTo>
                                <a:cubicBezTo>
                                  <a:pt x="224" y="248"/>
                                  <a:pt x="225" y="252"/>
                                  <a:pt x="227" y="256"/>
                                </a:cubicBezTo>
                                <a:cubicBezTo>
                                  <a:pt x="229" y="261"/>
                                  <a:pt x="232" y="265"/>
                                  <a:pt x="237" y="269"/>
                                </a:cubicBezTo>
                                <a:cubicBezTo>
                                  <a:pt x="241" y="272"/>
                                  <a:pt x="247" y="276"/>
                                  <a:pt x="254" y="279"/>
                                </a:cubicBezTo>
                                <a:cubicBezTo>
                                  <a:pt x="261" y="282"/>
                                  <a:pt x="269" y="284"/>
                                  <a:pt x="277" y="286"/>
                                </a:cubicBezTo>
                                <a:cubicBezTo>
                                  <a:pt x="285" y="288"/>
                                  <a:pt x="293" y="291"/>
                                  <a:pt x="301" y="294"/>
                                </a:cubicBezTo>
                                <a:cubicBezTo>
                                  <a:pt x="308" y="297"/>
                                  <a:pt x="315" y="300"/>
                                  <a:pt x="321" y="304"/>
                                </a:cubicBezTo>
                                <a:cubicBezTo>
                                  <a:pt x="327" y="309"/>
                                  <a:pt x="331" y="315"/>
                                  <a:pt x="333" y="322"/>
                                </a:cubicBezTo>
                                <a:cubicBezTo>
                                  <a:pt x="335" y="326"/>
                                  <a:pt x="336" y="332"/>
                                  <a:pt x="337" y="338"/>
                                </a:cubicBezTo>
                                <a:cubicBezTo>
                                  <a:pt x="337" y="345"/>
                                  <a:pt x="338" y="351"/>
                                  <a:pt x="338" y="358"/>
                                </a:cubicBezTo>
                                <a:cubicBezTo>
                                  <a:pt x="338" y="364"/>
                                  <a:pt x="337" y="370"/>
                                  <a:pt x="336" y="376"/>
                                </a:cubicBezTo>
                                <a:cubicBezTo>
                                  <a:pt x="335" y="382"/>
                                  <a:pt x="334" y="386"/>
                                  <a:pt x="332" y="389"/>
                                </a:cubicBezTo>
                                <a:cubicBezTo>
                                  <a:pt x="330" y="391"/>
                                  <a:pt x="327" y="393"/>
                                  <a:pt x="320" y="395"/>
                                </a:cubicBezTo>
                                <a:cubicBezTo>
                                  <a:pt x="314" y="397"/>
                                  <a:pt x="306" y="399"/>
                                  <a:pt x="296" y="401"/>
                                </a:cubicBezTo>
                                <a:cubicBezTo>
                                  <a:pt x="287" y="402"/>
                                  <a:pt x="276" y="404"/>
                                  <a:pt x="265" y="405"/>
                                </a:cubicBezTo>
                                <a:cubicBezTo>
                                  <a:pt x="253" y="407"/>
                                  <a:pt x="241" y="408"/>
                                  <a:pt x="229" y="409"/>
                                </a:cubicBezTo>
                                <a:cubicBezTo>
                                  <a:pt x="218" y="410"/>
                                  <a:pt x="206" y="411"/>
                                  <a:pt x="195" y="411"/>
                                </a:cubicBezTo>
                                <a:cubicBezTo>
                                  <a:pt x="185" y="412"/>
                                  <a:pt x="175" y="412"/>
                                  <a:pt x="167" y="412"/>
                                </a:cubicBezTo>
                                <a:cubicBezTo>
                                  <a:pt x="159" y="412"/>
                                  <a:pt x="150" y="412"/>
                                  <a:pt x="140" y="411"/>
                                </a:cubicBezTo>
                                <a:cubicBezTo>
                                  <a:pt x="129" y="411"/>
                                  <a:pt x="118" y="410"/>
                                  <a:pt x="107" y="409"/>
                                </a:cubicBezTo>
                                <a:cubicBezTo>
                                  <a:pt x="96" y="408"/>
                                  <a:pt x="84" y="407"/>
                                  <a:pt x="73" y="406"/>
                                </a:cubicBezTo>
                                <a:cubicBezTo>
                                  <a:pt x="62" y="404"/>
                                  <a:pt x="52" y="403"/>
                                  <a:pt x="43" y="402"/>
                                </a:cubicBezTo>
                                <a:cubicBezTo>
                                  <a:pt x="34" y="400"/>
                                  <a:pt x="26" y="399"/>
                                  <a:pt x="20" y="398"/>
                                </a:cubicBezTo>
                                <a:cubicBezTo>
                                  <a:pt x="14" y="396"/>
                                  <a:pt x="10" y="395"/>
                                  <a:pt x="8" y="394"/>
                                </a:cubicBezTo>
                                <a:cubicBezTo>
                                  <a:pt x="5" y="391"/>
                                  <a:pt x="3" y="385"/>
                                  <a:pt x="2" y="373"/>
                                </a:cubicBezTo>
                                <a:cubicBezTo>
                                  <a:pt x="0" y="362"/>
                                  <a:pt x="1" y="348"/>
                                  <a:pt x="4" y="330"/>
                                </a:cubicBezTo>
                                <a:cubicBezTo>
                                  <a:pt x="5" y="320"/>
                                  <a:pt x="9" y="312"/>
                                  <a:pt x="16" y="307"/>
                                </a:cubicBezTo>
                                <a:cubicBezTo>
                                  <a:pt x="23" y="301"/>
                                  <a:pt x="30" y="297"/>
                                  <a:pt x="39" y="294"/>
                                </a:cubicBezTo>
                                <a:cubicBezTo>
                                  <a:pt x="48" y="291"/>
                                  <a:pt x="57" y="288"/>
                                  <a:pt x="67" y="285"/>
                                </a:cubicBezTo>
                                <a:cubicBezTo>
                                  <a:pt x="77" y="283"/>
                                  <a:pt x="85" y="279"/>
                                  <a:pt x="92" y="275"/>
                                </a:cubicBezTo>
                                <a:cubicBezTo>
                                  <a:pt x="98" y="271"/>
                                  <a:pt x="103" y="268"/>
                                  <a:pt x="106" y="264"/>
                                </a:cubicBezTo>
                                <a:cubicBezTo>
                                  <a:pt x="109" y="261"/>
                                  <a:pt x="111" y="258"/>
                                  <a:pt x="112" y="255"/>
                                </a:cubicBezTo>
                                <a:cubicBezTo>
                                  <a:pt x="114" y="251"/>
                                  <a:pt x="114" y="248"/>
                                  <a:pt x="114" y="244"/>
                                </a:cubicBezTo>
                                <a:cubicBezTo>
                                  <a:pt x="114" y="241"/>
                                  <a:pt x="114" y="237"/>
                                  <a:pt x="114" y="232"/>
                                </a:cubicBezTo>
                                <a:cubicBezTo>
                                  <a:pt x="113" y="226"/>
                                  <a:pt x="111" y="221"/>
                                  <a:pt x="107" y="217"/>
                                </a:cubicBezTo>
                                <a:cubicBezTo>
                                  <a:pt x="103" y="214"/>
                                  <a:pt x="99" y="210"/>
                                  <a:pt x="95" y="206"/>
                                </a:cubicBezTo>
                                <a:cubicBezTo>
                                  <a:pt x="92" y="204"/>
                                  <a:pt x="90" y="201"/>
                                  <a:pt x="89" y="198"/>
                                </a:cubicBezTo>
                                <a:cubicBezTo>
                                  <a:pt x="87" y="195"/>
                                  <a:pt x="86" y="191"/>
                                  <a:pt x="84" y="188"/>
                                </a:cubicBezTo>
                                <a:cubicBezTo>
                                  <a:pt x="83" y="183"/>
                                  <a:pt x="82" y="179"/>
                                  <a:pt x="80" y="174"/>
                                </a:cubicBezTo>
                                <a:cubicBezTo>
                                  <a:pt x="78" y="174"/>
                                  <a:pt x="76" y="173"/>
                                  <a:pt x="74" y="171"/>
                                </a:cubicBezTo>
                                <a:cubicBezTo>
                                  <a:pt x="73" y="170"/>
                                  <a:pt x="71" y="168"/>
                                  <a:pt x="69" y="166"/>
                                </a:cubicBezTo>
                                <a:cubicBezTo>
                                  <a:pt x="67" y="163"/>
                                  <a:pt x="65" y="160"/>
                                  <a:pt x="64" y="155"/>
                                </a:cubicBezTo>
                                <a:cubicBezTo>
                                  <a:pt x="62" y="150"/>
                                  <a:pt x="62" y="146"/>
                                  <a:pt x="62" y="142"/>
                                </a:cubicBezTo>
                                <a:cubicBezTo>
                                  <a:pt x="63" y="138"/>
                                  <a:pt x="63" y="135"/>
                                  <a:pt x="65" y="132"/>
                                </a:cubicBezTo>
                                <a:cubicBezTo>
                                  <a:pt x="66" y="129"/>
                                  <a:pt x="67" y="127"/>
                                  <a:pt x="70" y="124"/>
                                </a:cubicBezTo>
                                <a:cubicBezTo>
                                  <a:pt x="70" y="113"/>
                                  <a:pt x="70" y="103"/>
                                  <a:pt x="72" y="93"/>
                                </a:cubicBezTo>
                                <a:cubicBezTo>
                                  <a:pt x="73" y="84"/>
                                  <a:pt x="75" y="74"/>
                                  <a:pt x="77" y="64"/>
                                </a:cubicBezTo>
                                <a:cubicBezTo>
                                  <a:pt x="80" y="54"/>
                                  <a:pt x="85" y="45"/>
                                  <a:pt x="90" y="37"/>
                                </a:cubicBezTo>
                                <a:cubicBezTo>
                                  <a:pt x="96" y="29"/>
                                  <a:pt x="101" y="23"/>
                                  <a:pt x="108" y="18"/>
                                </a:cubicBezTo>
                                <a:cubicBezTo>
                                  <a:pt x="114" y="14"/>
                                  <a:pt x="121" y="10"/>
                                  <a:pt x="128" y="7"/>
                                </a:cubicBezTo>
                                <a:cubicBezTo>
                                  <a:pt x="134" y="4"/>
                                  <a:pt x="141" y="2"/>
                                  <a:pt x="148" y="1"/>
                                </a:cubicBezTo>
                                <a:cubicBezTo>
                                  <a:pt x="154" y="0"/>
                                  <a:pt x="161" y="0"/>
                                  <a:pt x="167" y="0"/>
                                </a:cubicBezTo>
                                <a:close/>
                                <a:moveTo>
                                  <a:pt x="167" y="0"/>
                                </a:move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任意多边形 160"/>
                        <wps:cNvSpPr>
                          <a:spLocks noChangeAspect="1"/>
                        </wps:cNvSpPr>
                        <wps:spPr>
                          <a:xfrm>
                            <a:off x="16387" y="1566"/>
                            <a:ext cx="265" cy="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rect l="0" t="0" r="0" b="0"/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83" name="任意多边形 183"/>
                        <wps:cNvSpPr/>
                        <wps:spPr>
                          <a:xfrm flipH="1">
                            <a:off x="11929" y="2112"/>
                            <a:ext cx="194" cy="2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0" b="0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7" name="任意多边形 167"/>
                        <wps:cNvSpPr>
                          <a:spLocks noChangeAspect="1"/>
                        </wps:cNvSpPr>
                        <wps:spPr>
                          <a:xfrm flipH="1">
                            <a:off x="16383" y="2202"/>
                            <a:ext cx="288" cy="19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rect l="0" t="0" r="0" b="0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14:paraId="6D3CCE95" w14:textId="77777777" w:rsidR="00E95AED" w:rsidRDefault="00000000">
                              <w:pPr>
                                <w:jc w:val="center"/>
                                <w:rPr>
                                  <w:color w:val="6889B7"/>
                                </w:rPr>
                              </w:pPr>
                              <w:r>
                                <w:rPr>
                                  <w:rFonts w:hint="eastAsia"/>
                                  <w:color w:val="6889B7"/>
                                </w:rPr>
                                <w:t>0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DA837" id="组合 31" o:spid="_x0000_s1037" style="position:absolute;left:0;text-align:left;margin-left:-52.2pt;margin-top:17.65pt;width:242.05pt;height:37.35pt;z-index:251655168" coordorigin="11925,1566" coordsize="4746,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">
                <v:shape id="任意多边形 130" o:spid="_x0000_s1038" style="position:absolute;left:11925;top:1572;width:212;height:258;visibility:visible;mso-wrap-style:square;v-text-anchor:top" coordsize="338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" path="m167,v8,,16,1,24,3c199,4,206,7,213,10v7,3,13,6,18,10c237,24,241,28,244,32v7,8,12,18,15,29c263,71,265,81,266,91v2,11,2,22,2,33c270,126,272,127,273,130v1,1,2,4,3,7c276,140,276,144,276,148v-1,6,-2,10,-4,14c271,165,269,168,266,170v-2,2,-5,4,-7,4c257,179,256,183,254,188v-1,3,-2,7,-4,10c248,201,246,204,244,206v-5,4,-10,8,-13,10c228,219,226,224,224,231v,4,-1,8,,13c224,248,225,252,227,256v2,5,5,9,10,13c241,272,247,276,254,279v7,3,15,5,23,7c285,288,293,291,301,294v7,3,14,6,20,10c327,309,331,315,333,322v2,4,3,10,4,16c337,345,338,351,338,358v,6,-1,12,-2,18c335,382,334,386,332,389v-2,2,-5,4,-12,6c314,397,306,399,296,401v-9,1,-20,3,-31,4c253,407,241,408,229,409v-11,1,-23,2,-34,2c185,412,175,412,167,412v-8,,-17,,-27,-1c129,411,118,410,107,409,96,408,84,407,73,406,62,404,52,403,43,402v-9,-2,-17,-3,-23,-4c14,396,10,395,8,394,5,391,3,385,2,373,,362,1,348,4,330,5,320,9,312,16,307v7,-6,14,-10,23,-13c48,291,57,288,67,285v10,-2,18,-6,25,-10c98,271,103,268,106,264v3,-3,5,-6,6,-9c114,251,114,248,114,244v,-3,,-7,,-12c113,226,111,221,107,217v-4,-3,-8,-7,-12,-11c92,204,90,201,89,198v-2,-3,-3,-7,-5,-10c83,183,82,179,80,174v-2,,-4,-1,-6,-3c73,170,71,168,69,166v-2,-3,-4,-6,-5,-11c62,150,62,146,62,142v1,-4,1,-7,3,-10c66,129,67,127,70,124v,-11,,-21,2,-31c73,84,75,74,77,64,80,54,85,45,90,37v6,-8,11,-14,18,-19c114,14,121,10,128,7v6,-3,13,-5,20,-6c154,,161,,167,xm167,v,,,,,e" filled="f" stroked="f">
                  <v:path arrowok="t" o:connecttype="custom"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 textboxrect="0,0,338,412"/>
                  <o:lock v:ext="edit" aspectratio="t"/>
                </v:shape>
                <v:shape id="任意多边形 160" o:spid="_x0000_s1039" style="position:absolute;left:16387;top:1566;width:265;height:266;visibility:visible;mso-wrap-style:square;v-text-anchor:top" coordsize="60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" path="m44,36v-4,4,-4,8,-8,8c32,44,28,40,24,36,20,32,16,28,16,24v,-4,4,-4,8,-8c28,12,16,,12,,8,,,12,,12v,8,8,24,16,32c24,52,40,60,48,60v,,12,-8,12,-12c60,44,48,32,44,36e" filled="f" stroked="f">
                  <v:path arrowok="t" o:connecttype="custom" o:connectlocs="44,36;36,44;24,36;16,24;24,16;12,0;0,12;16,44;48,60;60,48;44,36" o:connectangles="0,0,0,0,0,0,0,0,0,0,0" textboxrect="0,0,60,60"/>
                  <o:lock v:ext="edit" aspectratio="t"/>
                </v:shape>
                <v:shape id="任意多边形 183" o:spid="_x0000_s1040" style="position:absolute;left:11929;top:2112;width:194;height:283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" path="m41,109c41,109,,64,,41,,19,18,,41,,63,,82,19,82,41v,23,-41,68,-41,68xm41,14c26,14,13,26,13,41v,15,13,28,28,28c56,69,68,56,68,41,68,26,56,14,41,14xm41,14v,,,,,e" filled="f" stroked="f">
                  <v:path arrowok="t" o:connecttype="custom" o:connectlocs="41,109;0,41;41,0;82,41;41,109;41,14;13,41;41,69;68,41;41,14;41,14;41,14" o:connectangles="0,0,0,0,0,0,0,0,0,0,0,0" textboxrect="0,0,82,109"/>
                </v:shape>
                <v:shape id="任意多边形 167" o:spid="_x0000_s1041" style="position:absolute;left:16383;top:2202;width:288;height:193;flip:x;visibility:visible;mso-wrap-style:square;v-text-anchor:top" coordsize="302,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" adj="-11796480,,5400" path="m,208l94,123r57,47l208,123r94,85l,208m217,114l302,48r,141l217,114m,189l,48r85,66l,189m151,152l,29,,,302,r,29l151,152t,l151,152e" filled="f" stroked="f">
                  <v:stroke joinstyle="miter"/>
                  <v:formulas/>
                  <v:path arrowok="t" o:connecttype="custom"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 textboxrect="0,0,302,208"/>
                  <o:lock v:ext="edit" aspectratio="t"/>
                  <v:textbox>
                    <w:txbxContent>
                      <w:p w14:paraId="6D3CCE95" w14:textId="77777777" w:rsidR="00E95AED" w:rsidRDefault="00000000">
                        <w:pPr>
                          <w:jc w:val="center"/>
                          <w:rPr>
                            <w:color w:val="6889B7"/>
                          </w:rPr>
                        </w:pPr>
                        <w:r>
                          <w:rPr>
                            <w:rFonts w:hint="eastAsia"/>
                            <w:color w:val="6889B7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507C68" wp14:editId="02C184C4">
                <wp:simplePos x="0" y="0"/>
                <wp:positionH relativeFrom="column">
                  <wp:posOffset>-1393825</wp:posOffset>
                </wp:positionH>
                <wp:positionV relativeFrom="paragraph">
                  <wp:posOffset>2698115</wp:posOffset>
                </wp:positionV>
                <wp:extent cx="2418715" cy="506730"/>
                <wp:effectExtent l="0" t="0" r="635" b="571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8715" cy="506730"/>
                          <a:chOff x="9236" y="6278"/>
                          <a:chExt cx="3809" cy="798"/>
                        </a:xfrm>
                      </wpg:grpSpPr>
                      <wps:wsp>
                        <wps:cNvPr id="55" name="平行四边形 6"/>
                        <wps:cNvSpPr/>
                        <wps:spPr>
                          <a:xfrm>
                            <a:off x="10045" y="6646"/>
                            <a:ext cx="3000" cy="431"/>
                          </a:xfrm>
                          <a:prstGeom prst="parallelogram">
                            <a:avLst/>
                          </a:prstGeom>
                          <a:solidFill>
                            <a:srgbClr val="6889B7">
                              <a:alpha val="4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" name="组合 17"/>
                        <wpg:cNvGrpSpPr/>
                        <wpg:grpSpPr>
                          <a:xfrm>
                            <a:off x="9236" y="6278"/>
                            <a:ext cx="3494" cy="643"/>
                            <a:chOff x="7551" y="6744"/>
                            <a:chExt cx="4376" cy="643"/>
                          </a:xfrm>
                        </wpg:grpSpPr>
                        <wps:wsp>
                          <wps:cNvPr id="37" name="平行四边形 7"/>
                          <wps:cNvSpPr/>
                          <wps:spPr>
                            <a:xfrm>
                              <a:off x="7551" y="6943"/>
                              <a:ext cx="4376" cy="432"/>
                            </a:xfrm>
                            <a:prstGeom prst="parallelogram">
                              <a:avLst/>
                            </a:prstGeom>
                            <a:solidFill>
                              <a:srgbClr val="6889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文本框 11"/>
                          <wps:cNvSpPr txBox="1"/>
                          <wps:spPr>
                            <a:xfrm>
                              <a:off x="9317" y="6744"/>
                              <a:ext cx="2362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15F4D7" w14:textId="77777777" w:rsidR="00E95AED" w:rsidRDefault="00000000">
                                <w:pPr>
                                  <w:pStyle w:val="a3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0"/>
                                    <w:szCs w:val="30"/>
                                  </w:rPr>
                                  <w:t>在校经历</w:t>
                                </w:r>
                              </w:p>
                              <w:p w14:paraId="1E5E9919" w14:textId="77777777" w:rsidR="00E95AED" w:rsidRDefault="00E95AED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0" name="任意多边形 136"/>
                          <wps:cNvSpPr>
                            <a:spLocks noChangeAspect="1"/>
                          </wps:cNvSpPr>
                          <wps:spPr>
                            <a:xfrm>
                              <a:off x="8978" y="6994"/>
                              <a:ext cx="382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8" y="63"/>
                                </a:cxn>
                                <a:cxn ang="0">
                                  <a:pos x="52" y="59"/>
                                </a:cxn>
                                <a:cxn ang="0">
                                  <a:pos x="67" y="59"/>
                                </a:cxn>
                                <a:cxn ang="0">
                                  <a:pos x="70" y="63"/>
                                </a:cxn>
                                <a:cxn ang="0">
                                  <a:pos x="70" y="68"/>
                                </a:cxn>
                                <a:cxn ang="0">
                                  <a:pos x="67" y="72"/>
                                </a:cxn>
                                <a:cxn ang="0">
                                  <a:pos x="52" y="72"/>
                                </a:cxn>
                                <a:cxn ang="0">
                                  <a:pos x="48" y="68"/>
                                </a:cxn>
                                <a:cxn ang="0">
                                  <a:pos x="48" y="63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4" y="2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46"/>
                                </a:cxn>
                                <a:cxn ang="0">
                                  <a:pos x="37" y="61"/>
                                </a:cxn>
                                <a:cxn ang="0">
                                  <a:pos x="42" y="61"/>
                                </a:cxn>
                                <a:cxn ang="0">
                                  <a:pos x="42" y="57"/>
                                </a:cxn>
                                <a:cxn ang="0">
                                  <a:pos x="46" y="54"/>
                                </a:cxn>
                                <a:cxn ang="0">
                                  <a:pos x="70" y="54"/>
                                </a:cxn>
                                <a:cxn ang="0">
                                  <a:pos x="76" y="57"/>
                                </a:cxn>
                                <a:cxn ang="0">
                                  <a:pos x="76" y="61"/>
                                </a:cxn>
                                <a:cxn ang="0">
                                  <a:pos x="82" y="61"/>
                                </a:cxn>
                                <a:cxn ang="0">
                                  <a:pos x="119" y="46"/>
                                </a:cxn>
                                <a:cxn ang="0">
                                  <a:pos x="119" y="25"/>
                                </a:cxn>
                                <a:cxn ang="0">
                                  <a:pos x="115" y="20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74" y="13"/>
                                </a:cxn>
                                <a:cxn ang="0">
                                  <a:pos x="72" y="9"/>
                                </a:cxn>
                                <a:cxn ang="0">
                                  <a:pos x="47" y="9"/>
                                </a:cxn>
                                <a:cxn ang="0">
                                  <a:pos x="44" y="13"/>
                                </a:cxn>
                                <a:cxn ang="0">
                                  <a:pos x="44" y="20"/>
                                </a:cxn>
                                <a:cxn ang="0">
                                  <a:pos x="35" y="20"/>
                                </a:cxn>
                                <a:cxn ang="0">
                                  <a:pos x="35" y="7"/>
                                </a:cxn>
                                <a:cxn ang="0">
                                  <a:pos x="41" y="1"/>
                                </a:cxn>
                                <a:cxn ang="0">
                                  <a:pos x="77" y="1"/>
                                </a:cxn>
                                <a:cxn ang="0">
                                  <a:pos x="84" y="7"/>
                                </a:cxn>
                                <a:cxn ang="0">
                                  <a:pos x="83" y="20"/>
                                </a:cxn>
                                <a:cxn ang="0">
                                  <a:pos x="74" y="2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105"/>
                                </a:cxn>
                                <a:cxn ang="0">
                                  <a:pos x="113" y="111"/>
                                </a:cxn>
                                <a:cxn ang="0">
                                  <a:pos x="5" y="111"/>
                                </a:cxn>
                                <a:cxn ang="0">
                                  <a:pos x="0" y="106"/>
                                </a:cxn>
                                <a:cxn ang="0">
                                  <a:pos x="0" y="50"/>
                                </a:cxn>
                                <a:cxn ang="0">
                                  <a:pos x="43" y="67"/>
                                </a:cxn>
                                <a:cxn ang="0">
                                  <a:pos x="43" y="72"/>
                                </a:cxn>
                                <a:cxn ang="0">
                                  <a:pos x="48" y="78"/>
                                </a:cxn>
                                <a:cxn ang="0">
                                  <a:pos x="70" y="78"/>
                                </a:cxn>
                                <a:cxn ang="0">
                                  <a:pos x="76" y="72"/>
                                </a:cxn>
                                <a:cxn ang="0">
                                  <a:pos x="76" y="67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  <a:cxn ang="0">
                                  <a:pos x="119" y="50"/>
                                </a:cxn>
                              </a:cxnLst>
                              <a:rect l="0" t="0" r="0" b="0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507C68" id="组合 63" o:spid="_x0000_s1042" style="position:absolute;left:0;text-align:left;margin-left:-109.75pt;margin-top:212.45pt;width:190.45pt;height:39.9pt;z-index:251658240" coordorigin="9236,6278" coordsize="3809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">
                <v:shape id="平行四边形 6" o:spid="_x0000_s1043" type="#_x0000_t7" style="position:absolute;left:10045;top:6646;width:3000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" adj="776" fillcolor="#6889b7" stroked="f" strokeweight="1pt">
                  <v:fill opacity="27499f"/>
                </v:shape>
                <v:group id="组合 17" o:spid="_x0000_s1044" style="position:absolute;left:9236;top:6278;width:3494;height:643" coordorigin="7551,6744" coordsize="4376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平行四边形 7" o:spid="_x0000_s1045" type="#_x0000_t7" style="position:absolute;left:7551;top:6943;width:4376;height: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" adj="533" fillcolor="#6889b7" stroked="f" strokeweight="1pt"/>
                  <v:shape id="文本框 11" o:spid="_x0000_s1046" type="#_x0000_t202" style="position:absolute;left:9317;top:6744;width:2362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0D15F4D7" w14:textId="77777777" w:rsidR="00E95AED" w:rsidRDefault="00000000">
                          <w:pPr>
                            <w:pStyle w:val="a3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 w:themeColor="background1"/>
                              <w:kern w:val="24"/>
                              <w:sz w:val="30"/>
                              <w:szCs w:val="30"/>
                            </w:rPr>
                            <w:t>在校经历</w:t>
                          </w:r>
                        </w:p>
                        <w:p w14:paraId="1E5E9919" w14:textId="77777777" w:rsidR="00E95AED" w:rsidRDefault="00E95AED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  <v:shape id="任意多边形 136" o:spid="_x0000_s1047" style="position:absolute;left:8978;top:6994;width:382;height:282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<v:path arrowok="t" o:connecttype="custom"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 textboxrect="0,0,120,112"/>
                    <o:lock v:ext="edit" aspectratio="t"/>
                  </v:shape>
                </v:group>
              </v:group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50F04A8" wp14:editId="3C327661">
                <wp:simplePos x="0" y="0"/>
                <wp:positionH relativeFrom="column">
                  <wp:posOffset>-1494155</wp:posOffset>
                </wp:positionH>
                <wp:positionV relativeFrom="paragraph">
                  <wp:posOffset>985520</wp:posOffset>
                </wp:positionV>
                <wp:extent cx="2557145" cy="525145"/>
                <wp:effectExtent l="0" t="0" r="14605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7195" cy="525145"/>
                          <a:chOff x="7348" y="3143"/>
                          <a:chExt cx="5046" cy="827"/>
                        </a:xfrm>
                      </wpg:grpSpPr>
                      <wps:wsp>
                        <wps:cNvPr id="42" name="平行四边形 6"/>
                        <wps:cNvSpPr/>
                        <wps:spPr>
                          <a:xfrm>
                            <a:off x="8635" y="3539"/>
                            <a:ext cx="3759" cy="431"/>
                          </a:xfrm>
                          <a:prstGeom prst="parallelogram">
                            <a:avLst/>
                          </a:prstGeom>
                          <a:solidFill>
                            <a:srgbClr val="6889B7">
                              <a:alpha val="4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平行四边形 6"/>
                        <wps:cNvSpPr/>
                        <wps:spPr>
                          <a:xfrm>
                            <a:off x="7348" y="3338"/>
                            <a:ext cx="4541" cy="431"/>
                          </a:xfrm>
                          <a:prstGeom prst="parallelogram">
                            <a:avLst/>
                          </a:prstGeom>
                          <a:solidFill>
                            <a:srgbClr val="6889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1" name="组合 21"/>
                        <wpg:cNvGrpSpPr/>
                        <wpg:grpSpPr>
                          <a:xfrm>
                            <a:off x="8865" y="3143"/>
                            <a:ext cx="2770" cy="643"/>
                            <a:chOff x="8865" y="3143"/>
                            <a:chExt cx="2770" cy="643"/>
                          </a:xfrm>
                        </wpg:grpSpPr>
                        <wps:wsp>
                          <wps:cNvPr id="139" name="任意多边形 139"/>
                          <wps:cNvSpPr>
                            <a:spLocks noChangeAspect="1"/>
                          </wps:cNvSpPr>
                          <wps:spPr>
                            <a:xfrm>
                              <a:off x="8865" y="3401"/>
                              <a:ext cx="436" cy="28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55" y="42"/>
                                </a:cxn>
                                <a:cxn ang="0">
                                  <a:pos x="140" y="2"/>
                                </a:cxn>
                                <a:cxn ang="0">
                                  <a:pos x="127" y="2"/>
                                </a:cxn>
                                <a:cxn ang="0">
                                  <a:pos x="11" y="42"/>
                                </a:cxn>
                                <a:cxn ang="0">
                                  <a:pos x="11" y="51"/>
                                </a:cxn>
                                <a:cxn ang="0">
                                  <a:pos x="38" y="61"/>
                                </a:cxn>
                                <a:cxn ang="0">
                                  <a:pos x="25" y="99"/>
                                </a:cxn>
                                <a:cxn ang="0">
                                  <a:pos x="17" y="111"/>
                                </a:cxn>
                                <a:cxn ang="0">
                                  <a:pos x="24" y="122"/>
                                </a:cxn>
                                <a:cxn ang="0">
                                  <a:pos x="0" y="173"/>
                                </a:cxn>
                                <a:cxn ang="0">
                                  <a:pos x="19" y="184"/>
                                </a:cxn>
                                <a:cxn ang="0">
                                  <a:pos x="37" y="121"/>
                                </a:cxn>
                                <a:cxn ang="0">
                                  <a:pos x="42" y="111"/>
                                </a:cxn>
                                <a:cxn ang="0">
                                  <a:pos x="36" y="100"/>
                                </a:cxn>
                                <a:cxn ang="0">
                                  <a:pos x="50" y="66"/>
                                </a:cxn>
                                <a:cxn ang="0">
                                  <a:pos x="51" y="65"/>
                                </a:cxn>
                                <a:cxn ang="0">
                                  <a:pos x="131" y="33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8" y="36"/>
                                </a:cxn>
                                <a:cxn ang="0">
                                  <a:pos x="135" y="44"/>
                                </a:cxn>
                                <a:cxn ang="0">
                                  <a:pos x="68" y="71"/>
                                </a:cxn>
                                <a:cxn ang="0">
                                  <a:pos x="128" y="91"/>
                                </a:cxn>
                                <a:cxn ang="0">
                                  <a:pos x="141" y="91"/>
                                </a:cxn>
                                <a:cxn ang="0">
                                  <a:pos x="256" y="5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255" y="42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55" y="82"/>
                                </a:cxn>
                                <a:cxn ang="0">
                                  <a:pos x="55" y="100"/>
                                </a:cxn>
                                <a:cxn ang="0">
                                  <a:pos x="61" y="114"/>
                                </a:cxn>
                                <a:cxn ang="0">
                                  <a:pos x="56" y="127"/>
                                </a:cxn>
                                <a:cxn ang="0">
                                  <a:pos x="61" y="134"/>
                                </a:cxn>
                                <a:cxn ang="0">
                                  <a:pos x="209" y="131"/>
                                </a:cxn>
                                <a:cxn ang="0">
                                  <a:pos x="215" y="121"/>
                                </a:cxn>
                                <a:cxn ang="0">
                                  <a:pos x="215" y="81"/>
                                </a:cxn>
                                <a:cxn ang="0">
                                  <a:pos x="141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  <a:cxn ang="0">
                                  <a:pos x="128" y="106"/>
                                </a:cxn>
                              </a:cxnLst>
                              <a:rect l="0" t="0" r="0" b="0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" name="文本框 12"/>
                          <wps:cNvSpPr txBox="1"/>
                          <wps:spPr>
                            <a:xfrm>
                              <a:off x="9283" y="3143"/>
                              <a:ext cx="2352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2DD1FA" w14:textId="77777777" w:rsidR="00E95AED" w:rsidRDefault="00000000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/>
                                    <w:bCs/>
                                    <w:color w:val="FFFFFF" w:themeColor="background1"/>
                                    <w:sz w:val="30"/>
                                    <w:szCs w:val="30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0F04A8" id="组合 24" o:spid="_x0000_s1048" style="position:absolute;left:0;text-align:left;margin-left:-117.65pt;margin-top:77.6pt;width:201.35pt;height:41.35pt;z-index:251652096" coordorigin="7348,3143" coordsize="504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">
                <v:shape id="平行四边形 6" o:spid="_x0000_s1049" type="#_x0000_t7" style="position:absolute;left:8635;top:3539;width:3759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" adj="619" fillcolor="#6889b7" stroked="f" strokeweight="1pt">
                  <v:fill opacity="27499f"/>
                </v:shape>
                <v:shape id="平行四边形 6" o:spid="_x0000_s1050" type="#_x0000_t7" style="position:absolute;left:7348;top:3338;width:4541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" adj="513" fillcolor="#6889b7" stroked="f" strokeweight="1pt"/>
                <v:group id="组合 21" o:spid="_x0000_s1051" style="position:absolute;left:8865;top:3143;width:2770;height:643" coordorigin="8865,3143" coordsize="2770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 139" o:spid="_x0000_s1052" style="position:absolute;left:8865;top:3401;width:436;height:282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 textboxrect="0,0,263,184"/>
                    <o:lock v:ext="edit" aspectratio="t"/>
                  </v:shape>
                  <v:shape id="文本框 12" o:spid="_x0000_s1053" type="#_x0000_t202" style="position:absolute;left:9283;top:3143;width:2352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3C2DD1FA" w14:textId="77777777" w:rsidR="00E95AED" w:rsidRDefault="00000000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/>
                              <w:bCs/>
                              <w:color w:val="FFFFFF" w:themeColor="background1"/>
                              <w:sz w:val="30"/>
                              <w:szCs w:val="30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F42D71" wp14:editId="10804FD3">
                <wp:simplePos x="0" y="0"/>
                <wp:positionH relativeFrom="column">
                  <wp:posOffset>-1442720</wp:posOffset>
                </wp:positionH>
                <wp:positionV relativeFrom="paragraph">
                  <wp:posOffset>-644525</wp:posOffset>
                </wp:positionV>
                <wp:extent cx="7785100" cy="670560"/>
                <wp:effectExtent l="0" t="0" r="635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0" cy="670560"/>
                          <a:chOff x="396" y="708"/>
                          <a:chExt cx="12260" cy="1056"/>
                        </a:xfrm>
                      </wpg:grpSpPr>
                      <wps:wsp>
                        <wps:cNvPr id="54" name="平行四边形 6"/>
                        <wps:cNvSpPr/>
                        <wps:spPr>
                          <a:xfrm>
                            <a:off x="396" y="1150"/>
                            <a:ext cx="6948" cy="500"/>
                          </a:xfrm>
                          <a:prstGeom prst="parallelogram">
                            <a:avLst/>
                          </a:prstGeom>
                          <a:solidFill>
                            <a:srgbClr val="6889B7">
                              <a:alpha val="4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直接连接符 52"/>
                        <wps:cNvCnPr>
                          <a:stCxn id="51" idx="5"/>
                        </wps:cNvCnPr>
                        <wps:spPr>
                          <a:xfrm>
                            <a:off x="724" y="1073"/>
                            <a:ext cx="11932" cy="0"/>
                          </a:xfrm>
                          <a:prstGeom prst="line">
                            <a:avLst/>
                          </a:prstGeom>
                          <a:ln w="60325">
                            <a:solidFill>
                              <a:srgbClr val="6889B7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平行四边形 6"/>
                        <wps:cNvSpPr/>
                        <wps:spPr>
                          <a:xfrm>
                            <a:off x="633" y="708"/>
                            <a:ext cx="6483" cy="729"/>
                          </a:xfrm>
                          <a:prstGeom prst="parallelogram">
                            <a:avLst/>
                          </a:prstGeom>
                          <a:solidFill>
                            <a:srgbClr val="6889B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789" y="721"/>
                            <a:ext cx="4393" cy="6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75234" w14:textId="49C239FB" w:rsidR="00E95AED" w:rsidRDefault="00000000">
                              <w:pP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4"/>
                                  <w:szCs w:val="32"/>
                                </w:rPr>
                                <w:t>求职意向：</w:t>
                              </w:r>
                              <w:r w:rsidR="008B37DB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4"/>
                                  <w:szCs w:val="32"/>
                                </w:rPr>
                                <w:t>声乐老师</w:t>
                              </w:r>
                              <w:r w:rsidR="00BA6156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4"/>
                                  <w:szCs w:val="32"/>
                                </w:rPr>
                                <w:t>/歌剧演员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174" y="729"/>
                            <a:ext cx="1514" cy="10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C717C" w14:textId="5E3FB330" w:rsidR="00E95AED" w:rsidRDefault="008B37DB">
                              <w:pPr>
                                <w:jc w:val="distribute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40"/>
                                </w:rPr>
                                <w:t>张文涛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42D71" id="组合 59" o:spid="_x0000_s1054" style="position:absolute;left:0;text-align:left;margin-left:-113.6pt;margin-top:-50.75pt;width:613pt;height:52.8pt;z-index:251659264" coordorigin="396,708" coordsize="12260,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">
                <v:shape id="平行四边形 6" o:spid="_x0000_s1055" type="#_x0000_t7" style="position:absolute;left:396;top:1150;width:6948;height: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" adj="389" fillcolor="#6889b7" stroked="f" strokeweight="1pt">
                  <v:fill opacity="27499f"/>
                </v:shape>
                <v:line id="直接连接符 52" o:spid="_x0000_s1056" style="position:absolute;visibility:visible;mso-wrap-style:square" from="724,1073" to="12656,1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" strokecolor="#6889b7" strokeweight="4.75pt">
                  <v:stroke joinstyle="miter"/>
                </v:line>
                <v:shape id="平行四边形 6" o:spid="_x0000_s1057" type="#_x0000_t7" style="position:absolute;left:633;top:708;width:6483;height: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" adj="607" fillcolor="#6889b7" stroked="f" strokeweight="1pt"/>
                <v:shape id="文本框 20" o:spid="_x0000_s1058" type="#_x0000_t202" style="position:absolute;left:2789;top:721;width:4393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76375234" w14:textId="49C239FB" w:rsidR="00E95AED" w:rsidRDefault="00000000">
                        <w:pP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4"/>
                            <w:szCs w:val="32"/>
                          </w:rPr>
                          <w:t>求职意向：</w:t>
                        </w:r>
                        <w:r w:rsidR="008B37DB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4"/>
                            <w:szCs w:val="32"/>
                          </w:rPr>
                          <w:t>声乐老师</w:t>
                        </w:r>
                        <w:r w:rsidR="00BA6156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4"/>
                            <w:szCs w:val="32"/>
                          </w:rPr>
                          <w:t>/歌剧演员</w:t>
                        </w:r>
                      </w:p>
                    </w:txbxContent>
                  </v:textbox>
                </v:shape>
                <v:shape id="文本框 19" o:spid="_x0000_s1059" type="#_x0000_t202" style="position:absolute;left:1174;top:729;width:1514;height:1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5B6C717C" w14:textId="5E3FB330" w:rsidR="00E95AED" w:rsidRDefault="008B37DB">
                        <w:pPr>
                          <w:jc w:val="distribute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FFFFFF" w:themeColor="background1"/>
                            <w:sz w:val="32"/>
                            <w:szCs w:val="40"/>
                          </w:rPr>
                          <w:t>张文涛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3F7F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830A3A" wp14:editId="2F2C0BDE">
                <wp:simplePos x="0" y="0"/>
                <wp:positionH relativeFrom="column">
                  <wp:posOffset>-597535</wp:posOffset>
                </wp:positionH>
                <wp:positionV relativeFrom="paragraph">
                  <wp:posOffset>8374380</wp:posOffset>
                </wp:positionV>
                <wp:extent cx="6408420" cy="110045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420" cy="1100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FF72E" w14:textId="6F9C0D68" w:rsidR="002419CD" w:rsidRDefault="002B511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专业能力</w:t>
                            </w:r>
                            <w:r w:rsidR="002419C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强，具有较强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的</w:t>
                            </w:r>
                            <w:r w:rsidR="002419C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学习能力</w:t>
                            </w:r>
                          </w:p>
                          <w:p w14:paraId="7D08A902" w14:textId="2976375F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  <w:t>富有</w:t>
                            </w:r>
                            <w:r w:rsidR="002419C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团队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  <w:t>合作精神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，</w:t>
                            </w:r>
                            <w:r w:rsidR="007A41C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假声男高音，音域A3-F6</w:t>
                            </w:r>
                          </w:p>
                          <w:p w14:paraId="50489D19" w14:textId="77777777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  <w:t>处事细心谨慎。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能够灵活处理工作中的突发事件。</w:t>
                            </w:r>
                          </w:p>
                          <w:p w14:paraId="0CBFAD2A" w14:textId="13011FFC" w:rsidR="00E95AED" w:rsidRDefault="00000000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待人真诚，热情，</w:t>
                            </w:r>
                            <w:r w:rsidR="002419C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sz w:val="22"/>
                                <w:szCs w:val="22"/>
                              </w:rPr>
                              <w:t>吃苦耐劳，服从安排。</w:t>
                            </w:r>
                          </w:p>
                          <w:p w14:paraId="3062D902" w14:textId="77777777" w:rsidR="00E95AED" w:rsidRDefault="00E95AED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5B2BF6C5" w14:textId="77777777" w:rsidR="00E95AED" w:rsidRDefault="00E95AED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  <w:p w14:paraId="40A6C3A0" w14:textId="77777777" w:rsidR="00E95AED" w:rsidRDefault="00E95AED">
                            <w:pPr>
                              <w:snapToGrid w:val="0"/>
                              <w:spacing w:line="264" w:lineRule="auto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30A3A" id="文本框 47" o:spid="_x0000_s1060" type="#_x0000_t202" style="position:absolute;left:0;text-align:left;margin-left:-47.05pt;margin-top:659.4pt;width:504.6pt;height:86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" filled="f" stroked="f" strokeweight=".5pt">
                <v:textbox>
                  <w:txbxContent>
                    <w:p w14:paraId="067FF72E" w14:textId="6F9C0D68" w:rsidR="002419CD" w:rsidRDefault="002B511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专业能力</w:t>
                      </w:r>
                      <w:r w:rsidR="002419C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强，具有较强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的</w:t>
                      </w:r>
                      <w:r w:rsidR="002419C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学习能力</w:t>
                      </w:r>
                    </w:p>
                    <w:p w14:paraId="7D08A902" w14:textId="2976375F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  <w:t>富有</w:t>
                      </w:r>
                      <w:r w:rsidR="002419C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团队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  <w:t>合作精神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，</w:t>
                      </w:r>
                      <w:r w:rsidR="007A41C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假声男高音，音域A3-F6</w:t>
                      </w:r>
                    </w:p>
                    <w:p w14:paraId="50489D19" w14:textId="77777777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  <w:t>处事细心谨慎。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能够灵活处理工作中的突发事件。</w:t>
                      </w:r>
                    </w:p>
                    <w:p w14:paraId="0CBFAD2A" w14:textId="13011FFC" w:rsidR="00E95AED" w:rsidRDefault="00000000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待人真诚，热情，</w:t>
                      </w:r>
                      <w:r w:rsidR="002419C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sz w:val="22"/>
                          <w:szCs w:val="22"/>
                        </w:rPr>
                        <w:t>吃苦耐劳，服从安排。</w:t>
                      </w:r>
                    </w:p>
                    <w:p w14:paraId="3062D902" w14:textId="77777777" w:rsidR="00E95AED" w:rsidRDefault="00E95AED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5B2BF6C5" w14:textId="77777777" w:rsidR="00E95AED" w:rsidRDefault="00E95AED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  <w:p w14:paraId="40A6C3A0" w14:textId="77777777" w:rsidR="00E95AED" w:rsidRDefault="00E95AED">
                      <w:pPr>
                        <w:snapToGrid w:val="0"/>
                        <w:spacing w:line="264" w:lineRule="auto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3F7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D01159" wp14:editId="170E8F1C">
                <wp:simplePos x="0" y="0"/>
                <wp:positionH relativeFrom="column">
                  <wp:posOffset>-1606550</wp:posOffset>
                </wp:positionH>
                <wp:positionV relativeFrom="paragraph">
                  <wp:posOffset>7664450</wp:posOffset>
                </wp:positionV>
                <wp:extent cx="2637155" cy="523875"/>
                <wp:effectExtent l="0" t="0" r="10795" b="762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155" cy="523875"/>
                          <a:chOff x="8901" y="13755"/>
                          <a:chExt cx="4153" cy="825"/>
                        </a:xfrm>
                      </wpg:grpSpPr>
                      <wps:wsp>
                        <wps:cNvPr id="58" name="平行四边形 6"/>
                        <wps:cNvSpPr/>
                        <wps:spPr>
                          <a:xfrm>
                            <a:off x="10054" y="14149"/>
                            <a:ext cx="3000" cy="431"/>
                          </a:xfrm>
                          <a:prstGeom prst="parallelogram">
                            <a:avLst/>
                          </a:prstGeom>
                          <a:solidFill>
                            <a:srgbClr val="6889B7">
                              <a:alpha val="4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8901" y="13755"/>
                            <a:ext cx="3838" cy="643"/>
                            <a:chOff x="7198" y="13392"/>
                            <a:chExt cx="4835" cy="643"/>
                          </a:xfrm>
                        </wpg:grpSpPr>
                        <wps:wsp>
                          <wps:cNvPr id="13" name="平行四边形 13"/>
                          <wps:cNvSpPr/>
                          <wps:spPr>
                            <a:xfrm>
                              <a:off x="7198" y="13559"/>
                              <a:ext cx="4835" cy="454"/>
                            </a:xfrm>
                            <a:prstGeom prst="parallelogram">
                              <a:avLst/>
                            </a:prstGeom>
                            <a:solidFill>
                              <a:srgbClr val="6889B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文本框 11"/>
                          <wps:cNvSpPr txBox="1"/>
                          <wps:spPr>
                            <a:xfrm>
                              <a:off x="9384" y="13392"/>
                              <a:ext cx="2362" cy="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016074" w14:textId="77777777" w:rsidR="00E95AED" w:rsidRDefault="00000000">
                                <w:pPr>
                                  <w:pStyle w:val="a3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bCs/>
                                    <w:color w:val="FFFFFF" w:themeColor="background1"/>
                                    <w:kern w:val="24"/>
                                    <w:sz w:val="30"/>
                                    <w:szCs w:val="30"/>
                                  </w:rPr>
                                  <w:t>自我评价</w:t>
                                </w:r>
                              </w:p>
                              <w:p w14:paraId="6BDE2F75" w14:textId="77777777" w:rsidR="00E95AED" w:rsidRDefault="00E95AED">
                                <w:pPr>
                                  <w:rPr>
                                    <w:rFonts w:ascii="微软雅黑" w:eastAsia="微软雅黑" w:hAnsi="微软雅黑" w:cs="微软雅黑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48" name="任意多边形 148"/>
                          <wps:cNvSpPr>
                            <a:spLocks noChangeAspect="1"/>
                          </wps:cNvSpPr>
                          <wps:spPr>
                            <a:xfrm>
                              <a:off x="8972" y="13630"/>
                              <a:ext cx="330" cy="28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2415304" y="99468047"/>
                                </a:cxn>
                                <a:cxn ang="0">
                                  <a:pos x="214327180" y="109006159"/>
                                </a:cxn>
                                <a:cxn ang="0">
                                  <a:pos x="214327180" y="215288477"/>
                                </a:cxn>
                                <a:cxn ang="0">
                                  <a:pos x="194108029" y="235726622"/>
                                </a:cxn>
                                <a:cxn ang="0">
                                  <a:pos x="40439462" y="235726622"/>
                                </a:cxn>
                                <a:cxn ang="0">
                                  <a:pos x="16175088" y="215288477"/>
                                </a:cxn>
                                <a:cxn ang="0">
                                  <a:pos x="16175088" y="58590591"/>
                                </a:cxn>
                                <a:cxn ang="0">
                                  <a:pos x="40439462" y="35427439"/>
                                </a:cxn>
                                <a:cxn ang="0">
                                  <a:pos x="128057718" y="35427439"/>
                                </a:cxn>
                                <a:cxn ang="0">
                                  <a:pos x="137493477" y="27251248"/>
                                </a:cxn>
                                <a:cxn ang="0">
                                  <a:pos x="128057718" y="19076223"/>
                                </a:cxn>
                                <a:cxn ang="0">
                                  <a:pos x="40439462" y="19076223"/>
                                </a:cxn>
                                <a:cxn ang="0">
                                  <a:pos x="0" y="58590591"/>
                                </a:cxn>
                                <a:cxn ang="0">
                                  <a:pos x="0" y="215288477"/>
                                </a:cxn>
                                <a:cxn ang="0">
                                  <a:pos x="40439462" y="252077837"/>
                                </a:cxn>
                                <a:cxn ang="0">
                                  <a:pos x="194108029" y="252077837"/>
                                </a:cxn>
                                <a:cxn ang="0">
                                  <a:pos x="230503429" y="215288477"/>
                                </a:cxn>
                                <a:cxn ang="0">
                                  <a:pos x="230503429" y="109006159"/>
                                </a:cxn>
                                <a:cxn ang="0">
                                  <a:pos x="222415304" y="99468047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227807001" y="9538111"/>
                                </a:cxn>
                                <a:cxn ang="0">
                                  <a:pos x="191411600" y="9538111"/>
                                </a:cxn>
                                <a:cxn ang="0">
                                  <a:pos x="167148387" y="38152447"/>
                                </a:cxn>
                                <a:cxn ang="0">
                                  <a:pos x="57962185" y="143071678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57962185" y="147158607"/>
                                </a:cxn>
                                <a:cxn ang="0">
                                  <a:pos x="41787096" y="201662270"/>
                                </a:cxn>
                                <a:cxn ang="0">
                                  <a:pos x="52570489" y="212563469"/>
                                </a:cxn>
                                <a:cxn ang="0">
                                  <a:pos x="103793344" y="193487245"/>
                                </a:cxn>
                                <a:cxn ang="0">
                                  <a:pos x="105142139" y="194849166"/>
                                </a:cxn>
                                <a:cxn ang="0">
                                  <a:pos x="107837406" y="194849166"/>
                                </a:cxn>
                                <a:cxn ang="0">
                                  <a:pos x="211631912" y="83117998"/>
                                </a:cxn>
                                <a:cxn ang="0">
                                  <a:pos x="239939188" y="59953679"/>
                                </a:cxn>
                                <a:cxn ang="0">
                                  <a:pos x="239939188" y="21801231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71442006" y="166234830"/>
                                </a:cxn>
                                <a:cxn ang="0">
                                  <a:pos x="86270622" y="181224125"/>
                                </a:cxn>
                                <a:cxn ang="0">
                                  <a:pos x="64702676" y="189399150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79530131" y="149883615"/>
                                </a:cxn>
                                <a:cxn ang="0">
                                  <a:pos x="176584145" y="51778655"/>
                                </a:cxn>
                                <a:cxn ang="0">
                                  <a:pos x="198152091" y="73579887"/>
                                </a:cxn>
                                <a:cxn ang="0">
                                  <a:pos x="101098076" y="171686014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11631912" y="64041775"/>
                                </a:cxn>
                                <a:cxn ang="0">
                                  <a:pos x="186019904" y="38152447"/>
                                </a:cxn>
                                <a:cxn ang="0">
                                  <a:pos x="203543787" y="21801231"/>
                                </a:cxn>
                                <a:cxn ang="0">
                                  <a:pos x="208935483" y="19076223"/>
                                </a:cxn>
                                <a:cxn ang="0">
                                  <a:pos x="215674813" y="21801231"/>
                                </a:cxn>
                                <a:cxn ang="0">
                                  <a:pos x="227807001" y="3406435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  <a:cxn ang="0">
                                  <a:pos x="227807001" y="46327471"/>
                                </a:cxn>
                              </a:cxnLst>
                              <a:rect l="0" t="0" r="0" b="0"/>
                              <a:pathLst>
                                <a:path w="186" h="185">
                                  <a:moveTo>
                                    <a:pt x="165" y="73"/>
                                  </a:moveTo>
                                  <a:cubicBezTo>
                                    <a:pt x="162" y="73"/>
                                    <a:pt x="159" y="76"/>
                                    <a:pt x="159" y="80"/>
                                  </a:cubicBezTo>
                                  <a:cubicBezTo>
                                    <a:pt x="159" y="158"/>
                                    <a:pt x="159" y="158"/>
                                    <a:pt x="159" y="158"/>
                                  </a:cubicBezTo>
                                  <a:cubicBezTo>
                                    <a:pt x="159" y="166"/>
                                    <a:pt x="153" y="173"/>
                                    <a:pt x="144" y="173"/>
                                  </a:cubicBezTo>
                                  <a:cubicBezTo>
                                    <a:pt x="30" y="173"/>
                                    <a:pt x="30" y="173"/>
                                    <a:pt x="30" y="173"/>
                                  </a:cubicBezTo>
                                  <a:cubicBezTo>
                                    <a:pt x="22" y="173"/>
                                    <a:pt x="12" y="166"/>
                                    <a:pt x="12" y="158"/>
                                  </a:cubicBezTo>
                                  <a:cubicBezTo>
                                    <a:pt x="12" y="43"/>
                                    <a:pt x="12" y="43"/>
                                    <a:pt x="12" y="43"/>
                                  </a:cubicBezTo>
                                  <a:cubicBezTo>
                                    <a:pt x="12" y="35"/>
                                    <a:pt x="22" y="26"/>
                                    <a:pt x="30" y="26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9" y="26"/>
                                    <a:pt x="102" y="23"/>
                                    <a:pt x="102" y="20"/>
                                  </a:cubicBezTo>
                                  <a:cubicBezTo>
                                    <a:pt x="102" y="16"/>
                                    <a:pt x="99" y="14"/>
                                    <a:pt x="95" y="14"/>
                                  </a:cubicBezTo>
                                  <a:cubicBezTo>
                                    <a:pt x="30" y="14"/>
                                    <a:pt x="30" y="14"/>
                                    <a:pt x="30" y="14"/>
                                  </a:cubicBezTo>
                                  <a:cubicBezTo>
                                    <a:pt x="13" y="14"/>
                                    <a:pt x="0" y="27"/>
                                    <a:pt x="0" y="43"/>
                                  </a:cubicBezTo>
                                  <a:cubicBezTo>
                                    <a:pt x="0" y="158"/>
                                    <a:pt x="0" y="158"/>
                                    <a:pt x="0" y="158"/>
                                  </a:cubicBezTo>
                                  <a:cubicBezTo>
                                    <a:pt x="0" y="174"/>
                                    <a:pt x="13" y="185"/>
                                    <a:pt x="30" y="185"/>
                                  </a:cubicBezTo>
                                  <a:cubicBezTo>
                                    <a:pt x="144" y="185"/>
                                    <a:pt x="144" y="185"/>
                                    <a:pt x="144" y="185"/>
                                  </a:cubicBezTo>
                                  <a:cubicBezTo>
                                    <a:pt x="161" y="185"/>
                                    <a:pt x="171" y="174"/>
                                    <a:pt x="171" y="158"/>
                                  </a:cubicBezTo>
                                  <a:cubicBezTo>
                                    <a:pt x="171" y="80"/>
                                    <a:pt x="171" y="80"/>
                                    <a:pt x="171" y="80"/>
                                  </a:cubicBezTo>
                                  <a:cubicBezTo>
                                    <a:pt x="171" y="76"/>
                                    <a:pt x="169" y="73"/>
                                    <a:pt x="165" y="73"/>
                                  </a:cubicBezTo>
                                  <a:close/>
                                  <a:moveTo>
                                    <a:pt x="178" y="16"/>
                                  </a:moveTo>
                                  <a:cubicBezTo>
                                    <a:pt x="169" y="7"/>
                                    <a:pt x="169" y="7"/>
                                    <a:pt x="169" y="7"/>
                                  </a:cubicBezTo>
                                  <a:cubicBezTo>
                                    <a:pt x="162" y="0"/>
                                    <a:pt x="149" y="0"/>
                                    <a:pt x="142" y="7"/>
                                  </a:cubicBezTo>
                                  <a:cubicBezTo>
                                    <a:pt x="124" y="28"/>
                                    <a:pt x="124" y="28"/>
                                    <a:pt x="124" y="28"/>
                                  </a:cubicBezTo>
                                  <a:cubicBezTo>
                                    <a:pt x="43" y="105"/>
                                    <a:pt x="43" y="105"/>
                                    <a:pt x="43" y="105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43" y="108"/>
                                    <a:pt x="43" y="108"/>
                                    <a:pt x="43" y="108"/>
                                  </a:cubicBezTo>
                                  <a:cubicBezTo>
                                    <a:pt x="31" y="148"/>
                                    <a:pt x="31" y="148"/>
                                    <a:pt x="31" y="148"/>
                                  </a:cubicBezTo>
                                  <a:cubicBezTo>
                                    <a:pt x="39" y="156"/>
                                    <a:pt x="39" y="156"/>
                                    <a:pt x="39" y="156"/>
                                  </a:cubicBezTo>
                                  <a:cubicBezTo>
                                    <a:pt x="77" y="142"/>
                                    <a:pt x="77" y="142"/>
                                    <a:pt x="77" y="142"/>
                                  </a:cubicBezTo>
                                  <a:cubicBezTo>
                                    <a:pt x="78" y="143"/>
                                    <a:pt x="78" y="143"/>
                                    <a:pt x="78" y="143"/>
                                  </a:cubicBezTo>
                                  <a:cubicBezTo>
                                    <a:pt x="80" y="143"/>
                                    <a:pt x="80" y="143"/>
                                    <a:pt x="80" y="143"/>
                                  </a:cubicBezTo>
                                  <a:cubicBezTo>
                                    <a:pt x="157" y="61"/>
                                    <a:pt x="157" y="61"/>
                                    <a:pt x="157" y="61"/>
                                  </a:cubicBezTo>
                                  <a:cubicBezTo>
                                    <a:pt x="178" y="44"/>
                                    <a:pt x="178" y="44"/>
                                    <a:pt x="178" y="44"/>
                                  </a:cubicBezTo>
                                  <a:cubicBezTo>
                                    <a:pt x="186" y="36"/>
                                    <a:pt x="186" y="24"/>
                                    <a:pt x="178" y="16"/>
                                  </a:cubicBezTo>
                                  <a:close/>
                                  <a:moveTo>
                                    <a:pt x="48" y="139"/>
                                  </a:moveTo>
                                  <a:cubicBezTo>
                                    <a:pt x="53" y="122"/>
                                    <a:pt x="53" y="122"/>
                                    <a:pt x="53" y="122"/>
                                  </a:cubicBezTo>
                                  <a:cubicBezTo>
                                    <a:pt x="64" y="133"/>
                                    <a:pt x="64" y="133"/>
                                    <a:pt x="64" y="133"/>
                                  </a:cubicBezTo>
                                  <a:cubicBezTo>
                                    <a:pt x="48" y="139"/>
                                    <a:pt x="48" y="139"/>
                                    <a:pt x="48" y="139"/>
                                  </a:cubicBezTo>
                                  <a:close/>
                                  <a:moveTo>
                                    <a:pt x="75" y="126"/>
                                  </a:moveTo>
                                  <a:cubicBezTo>
                                    <a:pt x="59" y="110"/>
                                    <a:pt x="59" y="110"/>
                                    <a:pt x="59" y="110"/>
                                  </a:cubicBezTo>
                                  <a:cubicBezTo>
                                    <a:pt x="131" y="38"/>
                                    <a:pt x="131" y="38"/>
                                    <a:pt x="131" y="38"/>
                                  </a:cubicBezTo>
                                  <a:cubicBezTo>
                                    <a:pt x="147" y="54"/>
                                    <a:pt x="147" y="54"/>
                                    <a:pt x="147" y="54"/>
                                  </a:cubicBezTo>
                                  <a:cubicBezTo>
                                    <a:pt x="75" y="126"/>
                                    <a:pt x="75" y="126"/>
                                    <a:pt x="75" y="126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57" y="47"/>
                                    <a:pt x="157" y="47"/>
                                    <a:pt x="157" y="47"/>
                                  </a:cubicBezTo>
                                  <a:cubicBezTo>
                                    <a:pt x="138" y="28"/>
                                    <a:pt x="138" y="28"/>
                                    <a:pt x="138" y="28"/>
                                  </a:cubicBezTo>
                                  <a:cubicBezTo>
                                    <a:pt x="151" y="16"/>
                                    <a:pt x="151" y="16"/>
                                    <a:pt x="151" y="16"/>
                                  </a:cubicBezTo>
                                  <a:cubicBezTo>
                                    <a:pt x="152" y="15"/>
                                    <a:pt x="154" y="14"/>
                                    <a:pt x="155" y="14"/>
                                  </a:cubicBezTo>
                                  <a:cubicBezTo>
                                    <a:pt x="157" y="14"/>
                                    <a:pt x="159" y="15"/>
                                    <a:pt x="160" y="16"/>
                                  </a:cubicBezTo>
                                  <a:cubicBezTo>
                                    <a:pt x="169" y="25"/>
                                    <a:pt x="169" y="25"/>
                                    <a:pt x="169" y="25"/>
                                  </a:cubicBezTo>
                                  <a:cubicBezTo>
                                    <a:pt x="172" y="28"/>
                                    <a:pt x="172" y="32"/>
                                    <a:pt x="169" y="34"/>
                                  </a:cubicBezTo>
                                  <a:close/>
                                  <a:moveTo>
                                    <a:pt x="169" y="34"/>
                                  </a:moveTo>
                                  <a:cubicBezTo>
                                    <a:pt x="169" y="34"/>
                                    <a:pt x="169" y="34"/>
                                    <a:pt x="169" y="34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D01159" id="组合 61" o:spid="_x0000_s1061" style="position:absolute;left:0;text-align:left;margin-left:-126.5pt;margin-top:603.5pt;width:207.65pt;height:41.25pt;z-index:251660288" coordorigin="8901,13755" coordsize="4153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">
                <v:shape id="平行四边形 6" o:spid="_x0000_s1062" type="#_x0000_t7" style="position:absolute;left:10054;top:14149;width:3000;height: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" adj="776" fillcolor="#6889b7" stroked="f" strokeweight="1pt">
                  <v:fill opacity="27499f"/>
                </v:shape>
                <v:group id="组合 25" o:spid="_x0000_s1063" style="position:absolute;left:8901;top:13755;width:3838;height:643" coordorigin="7198,13392" coordsize="4835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平行四边形 13" o:spid="_x0000_s1064" type="#_x0000_t7" style="position:absolute;left:7198;top:13559;width:4835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" adj="507" fillcolor="#6889b7" stroked="f" strokeweight="1pt"/>
                  <v:shape id="文本框 11" o:spid="_x0000_s1065" type="#_x0000_t202" style="position:absolute;left:9384;top:13392;width:2362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C016074" w14:textId="77777777" w:rsidR="00E95AED" w:rsidRDefault="00000000">
                          <w:pPr>
                            <w:pStyle w:val="a3"/>
                            <w:spacing w:before="0" w:beforeAutospacing="0" w:after="0" w:afterAutospacing="0"/>
                            <w:textAlignment w:val="baselin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bCs/>
                              <w:color w:val="FFFFFF" w:themeColor="background1"/>
                              <w:kern w:val="24"/>
                              <w:sz w:val="30"/>
                              <w:szCs w:val="30"/>
                            </w:rPr>
                            <w:t>自我评价</w:t>
                          </w:r>
                        </w:p>
                        <w:p w14:paraId="6BDE2F75" w14:textId="77777777" w:rsidR="00E95AED" w:rsidRDefault="00E95AED">
                          <w:pPr>
                            <w:rPr>
                              <w:rFonts w:ascii="微软雅黑" w:eastAsia="微软雅黑" w:hAnsi="微软雅黑" w:cs="微软雅黑"/>
                              <w:b/>
                              <w:bCs/>
                              <w:color w:val="FFFFFF" w:themeColor="background1"/>
                              <w:sz w:val="28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任意多边形 148" o:spid="_x0000_s1066" style="position:absolute;left:8972;top:13630;width:330;height:280;visibility:visible;mso-wrap-style:square;v-text-anchor:top" coordsize="186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white [3212]" stroked="f">
                    <v:path arrowok="t" o:connecttype="custom"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 textboxrect="0,0,186,185"/>
                    <o:lock v:ext="edit" aspectratio="t"/>
                  </v:shape>
                </v:group>
              </v:group>
            </w:pict>
          </mc:Fallback>
        </mc:AlternateContent>
      </w:r>
      <w:r w:rsidR="00A33F7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17162F8" wp14:editId="35A5E7C5">
                <wp:simplePos x="0" y="0"/>
                <wp:positionH relativeFrom="column">
                  <wp:posOffset>-1195070</wp:posOffset>
                </wp:positionH>
                <wp:positionV relativeFrom="paragraph">
                  <wp:posOffset>-1126490</wp:posOffset>
                </wp:positionV>
                <wp:extent cx="153035" cy="11038840"/>
                <wp:effectExtent l="0" t="0" r="18415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11038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C5FE9" id="矩形 22" o:spid="_x0000_s1026" style="position:absolute;left:0;text-align:left;margin-left:-94.1pt;margin-top:-88.7pt;width:12.05pt;height:86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" fillcolor="#d8d8d8 [2732]" stroked="f" strokeweight="1pt"/>
            </w:pict>
          </mc:Fallback>
        </mc:AlternateContent>
      </w:r>
    </w:p>
    <w:sectPr w:rsidR="00E95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F14C72"/>
    <w:multiLevelType w:val="singleLevel"/>
    <w:tmpl w:val="8DF14C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E59AF3"/>
    <w:multiLevelType w:val="singleLevel"/>
    <w:tmpl w:val="04E59AF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799150221">
    <w:abstractNumId w:val="1"/>
  </w:num>
  <w:num w:numId="2" w16cid:durableId="161220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jb3VudCI6MiwiaGRpZCI6ImNmNDk1YWZiYWE0MDQzYzJjNjM5NzI5YmQ0ZDEyYzhhIiwidXNlckNvdW50IjoxfQ=="/>
  </w:docVars>
  <w:rsids>
    <w:rsidRoot w:val="72AB4F32"/>
    <w:rsid w:val="002419CD"/>
    <w:rsid w:val="002A1288"/>
    <w:rsid w:val="002B5110"/>
    <w:rsid w:val="002E7991"/>
    <w:rsid w:val="002F6EFE"/>
    <w:rsid w:val="006830A4"/>
    <w:rsid w:val="007A41CA"/>
    <w:rsid w:val="008B37DB"/>
    <w:rsid w:val="008B7276"/>
    <w:rsid w:val="00A33F7F"/>
    <w:rsid w:val="00A34A7A"/>
    <w:rsid w:val="00BA6156"/>
    <w:rsid w:val="00E95AED"/>
    <w:rsid w:val="00FB616D"/>
    <w:rsid w:val="00FC1924"/>
    <w:rsid w:val="07821697"/>
    <w:rsid w:val="24386C4B"/>
    <w:rsid w:val="588F0B5A"/>
    <w:rsid w:val="6E7E6589"/>
    <w:rsid w:val="72AB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B2B356"/>
  <w15:docId w15:val="{48B3EF46-0619-4E78-947E-361FB6A2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rPr>
      <w:color w:val="0000FF"/>
      <w:u w:val="single"/>
    </w:r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styleId="a6">
    <w:name w:val="Unresolved Mention"/>
    <w:basedOn w:val="a0"/>
    <w:uiPriority w:val="99"/>
    <w:semiHidden/>
    <w:unhideWhenUsed/>
    <w:rsid w:val="008B37DB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7A41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06663820@qq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1606663820@qq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9f271323-df02-4224-aa9c-c87014c419e3\&#26080;&#32463;&#39564;&#26426;&#30005;&#19968;&#20307;&#21270;&#24212;&#23626;&#29983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无经验机电一体化应届生简历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薄荷味道</dc:creator>
  <cp:lastModifiedBy>Nov25_ Heng</cp:lastModifiedBy>
  <cp:revision>5</cp:revision>
  <dcterms:created xsi:type="dcterms:W3CDTF">2024-06-05T14:26:00Z</dcterms:created>
  <dcterms:modified xsi:type="dcterms:W3CDTF">2024-06-05T14:29:00Z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3463BD2EB6A9412B859D321B42957C1C_13</vt:lpwstr>
  </property>
  <property fmtid="{D5CDD505-2E9C-101B-9397-08002B2CF9AE}" pid="4" name="KSOTemplateUUID">
    <vt:lpwstr>v1.0_mb_jOymX0QFjMjTNKxjnZLT2g==</vt:lpwstr>
  </property>
</Properties>
</file>