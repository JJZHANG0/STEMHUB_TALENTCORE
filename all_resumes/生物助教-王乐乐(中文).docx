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717C0E" w14:textId="143A26A6" w:rsidR="00CC41B8" w:rsidRPr="008532CD" w:rsidRDefault="00000000">
      <w:pPr>
        <w:tabs>
          <w:tab w:val="left" w:pos="2080"/>
        </w:tabs>
        <w:adjustRightInd w:val="0"/>
        <w:snapToGrid w:val="0"/>
        <w:spacing w:line="264" w:lineRule="auto"/>
        <w:rPr>
          <w:rStyle w:val="1"/>
          <w:rFonts w:ascii="微软雅黑" w:eastAsia="微软雅黑" w:hAnsi="微软雅黑" w:hint="eastAsia"/>
          <w:sz w:val="22"/>
          <w:szCs w:val="22"/>
        </w:rPr>
      </w:pPr>
      <w:r w:rsidRPr="008532CD">
        <w:rPr>
          <w:rStyle w:val="Char"/>
          <w:rFonts w:ascii="微软雅黑" w:eastAsia="微软雅黑" w:hAnsi="微软雅黑" w:hint="eastAsia"/>
          <w:noProof/>
          <w:sz w:val="40"/>
          <w:szCs w:val="40"/>
        </w:rPr>
        <w:drawing>
          <wp:anchor distT="0" distB="0" distL="114300" distR="114300" simplePos="0" relativeHeight="251660288" behindDoc="1" locked="0" layoutInCell="1" allowOverlap="1" wp14:anchorId="4F09F575" wp14:editId="4C1A79AC">
            <wp:simplePos x="0" y="0"/>
            <wp:positionH relativeFrom="column">
              <wp:posOffset>5378450</wp:posOffset>
            </wp:positionH>
            <wp:positionV relativeFrom="paragraph">
              <wp:posOffset>-31115</wp:posOffset>
            </wp:positionV>
            <wp:extent cx="933450" cy="1215390"/>
            <wp:effectExtent l="0" t="0" r="31750" b="41910"/>
            <wp:wrapThrough wrapText="bothSides">
              <wp:wrapPolygon edited="0">
                <wp:start x="0" y="0"/>
                <wp:lineTo x="0" y="21442"/>
                <wp:lineTo x="21453" y="21442"/>
                <wp:lineTo x="21453" y="0"/>
                <wp:lineTo x="0" y="0"/>
              </wp:wrapPolygon>
            </wp:wrapThrough>
            <wp:docPr id="1" name="图片 1" descr="微信图片_2024062915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406291526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0EF7" w:rsidRPr="008532CD">
        <w:rPr>
          <w:rStyle w:val="Char"/>
          <w:rFonts w:ascii="微软雅黑" w:eastAsia="微软雅黑" w:hAnsi="微软雅黑" w:hint="eastAsia"/>
          <w:sz w:val="40"/>
          <w:szCs w:val="40"/>
        </w:rPr>
        <w:t>王乐乐</w:t>
      </w:r>
      <w:r w:rsidRPr="008532CD">
        <w:rPr>
          <w:rFonts w:ascii="微软雅黑" w:eastAsia="微软雅黑" w:hAnsi="微软雅黑" w:cs="思源黑体 CN Medium" w:hint="eastAsia"/>
          <w:b/>
          <w:bCs/>
          <w:color w:val="404040" w:themeColor="text1" w:themeTint="BF"/>
          <w:sz w:val="40"/>
          <w:szCs w:val="40"/>
        </w:rPr>
        <w:tab/>
      </w:r>
      <w:r w:rsidR="00F174E3" w:rsidRPr="008532CD">
        <w:rPr>
          <w:rFonts w:ascii="微软雅黑" w:eastAsia="微软雅黑" w:hAnsi="微软雅黑" w:cs="思源黑体 CN Medium"/>
          <w:color w:val="404040" w:themeColor="text1" w:themeTint="BF"/>
          <w:sz w:val="22"/>
          <w:szCs w:val="22"/>
        </w:rPr>
        <w:t>求职意向 ：实习岗位</w:t>
      </w:r>
    </w:p>
    <w:p w14:paraId="35493D32" w14:textId="77777777" w:rsidR="008532CD" w:rsidRPr="008532CD" w:rsidRDefault="008532CD" w:rsidP="008532CD">
      <w:pPr>
        <w:pStyle w:val="a8"/>
        <w:tabs>
          <w:tab w:val="left" w:pos="3990"/>
        </w:tabs>
        <w:rPr>
          <w:rFonts w:ascii="微软雅黑" w:eastAsia="微软雅黑" w:hAnsi="微软雅黑" w:hint="eastAsia"/>
          <w:sz w:val="21"/>
          <w:szCs w:val="21"/>
        </w:rPr>
      </w:pPr>
      <w:r w:rsidRPr="008532CD">
        <w:rPr>
          <w:rFonts w:ascii="微软雅黑" w:eastAsia="微软雅黑" w:hAnsi="微软雅黑"/>
          <w:sz w:val="21"/>
          <w:szCs w:val="21"/>
        </w:rPr>
        <w:t xml:space="preserve">出生日期 ：2005 年 1 月 </w:t>
      </w:r>
      <w:r w:rsidRPr="008532CD">
        <w:rPr>
          <w:rFonts w:ascii="微软雅黑" w:eastAsia="微软雅黑" w:hAnsi="微软雅黑"/>
          <w:sz w:val="21"/>
          <w:szCs w:val="21"/>
        </w:rPr>
        <w:tab/>
        <w:t xml:space="preserve">政治面貌 ：共青团员（入党积极分子） </w:t>
      </w:r>
    </w:p>
    <w:p w14:paraId="2D1C651A" w14:textId="77777777" w:rsidR="008532CD" w:rsidRPr="008532CD" w:rsidRDefault="008532CD" w:rsidP="008532CD">
      <w:pPr>
        <w:pStyle w:val="a8"/>
        <w:tabs>
          <w:tab w:val="left" w:pos="3990"/>
        </w:tabs>
        <w:rPr>
          <w:rFonts w:ascii="微软雅黑" w:eastAsia="微软雅黑" w:hAnsi="微软雅黑" w:hint="eastAsia"/>
          <w:sz w:val="21"/>
          <w:szCs w:val="21"/>
        </w:rPr>
      </w:pPr>
      <w:r w:rsidRPr="008532CD">
        <w:rPr>
          <w:rFonts w:ascii="微软雅黑" w:eastAsia="微软雅黑" w:hAnsi="微软雅黑"/>
          <w:sz w:val="21"/>
          <w:szCs w:val="21"/>
        </w:rPr>
        <w:t xml:space="preserve">联系电话 ：+86 13127751385 </w:t>
      </w:r>
      <w:r w:rsidRPr="008532CD">
        <w:rPr>
          <w:rFonts w:ascii="微软雅黑" w:eastAsia="微软雅黑" w:hAnsi="微软雅黑"/>
          <w:sz w:val="21"/>
          <w:szCs w:val="21"/>
        </w:rPr>
        <w:tab/>
        <w:t>电子邮箱 ：</w:t>
      </w:r>
      <w:hyperlink r:id="rId9" w:tgtFrame="_blank" w:history="1">
        <w:r w:rsidRPr="008532CD">
          <w:rPr>
            <w:rStyle w:val="a6"/>
            <w:rFonts w:ascii="微软雅黑" w:eastAsia="微软雅黑" w:hAnsi="微软雅黑"/>
            <w:sz w:val="21"/>
            <w:szCs w:val="21"/>
          </w:rPr>
          <w:t>13127751385@163.com</w:t>
        </w:r>
      </w:hyperlink>
      <w:r w:rsidRPr="008532CD">
        <w:rPr>
          <w:rFonts w:ascii="微软雅黑" w:eastAsia="微软雅黑" w:hAnsi="微软雅黑"/>
          <w:sz w:val="21"/>
          <w:szCs w:val="21"/>
        </w:rPr>
        <w:t xml:space="preserve"> </w:t>
      </w:r>
    </w:p>
    <w:p w14:paraId="4CBBBA10" w14:textId="2E877A9D" w:rsidR="00CC41B8" w:rsidRPr="008532CD" w:rsidRDefault="008532CD" w:rsidP="008532CD">
      <w:pPr>
        <w:pStyle w:val="a8"/>
        <w:tabs>
          <w:tab w:val="left" w:pos="3990"/>
        </w:tabs>
        <w:rPr>
          <w:rFonts w:ascii="微软雅黑" w:eastAsia="微软雅黑" w:hAnsi="微软雅黑" w:hint="eastAsia"/>
          <w:sz w:val="18"/>
          <w:szCs w:val="18"/>
        </w:rPr>
      </w:pPr>
      <w:r w:rsidRPr="008532CD">
        <w:rPr>
          <w:rFonts w:ascii="微软雅黑" w:eastAsia="微软雅黑" w:hAnsi="微软雅黑"/>
          <w:sz w:val="21"/>
          <w:szCs w:val="21"/>
        </w:rPr>
        <w:t>最高学历 ：本科（大二）</w:t>
      </w:r>
      <w:r w:rsidR="00F174E3" w:rsidRPr="008532CD">
        <w:rPr>
          <w:rFonts w:ascii="微软雅黑" w:eastAsia="微软雅黑" w:hAnsi="微软雅黑"/>
          <w:noProof/>
          <w:sz w:val="18"/>
          <w:szCs w:val="18"/>
        </w:rPr>
        <mc:AlternateContent>
          <mc:Choice Requires="wpg">
            <w:drawing>
              <wp:inline distT="0" distB="0" distL="0" distR="0" wp14:anchorId="2EBA921A" wp14:editId="5BB10465">
                <wp:extent cx="6623685" cy="320723"/>
                <wp:effectExtent l="0" t="0" r="24765" b="22225"/>
                <wp:docPr id="1349056691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3685" cy="320723"/>
                          <a:chOff x="0" y="0"/>
                          <a:chExt cx="6623685" cy="320723"/>
                        </a:xfrm>
                      </wpg:grpSpPr>
                      <wps:wsp>
                        <wps:cNvPr id="1420746496" name="直接连接符 42"/>
                        <wps:cNvCnPr/>
                        <wps:spPr>
                          <a:xfrm>
                            <a:off x="0" y="320723"/>
                            <a:ext cx="662368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1288440" name="矩形 13"/>
                        <wps:cNvSpPr/>
                        <wps:spPr>
                          <a:xfrm>
                            <a:off x="0" y="0"/>
                            <a:ext cx="1262750" cy="31369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695DEC" w14:textId="77777777" w:rsidR="00F174E3" w:rsidRPr="00F174E3" w:rsidRDefault="00F174E3" w:rsidP="00F174E3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 w:rsidRPr="00F174E3">
                                <w:rPr>
                                  <w:rFonts w:ascii="宋体" w:eastAsia="宋体" w:hAnsi="宋体" w:cs="宋体" w:hint="eastAsia"/>
                                </w:rPr>
                                <w:t>教育背景</w:t>
                              </w:r>
                            </w:p>
                            <w:p w14:paraId="5E3E95FA" w14:textId="09B784AC" w:rsidR="00CC41B8" w:rsidRDefault="00CC41B8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none" lIns="342000" tIns="0" rIns="91440" bIns="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8783535" name="https://img8.file.cache.docer.com/storage/official/image/2023/05/09/7bcfb808117335e959868a2389a251c8.png" descr="eyJpZCI6NDQ1MDk4NCwicmVzb3VyY2Vfa2V5IjoiMTAifQ==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5062" y="68239"/>
                            <a:ext cx="197485" cy="197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BA921A" id="组合 14" o:spid="_x0000_s1026" style="width:521.55pt;height:25.25pt;mso-position-horizontal-relative:char;mso-position-vertical-relative:line" coordsize="66236,32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">
                <v:line id="直接连接符 42" o:spid="_x0000_s1027" style="position:absolute;visibility:visible;mso-wrap-style:square" from="0,3207" to="66236,3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" strokecolor="#44546a [3215]" strokeweight="1pt">
                  <v:stroke joinstyle="miter"/>
                </v:line>
                <v:rect id="矩形 13" o:spid="_x0000_s1028" style="position:absolute;width:12627;height:313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" fillcolor="#44546a [3215]" strokecolor="#44546a [3215]" strokeweight="1pt">
                  <v:textbox inset="9.5mm,0,,0">
                    <w:txbxContent>
                      <w:p w14:paraId="60695DEC" w14:textId="77777777" w:rsidR="00F174E3" w:rsidRPr="00F174E3" w:rsidRDefault="00F174E3" w:rsidP="00F174E3">
                        <w:pPr>
                          <w:pStyle w:val="a9"/>
                          <w:rPr>
                            <w:rFonts w:hint="eastAsia"/>
                          </w:rPr>
                        </w:pPr>
                        <w:r w:rsidRPr="00F174E3">
                          <w:rPr>
                            <w:rFonts w:ascii="宋体" w:eastAsia="宋体" w:hAnsi="宋体" w:cs="宋体" w:hint="eastAsia"/>
                          </w:rPr>
                          <w:t>教育背景</w:t>
                        </w:r>
                      </w:p>
                      <w:p w14:paraId="5E3E95FA" w14:textId="09B784AC" w:rsidR="00CC41B8" w:rsidRDefault="00CC41B8">
                        <w:pPr>
                          <w:pStyle w:val="a9"/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ttps://img8.file.cache.docer.com/storage/official/image/2023/05/09/7bcfb808117335e959868a2389a251c8.png" o:spid="_x0000_s1029" type="#_x0000_t75" alt="eyJpZCI6NDQ1MDk4NCwicmVzb3VyY2Vfa2V5IjoiMTAifQ==" style="position:absolute;left:750;top:682;width:1975;height:1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">
                  <v:imagedata r:id="rId12" o:title="eyJpZCI6NDQ1MDk4NCwicmVzb3VyY2Vfa2V5IjoiMTAifQ=="/>
                </v:shape>
                <w10:anchorlock/>
              </v:group>
            </w:pict>
          </mc:Fallback>
        </mc:AlternateContent>
      </w:r>
    </w:p>
    <w:p w14:paraId="0BF6DAE9" w14:textId="590A8A9C" w:rsidR="00F174E3" w:rsidRPr="008532CD" w:rsidRDefault="00F174E3">
      <w:pPr>
        <w:pStyle w:val="ab"/>
        <w:tabs>
          <w:tab w:val="clear" w:pos="4200"/>
          <w:tab w:val="clear" w:pos="10290"/>
        </w:tabs>
        <w:spacing w:before="156" w:after="93"/>
        <w:rPr>
          <w:rFonts w:ascii="微软雅黑" w:eastAsia="微软雅黑" w:hAnsi="微软雅黑" w:hint="eastAsia"/>
          <w:sz w:val="21"/>
          <w:szCs w:val="21"/>
        </w:rPr>
      </w:pPr>
      <w:r w:rsidRPr="008532CD">
        <w:rPr>
          <w:rFonts w:ascii="微软雅黑" w:eastAsia="微软雅黑" w:hAnsi="微软雅黑"/>
          <w:sz w:val="21"/>
          <w:szCs w:val="21"/>
        </w:rPr>
        <w:t xml:space="preserve">江西财经大学现代经济管理学院 （2023 年 9 月 - 2025 年 </w:t>
      </w:r>
      <w:r w:rsidRPr="008532CD">
        <w:rPr>
          <w:rFonts w:ascii="微软雅黑" w:eastAsia="微软雅黑" w:hAnsi="微软雅黑" w:hint="eastAsia"/>
          <w:sz w:val="21"/>
          <w:szCs w:val="21"/>
        </w:rPr>
        <w:t>6</w:t>
      </w:r>
      <w:r w:rsidRPr="008532CD">
        <w:rPr>
          <w:rFonts w:ascii="微软雅黑" w:eastAsia="微软雅黑" w:hAnsi="微软雅黑"/>
          <w:sz w:val="21"/>
          <w:szCs w:val="21"/>
        </w:rPr>
        <w:t xml:space="preserve"> 月）</w:t>
      </w:r>
    </w:p>
    <w:p w14:paraId="2A4515CE" w14:textId="77777777" w:rsidR="00F174E3" w:rsidRPr="008532CD" w:rsidRDefault="00F174E3" w:rsidP="00F174E3">
      <w:pPr>
        <w:pStyle w:val="ac"/>
        <w:numPr>
          <w:ilvl w:val="0"/>
          <w:numId w:val="1"/>
        </w:numPr>
        <w:spacing w:before="93" w:after="93"/>
        <w:rPr>
          <w:rFonts w:ascii="微软雅黑" w:eastAsia="微软雅黑" w:hAnsi="微软雅黑" w:hint="eastAsia"/>
          <w:szCs w:val="21"/>
        </w:rPr>
      </w:pPr>
      <w:r w:rsidRPr="008532CD">
        <w:rPr>
          <w:rFonts w:ascii="微软雅黑" w:eastAsia="微软雅黑" w:hAnsi="微软雅黑"/>
          <w:szCs w:val="21"/>
        </w:rPr>
        <w:t>专业 ：经济统计学（本科）</w:t>
      </w:r>
    </w:p>
    <w:p w14:paraId="31CC823B" w14:textId="4E27F45E" w:rsidR="002B600D" w:rsidRPr="006F38B4" w:rsidRDefault="00F174E3" w:rsidP="006F38B4">
      <w:pPr>
        <w:widowControl/>
        <w:numPr>
          <w:ilvl w:val="0"/>
          <w:numId w:val="1"/>
        </w:numPr>
        <w:shd w:val="clear" w:color="auto" w:fill="FFFFFF"/>
        <w:spacing w:after="0" w:line="240" w:lineRule="auto"/>
        <w:jc w:val="left"/>
        <w:textAlignment w:val="baseline"/>
        <w:rPr>
          <w:rFonts w:ascii="微软雅黑" w:eastAsia="微软雅黑" w:hAnsi="微软雅黑" w:cs="Segoe UI" w:hint="eastAsia"/>
          <w:kern w:val="0"/>
          <w:sz w:val="22"/>
          <w:szCs w:val="22"/>
        </w:rPr>
      </w:pPr>
      <w:r w:rsidRPr="008532CD">
        <w:rPr>
          <w:rFonts w:ascii="微软雅黑" w:eastAsia="微软雅黑" w:hAnsi="微软雅黑" w:cs="Segoe UI"/>
          <w:kern w:val="0"/>
          <w:sz w:val="22"/>
          <w:szCs w:val="22"/>
          <w:bdr w:val="none" w:sz="0" w:space="0" w:color="auto" w:frame="1"/>
        </w:rPr>
        <w:t>主修课程</w:t>
      </w:r>
      <w:r w:rsidRPr="008532CD">
        <w:rPr>
          <w:rFonts w:ascii="微软雅黑" w:eastAsia="微软雅黑" w:hAnsi="微软雅黑" w:cs="Segoe UI"/>
          <w:kern w:val="0"/>
          <w:sz w:val="22"/>
          <w:szCs w:val="22"/>
        </w:rPr>
        <w:t xml:space="preserve"> ：统计学、SPSS、Python、</w:t>
      </w:r>
      <w:r w:rsidRPr="008532CD">
        <w:rPr>
          <w:rFonts w:ascii="微软雅黑" w:eastAsia="微软雅黑" w:hAnsi="微软雅黑" w:cs="Segoe UI" w:hint="eastAsia"/>
          <w:kern w:val="0"/>
          <w:sz w:val="22"/>
          <w:szCs w:val="22"/>
        </w:rPr>
        <w:t>概率论与数理统计</w:t>
      </w:r>
      <w:r w:rsidRPr="008532CD">
        <w:rPr>
          <w:rFonts w:ascii="微软雅黑" w:eastAsia="微软雅黑" w:hAnsi="微软雅黑" w:cs="Segoe UI"/>
          <w:kern w:val="0"/>
          <w:sz w:val="22"/>
          <w:szCs w:val="22"/>
        </w:rPr>
        <w:t>、政治经济学等。</w:t>
      </w:r>
    </w:p>
    <w:p w14:paraId="7458D9C6" w14:textId="6DD6908A" w:rsidR="00A44D3E" w:rsidRPr="006F38B4" w:rsidRDefault="00000000" w:rsidP="006F38B4">
      <w:pPr>
        <w:pStyle w:val="ac"/>
        <w:spacing w:before="93" w:after="93"/>
        <w:rPr>
          <w:rFonts w:ascii="微软雅黑" w:eastAsia="微软雅黑" w:hAnsi="微软雅黑" w:hint="eastAsia"/>
          <w:sz w:val="21"/>
          <w:szCs w:val="21"/>
        </w:rPr>
      </w:pPr>
      <w:r w:rsidRPr="008532CD">
        <w:rPr>
          <w:rFonts w:ascii="微软雅黑" w:eastAsia="微软雅黑" w:hAnsi="微软雅黑"/>
          <w:noProof/>
          <w:sz w:val="18"/>
          <w:szCs w:val="18"/>
        </w:rPr>
        <mc:AlternateContent>
          <mc:Choice Requires="wpg">
            <w:drawing>
              <wp:inline distT="0" distB="0" distL="0" distR="0" wp14:anchorId="48AB48BE" wp14:editId="6E128580">
                <wp:extent cx="6623685" cy="323850"/>
                <wp:effectExtent l="6350" t="6350" r="12065" b="12700"/>
                <wp:docPr id="3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3685" cy="323850"/>
                          <a:chOff x="0" y="0"/>
                          <a:chExt cx="6623685" cy="323850"/>
                        </a:xfrm>
                      </wpg:grpSpPr>
                      <wps:wsp>
                        <wps:cNvPr id="1859892698" name="直接连接符 42"/>
                        <wps:cNvCnPr/>
                        <wps:spPr>
                          <a:xfrm>
                            <a:off x="0" y="323850"/>
                            <a:ext cx="662368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4263531" name="矩形 13"/>
                        <wps:cNvSpPr/>
                        <wps:spPr>
                          <a:xfrm>
                            <a:off x="0" y="0"/>
                            <a:ext cx="1262380" cy="31369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0628CF" w14:textId="77777777" w:rsidR="00CC41B8" w:rsidRDefault="00000000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42000" tIns="0" rIns="91440" bIns="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673252" name="https://img8.file.cache.docer.com/storage/official/image/2023/05/15/809d384acfe09a6fcc90edd56dcf14fe.png" descr="eyJpZCI6MjE1NTk1ODksInJlc291cmNlX2tleSI6IjEwIn0=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66675"/>
                            <a:ext cx="197485" cy="197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AB48BE" id="组合 15" o:spid="_x0000_s1030" style="width:521.55pt;height:25.5pt;mso-position-horizontal-relative:char;mso-position-vertical-relative:line" coordsize="66236,323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">
                <v:line id="直接连接符 42" o:spid="_x0000_s1031" style="position:absolute;visibility:visible;mso-wrap-style:square" from="0,3238" to="66236,3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" strokecolor="#44546a [3215]" strokeweight="1pt">
                  <v:stroke joinstyle="miter"/>
                </v:line>
                <v:rect id="矩形 13" o:spid="_x0000_s1032" style="position:absolute;width:12623;height:3136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" fillcolor="#44546a [3215]" strokecolor="#44546a [3215]" strokeweight="1pt">
                  <v:textbox inset="9.5mm,0,,0">
                    <w:txbxContent>
                      <w:p w14:paraId="560628CF" w14:textId="77777777" w:rsidR="00CC41B8" w:rsidRDefault="00000000">
                        <w:pPr>
                          <w:pStyle w:val="a9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工作经历</w:t>
                        </w:r>
                      </w:p>
                    </w:txbxContent>
                  </v:textbox>
                </v:rect>
                <v:shape id="https://img8.file.cache.docer.com/storage/official/image/2023/05/15/809d384acfe09a6fcc90edd56dcf14fe.png" o:spid="_x0000_s1033" type="#_x0000_t75" alt="eyJpZCI6MjE1NTk1ODksInJlc291cmNlX2tleSI6IjEwIn0=" style="position:absolute;left:666;top:666;width:1975;height:1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">
                  <v:imagedata r:id="rId15" o:title="eyJpZCI6MjE1NTk1ODksInJlc291cmNlX2tleSI6IjEwIn0="/>
                </v:shape>
                <w10:anchorlock/>
              </v:group>
            </w:pict>
          </mc:Fallback>
        </mc:AlternateContent>
      </w:r>
    </w:p>
    <w:p w14:paraId="4A9AC654" w14:textId="6D3B66D4" w:rsidR="00F174E3" w:rsidRPr="008532CD" w:rsidRDefault="00F174E3" w:rsidP="00F174E3">
      <w:pPr>
        <w:pStyle w:val="aa"/>
        <w:rPr>
          <w:rFonts w:ascii="微软雅黑" w:eastAsia="微软雅黑" w:hAnsi="微软雅黑" w:cs="思源黑体 CN Medium" w:hint="eastAsia"/>
          <w:b/>
          <w:bCs/>
          <w:color w:val="404040" w:themeColor="text1" w:themeTint="BF"/>
          <w:szCs w:val="21"/>
        </w:rPr>
      </w:pPr>
      <w:r w:rsidRPr="008532CD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上海各展馆（上海）（202</w:t>
      </w:r>
      <w:r w:rsidR="0015768F">
        <w:rPr>
          <w:rFonts w:ascii="微软雅黑" w:eastAsia="微软雅黑" w:hAnsi="微软雅黑" w:cs="思源黑体 CN Medium" w:hint="eastAsia"/>
          <w:b/>
          <w:bCs/>
          <w:color w:val="404040" w:themeColor="text1" w:themeTint="BF"/>
          <w:szCs w:val="21"/>
        </w:rPr>
        <w:t>3</w:t>
      </w:r>
      <w:r w:rsidRPr="008532CD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 xml:space="preserve"> 年 6 月 - 202</w:t>
      </w:r>
      <w:r w:rsidR="0015768F">
        <w:rPr>
          <w:rFonts w:ascii="微软雅黑" w:eastAsia="微软雅黑" w:hAnsi="微软雅黑" w:cs="思源黑体 CN Medium" w:hint="eastAsia"/>
          <w:b/>
          <w:bCs/>
          <w:color w:val="404040" w:themeColor="text1" w:themeTint="BF"/>
          <w:szCs w:val="21"/>
        </w:rPr>
        <w:t>3</w:t>
      </w:r>
      <w:r w:rsidRPr="008532CD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 xml:space="preserve"> 年 9 月）</w:t>
      </w:r>
    </w:p>
    <w:p w14:paraId="2EB76553" w14:textId="77777777" w:rsidR="00F174E3" w:rsidRPr="008532CD" w:rsidRDefault="00F174E3" w:rsidP="00F174E3">
      <w:pPr>
        <w:pStyle w:val="aa"/>
        <w:numPr>
          <w:ilvl w:val="0"/>
          <w:numId w:val="3"/>
        </w:numPr>
        <w:rPr>
          <w:rFonts w:ascii="微软雅黑" w:eastAsia="微软雅黑" w:hAnsi="微软雅黑" w:cs="思源黑体 CN Medium" w:hint="eastAsia"/>
          <w:b/>
          <w:bCs/>
          <w:color w:val="404040" w:themeColor="text1" w:themeTint="BF"/>
          <w:szCs w:val="21"/>
        </w:rPr>
      </w:pPr>
      <w:r w:rsidRPr="008532CD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志愿者</w:t>
      </w:r>
    </w:p>
    <w:p w14:paraId="0D46E47F" w14:textId="77777777" w:rsidR="008532CD" w:rsidRPr="008532CD" w:rsidRDefault="008532CD" w:rsidP="008532CD">
      <w:pPr>
        <w:widowControl/>
        <w:numPr>
          <w:ilvl w:val="0"/>
          <w:numId w:val="3"/>
        </w:numPr>
        <w:shd w:val="clear" w:color="auto" w:fill="FFFFFF"/>
        <w:spacing w:after="180" w:line="240" w:lineRule="auto"/>
        <w:jc w:val="left"/>
        <w:textAlignment w:val="baseline"/>
        <w:rPr>
          <w:rFonts w:ascii="inherit" w:eastAsia="宋体" w:hAnsi="inherit" w:cs="Segoe UI" w:hint="eastAsia"/>
          <w:kern w:val="0"/>
          <w:szCs w:val="21"/>
        </w:rPr>
      </w:pPr>
      <w:r w:rsidRPr="008532CD">
        <w:rPr>
          <w:rFonts w:ascii="inherit" w:eastAsia="宋体" w:hAnsi="inherit" w:cs="Segoe UI"/>
          <w:kern w:val="0"/>
          <w:szCs w:val="21"/>
        </w:rPr>
        <w:t>热情接待来访者，运用专业知识和沟通技巧，为访者提供详尽、准确的咨询服务，确保其对展馆信息有清晰且深入的了解。积极解答访者的各类疑问，从展馆的历史文化背景到最新展览活动安排，都能做到耐心、细致、全面，使访者在参观前就能对展馆有全面的了解。</w:t>
      </w:r>
    </w:p>
    <w:p w14:paraId="73B897ED" w14:textId="77777777" w:rsidR="008532CD" w:rsidRPr="008532CD" w:rsidRDefault="008532CD" w:rsidP="008532CD">
      <w:pPr>
        <w:widowControl/>
        <w:numPr>
          <w:ilvl w:val="0"/>
          <w:numId w:val="3"/>
        </w:numPr>
        <w:shd w:val="clear" w:color="auto" w:fill="FFFFFF"/>
        <w:spacing w:after="180" w:line="240" w:lineRule="auto"/>
        <w:jc w:val="left"/>
        <w:textAlignment w:val="baseline"/>
        <w:rPr>
          <w:rFonts w:ascii="inherit" w:eastAsia="宋体" w:hAnsi="inherit" w:cs="Segoe UI" w:hint="eastAsia"/>
          <w:kern w:val="0"/>
          <w:szCs w:val="21"/>
        </w:rPr>
      </w:pPr>
      <w:r w:rsidRPr="008532CD">
        <w:rPr>
          <w:rFonts w:ascii="inherit" w:eastAsia="宋体" w:hAnsi="inherit" w:cs="Segoe UI"/>
          <w:kern w:val="0"/>
          <w:szCs w:val="21"/>
        </w:rPr>
        <w:t>协助接待外国访者，凭借英语四级基础，与外国访者进行流畅交流互动，详细介绍展馆特色、展品信息等，有效提升展馆国际化服务形象和品质，获得外国访者的好评与认可。在与外国访者交流过程中，注重文化差异，用恰当的方式展示中国文化和展馆魅力。</w:t>
      </w:r>
    </w:p>
    <w:p w14:paraId="7B6F2214" w14:textId="679A1ACC" w:rsidR="008532CD" w:rsidRPr="008532CD" w:rsidRDefault="008532CD" w:rsidP="008532CD">
      <w:pPr>
        <w:widowControl/>
        <w:numPr>
          <w:ilvl w:val="0"/>
          <w:numId w:val="3"/>
        </w:numPr>
        <w:shd w:val="clear" w:color="auto" w:fill="FFFFFF"/>
        <w:spacing w:after="0" w:line="240" w:lineRule="auto"/>
        <w:jc w:val="left"/>
        <w:textAlignment w:val="baseline"/>
        <w:rPr>
          <w:rFonts w:ascii="inherit" w:eastAsia="宋体" w:hAnsi="inherit" w:cs="Segoe UI" w:hint="eastAsia"/>
          <w:kern w:val="0"/>
          <w:szCs w:val="21"/>
        </w:rPr>
      </w:pPr>
      <w:r w:rsidRPr="008532CD">
        <w:rPr>
          <w:rFonts w:ascii="inherit" w:eastAsia="宋体" w:hAnsi="inherit" w:cs="Segoe UI"/>
          <w:kern w:val="0"/>
          <w:szCs w:val="21"/>
        </w:rPr>
        <w:t>保持高度警惕和责任心，及时妥善处理各类突发问题，如展馆设备故障等，凭借冷静沉着的态度和灵活应变的能力，全力保障访者参展体验的流畅性与舒适度，维护展馆的良好秩序和形象。在处理突发问题时，能迅速协调各方资源，确保问题得到及时解决。</w:t>
      </w:r>
    </w:p>
    <w:p w14:paraId="5069718D" w14:textId="77777777" w:rsidR="00F174E3" w:rsidRPr="008532CD" w:rsidRDefault="00F174E3" w:rsidP="00F174E3">
      <w:pPr>
        <w:pStyle w:val="aa"/>
        <w:numPr>
          <w:ilvl w:val="0"/>
          <w:numId w:val="3"/>
        </w:numPr>
        <w:rPr>
          <w:rFonts w:ascii="微软雅黑" w:eastAsia="微软雅黑" w:hAnsi="微软雅黑" w:cs="思源黑体 CN Medium" w:hint="eastAsia"/>
          <w:b/>
          <w:bCs/>
          <w:color w:val="404040" w:themeColor="text1" w:themeTint="BF"/>
          <w:szCs w:val="21"/>
        </w:rPr>
      </w:pPr>
      <w:r w:rsidRPr="008532CD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珠宝存放员</w:t>
      </w:r>
    </w:p>
    <w:p w14:paraId="0C804F16" w14:textId="77777777" w:rsidR="002675CC" w:rsidRPr="002675CC" w:rsidRDefault="002675CC" w:rsidP="002675CC">
      <w:pPr>
        <w:widowControl/>
        <w:numPr>
          <w:ilvl w:val="0"/>
          <w:numId w:val="3"/>
        </w:numPr>
        <w:shd w:val="clear" w:color="auto" w:fill="FFFFFF"/>
        <w:spacing w:after="180" w:line="240" w:lineRule="auto"/>
        <w:jc w:val="left"/>
        <w:textAlignment w:val="baseline"/>
        <w:rPr>
          <w:rFonts w:ascii="inherit" w:eastAsia="宋体" w:hAnsi="inherit" w:cs="Segoe UI"/>
          <w:kern w:val="0"/>
          <w:szCs w:val="21"/>
        </w:rPr>
      </w:pPr>
      <w:r w:rsidRPr="002675CC">
        <w:rPr>
          <w:rFonts w:ascii="inherit" w:eastAsia="宋体" w:hAnsi="inherit" w:cs="Segoe UI"/>
          <w:kern w:val="0"/>
          <w:szCs w:val="21"/>
        </w:rPr>
        <w:t>严谨管理珠宝存放与领取，建立完善出</w:t>
      </w:r>
      <w:proofErr w:type="gramStart"/>
      <w:r w:rsidRPr="002675CC">
        <w:rPr>
          <w:rFonts w:ascii="inherit" w:eastAsia="宋体" w:hAnsi="inherit" w:cs="Segoe UI"/>
          <w:kern w:val="0"/>
          <w:szCs w:val="21"/>
        </w:rPr>
        <w:t>入库台</w:t>
      </w:r>
      <w:proofErr w:type="gramEnd"/>
      <w:r w:rsidRPr="002675CC">
        <w:rPr>
          <w:rFonts w:ascii="inherit" w:eastAsia="宋体" w:hAnsi="inherit" w:cs="Segoe UI"/>
          <w:kern w:val="0"/>
          <w:szCs w:val="21"/>
        </w:rPr>
        <w:t>账，确保珠宝安全无误，赢得展商信任。</w:t>
      </w:r>
    </w:p>
    <w:p w14:paraId="2C942C74" w14:textId="130FC161" w:rsidR="002675CC" w:rsidRPr="002675CC" w:rsidRDefault="002675CC" w:rsidP="002675CC">
      <w:pPr>
        <w:widowControl/>
        <w:numPr>
          <w:ilvl w:val="0"/>
          <w:numId w:val="3"/>
        </w:numPr>
        <w:shd w:val="clear" w:color="auto" w:fill="FFFFFF"/>
        <w:spacing w:after="0" w:line="240" w:lineRule="auto"/>
        <w:jc w:val="left"/>
        <w:textAlignment w:val="baseline"/>
        <w:rPr>
          <w:rFonts w:ascii="inherit" w:eastAsia="宋体" w:hAnsi="inherit" w:cs="Segoe UI" w:hint="eastAsia"/>
          <w:kern w:val="0"/>
          <w:szCs w:val="21"/>
        </w:rPr>
      </w:pPr>
      <w:r w:rsidRPr="002675CC">
        <w:rPr>
          <w:rFonts w:ascii="inherit" w:eastAsia="宋体" w:hAnsi="inherit" w:cs="Segoe UI"/>
          <w:kern w:val="0"/>
          <w:szCs w:val="21"/>
        </w:rPr>
        <w:t>严格遵守保密协议，对珠宝信息高度保密，维护展商商业机密和合法权益。</w:t>
      </w:r>
    </w:p>
    <w:p w14:paraId="21A2C8E5" w14:textId="0FA765DD" w:rsidR="00F174E3" w:rsidRPr="008532CD" w:rsidRDefault="00F174E3" w:rsidP="00F174E3">
      <w:pPr>
        <w:pStyle w:val="aa"/>
        <w:rPr>
          <w:rFonts w:ascii="微软雅黑" w:eastAsia="微软雅黑" w:hAnsi="微软雅黑" w:cs="思源黑体 CN Medium" w:hint="eastAsia"/>
          <w:b/>
          <w:bCs/>
          <w:color w:val="404040" w:themeColor="text1" w:themeTint="BF"/>
          <w:szCs w:val="21"/>
        </w:rPr>
      </w:pPr>
      <w:r w:rsidRPr="008532CD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江西财经大学现代经济管理学院经济学院生活督察部（2024 年 5 月 - 2024 年 9 月）</w:t>
      </w:r>
    </w:p>
    <w:p w14:paraId="7D01C743" w14:textId="77777777" w:rsidR="00F174E3" w:rsidRPr="008532CD" w:rsidRDefault="00F174E3" w:rsidP="00F174E3">
      <w:pPr>
        <w:pStyle w:val="aa"/>
        <w:numPr>
          <w:ilvl w:val="0"/>
          <w:numId w:val="4"/>
        </w:numPr>
        <w:rPr>
          <w:rFonts w:ascii="微软雅黑" w:eastAsia="微软雅黑" w:hAnsi="微软雅黑" w:cs="思源黑体 CN Medium" w:hint="eastAsia"/>
          <w:b/>
          <w:bCs/>
          <w:color w:val="404040" w:themeColor="text1" w:themeTint="BF"/>
          <w:szCs w:val="21"/>
        </w:rPr>
      </w:pPr>
      <w:r w:rsidRPr="008532CD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副部长</w:t>
      </w:r>
    </w:p>
    <w:p w14:paraId="17793DF5" w14:textId="4432DB78" w:rsidR="008532CD" w:rsidRPr="008532CD" w:rsidRDefault="008532CD" w:rsidP="008532CD">
      <w:pPr>
        <w:widowControl/>
        <w:numPr>
          <w:ilvl w:val="0"/>
          <w:numId w:val="4"/>
        </w:numPr>
        <w:shd w:val="clear" w:color="auto" w:fill="FFFFFF"/>
        <w:spacing w:after="180" w:line="240" w:lineRule="auto"/>
        <w:jc w:val="left"/>
        <w:textAlignment w:val="baseline"/>
        <w:rPr>
          <w:rFonts w:ascii="inherit" w:eastAsia="宋体" w:hAnsi="inherit" w:cs="Segoe UI" w:hint="eastAsia"/>
          <w:kern w:val="0"/>
          <w:szCs w:val="21"/>
        </w:rPr>
      </w:pPr>
      <w:r w:rsidRPr="008532CD">
        <w:rPr>
          <w:rFonts w:ascii="inherit" w:eastAsia="宋体" w:hAnsi="inherit" w:cs="Segoe UI"/>
          <w:kern w:val="0"/>
          <w:szCs w:val="21"/>
        </w:rPr>
        <w:t>全面负责部门公众</w:t>
      </w:r>
      <w:proofErr w:type="gramStart"/>
      <w:r w:rsidRPr="008532CD">
        <w:rPr>
          <w:rFonts w:ascii="inherit" w:eastAsia="宋体" w:hAnsi="inherit" w:cs="Segoe UI"/>
          <w:kern w:val="0"/>
          <w:szCs w:val="21"/>
        </w:rPr>
        <w:t>号内容</w:t>
      </w:r>
      <w:proofErr w:type="gramEnd"/>
      <w:r w:rsidRPr="008532CD">
        <w:rPr>
          <w:rFonts w:ascii="inherit" w:eastAsia="宋体" w:hAnsi="inherit" w:cs="Segoe UI"/>
          <w:kern w:val="0"/>
          <w:szCs w:val="21"/>
        </w:rPr>
        <w:t>的审核与发布工作，严格把</w:t>
      </w:r>
      <w:proofErr w:type="gramStart"/>
      <w:r w:rsidRPr="008532CD">
        <w:rPr>
          <w:rFonts w:ascii="inherit" w:eastAsia="宋体" w:hAnsi="inherit" w:cs="Segoe UI"/>
          <w:kern w:val="0"/>
          <w:szCs w:val="21"/>
        </w:rPr>
        <w:t>控信息</w:t>
      </w:r>
      <w:proofErr w:type="gramEnd"/>
      <w:r w:rsidRPr="008532CD">
        <w:rPr>
          <w:rFonts w:ascii="inherit" w:eastAsia="宋体" w:hAnsi="inherit" w:cs="Segoe UI"/>
          <w:kern w:val="0"/>
          <w:szCs w:val="21"/>
        </w:rPr>
        <w:t>质量，从内容的准确性、思想的积极性到排版的美观性等多方面进行细致审核，确保发布的信息具有高质量、高价值，有效吸引师生关注，提升学院文化影响力。通过制定合理的公众</w:t>
      </w:r>
      <w:proofErr w:type="gramStart"/>
      <w:r w:rsidRPr="008532CD">
        <w:rPr>
          <w:rFonts w:ascii="inherit" w:eastAsia="宋体" w:hAnsi="inherit" w:cs="Segoe UI"/>
          <w:kern w:val="0"/>
          <w:szCs w:val="21"/>
        </w:rPr>
        <w:t>号内容</w:t>
      </w:r>
      <w:proofErr w:type="gramEnd"/>
      <w:r w:rsidRPr="008532CD">
        <w:rPr>
          <w:rFonts w:ascii="inherit" w:eastAsia="宋体" w:hAnsi="inherit" w:cs="Segoe UI"/>
          <w:kern w:val="0"/>
          <w:szCs w:val="21"/>
        </w:rPr>
        <w:t>规划，增加原创内容的比例，提高了公众号的知名度和影响力。</w:t>
      </w:r>
    </w:p>
    <w:p w14:paraId="214AB114" w14:textId="6E1A5F69" w:rsidR="008532CD" w:rsidRPr="008532CD" w:rsidRDefault="008532CD" w:rsidP="008532CD">
      <w:pPr>
        <w:widowControl/>
        <w:numPr>
          <w:ilvl w:val="0"/>
          <w:numId w:val="4"/>
        </w:numPr>
        <w:shd w:val="clear" w:color="auto" w:fill="FFFFFF"/>
        <w:spacing w:after="180" w:line="240" w:lineRule="auto"/>
        <w:jc w:val="left"/>
        <w:textAlignment w:val="baseline"/>
        <w:rPr>
          <w:rFonts w:ascii="inherit" w:eastAsia="宋体" w:hAnsi="inherit" w:cs="Segoe UI" w:hint="eastAsia"/>
          <w:kern w:val="0"/>
          <w:szCs w:val="21"/>
        </w:rPr>
      </w:pPr>
      <w:r w:rsidRPr="008532CD">
        <w:rPr>
          <w:rFonts w:ascii="inherit" w:eastAsia="宋体" w:hAnsi="inherit" w:cs="Segoe UI"/>
          <w:kern w:val="0"/>
          <w:szCs w:val="21"/>
        </w:rPr>
        <w:t>定期审查本院学生到寝情况，制定详细的审查计划和标准，组织部</w:t>
      </w:r>
      <w:proofErr w:type="gramStart"/>
      <w:r w:rsidRPr="008532CD">
        <w:rPr>
          <w:rFonts w:ascii="inherit" w:eastAsia="宋体" w:hAnsi="inherit" w:cs="Segoe UI"/>
          <w:kern w:val="0"/>
          <w:szCs w:val="21"/>
        </w:rPr>
        <w:t>门成员</w:t>
      </w:r>
      <w:proofErr w:type="gramEnd"/>
      <w:r w:rsidRPr="008532CD">
        <w:rPr>
          <w:rFonts w:ascii="inherit" w:eastAsia="宋体" w:hAnsi="inherit" w:cs="Segoe UI"/>
          <w:kern w:val="0"/>
          <w:szCs w:val="21"/>
        </w:rPr>
        <w:t>进行定期巡查和不定期抽查，及时发现并妥善处理违规现象，如夜不归宿、使用大功率电器等，积极维护良好的校园生活秩序。在审</w:t>
      </w:r>
      <w:r w:rsidRPr="008532CD">
        <w:rPr>
          <w:rFonts w:ascii="inherit" w:eastAsia="宋体" w:hAnsi="inherit" w:cs="Segoe UI"/>
          <w:kern w:val="0"/>
          <w:szCs w:val="21"/>
        </w:rPr>
        <w:lastRenderedPageBreak/>
        <w:t>查过程中，注重与学生沟通，了解学生的生活需求和困难，及时反馈给学院领导，为学院决策提供参考依据。</w:t>
      </w:r>
    </w:p>
    <w:p w14:paraId="49781445" w14:textId="77777777" w:rsidR="008532CD" w:rsidRPr="008532CD" w:rsidRDefault="008532CD" w:rsidP="008532CD">
      <w:pPr>
        <w:widowControl/>
        <w:numPr>
          <w:ilvl w:val="0"/>
          <w:numId w:val="4"/>
        </w:numPr>
        <w:shd w:val="clear" w:color="auto" w:fill="FFFFFF"/>
        <w:spacing w:after="180" w:line="240" w:lineRule="auto"/>
        <w:jc w:val="left"/>
        <w:textAlignment w:val="baseline"/>
        <w:rPr>
          <w:rFonts w:ascii="inherit" w:eastAsia="宋体" w:hAnsi="inherit" w:cs="Segoe UI" w:hint="eastAsia"/>
          <w:kern w:val="0"/>
          <w:szCs w:val="21"/>
        </w:rPr>
      </w:pPr>
      <w:r w:rsidRPr="008532CD">
        <w:rPr>
          <w:rFonts w:ascii="inherit" w:eastAsia="宋体" w:hAnsi="inherit" w:cs="Segoe UI"/>
          <w:kern w:val="0"/>
          <w:szCs w:val="21"/>
        </w:rPr>
        <w:t>在部门会议上积极建言献策，结合实际情况和自身对学院工作的深入理解，提出多项建设性建议，如优化部门工作流程、加强与其他部门的协作联动等，有力推动部门工作的持续优化和创新，提升部门整体工作效率和执行力。通过组织部</w:t>
      </w:r>
      <w:proofErr w:type="gramStart"/>
      <w:r w:rsidRPr="008532CD">
        <w:rPr>
          <w:rFonts w:ascii="inherit" w:eastAsia="宋体" w:hAnsi="inherit" w:cs="Segoe UI"/>
          <w:kern w:val="0"/>
          <w:szCs w:val="21"/>
        </w:rPr>
        <w:t>门成员</w:t>
      </w:r>
      <w:proofErr w:type="gramEnd"/>
      <w:r w:rsidRPr="008532CD">
        <w:rPr>
          <w:rFonts w:ascii="inherit" w:eastAsia="宋体" w:hAnsi="inherit" w:cs="Segoe UI"/>
          <w:kern w:val="0"/>
          <w:szCs w:val="21"/>
        </w:rPr>
        <w:t>进行业务培训和经验交流，提高部门成员的工作能力和业务水平。</w:t>
      </w:r>
    </w:p>
    <w:p w14:paraId="1EAE8A43" w14:textId="77777777" w:rsidR="008532CD" w:rsidRPr="008532CD" w:rsidRDefault="008532CD" w:rsidP="008532CD">
      <w:pPr>
        <w:widowControl/>
        <w:numPr>
          <w:ilvl w:val="0"/>
          <w:numId w:val="4"/>
        </w:numPr>
        <w:shd w:val="clear" w:color="auto" w:fill="FFFFFF"/>
        <w:spacing w:after="0" w:line="240" w:lineRule="auto"/>
        <w:jc w:val="left"/>
        <w:textAlignment w:val="baseline"/>
        <w:rPr>
          <w:rFonts w:ascii="inherit" w:eastAsia="宋体" w:hAnsi="inherit" w:cs="Segoe UI" w:hint="eastAsia"/>
          <w:kern w:val="0"/>
          <w:szCs w:val="21"/>
        </w:rPr>
      </w:pPr>
      <w:r w:rsidRPr="008532CD">
        <w:rPr>
          <w:rFonts w:ascii="inherit" w:eastAsia="宋体" w:hAnsi="inherit" w:cs="Segoe UI"/>
          <w:kern w:val="0"/>
          <w:szCs w:val="21"/>
        </w:rPr>
        <w:t>着力营造部门内部良好工作氛围，积极组织部门团建活动，关注部门成员的成长与发展，为成员提供学习和交流的机会，增强团队凝聚力和向心力，带领部门顺利完成了多项重要工作项目，为学院的发展贡献了重要力量。在部门管理中，注重发挥每个成员的优势，合理分配工作任务，提高部门的整体工作效率。</w:t>
      </w:r>
    </w:p>
    <w:p w14:paraId="621C7958" w14:textId="77777777" w:rsidR="00CC41B8" w:rsidRPr="008532CD" w:rsidRDefault="00000000">
      <w:pPr>
        <w:pStyle w:val="aa"/>
        <w:rPr>
          <w:rFonts w:ascii="微软雅黑" w:eastAsia="微软雅黑" w:hAnsi="微软雅黑" w:hint="eastAsia"/>
          <w:sz w:val="18"/>
          <w:szCs w:val="18"/>
        </w:rPr>
      </w:pPr>
      <w:r w:rsidRPr="008532CD">
        <w:rPr>
          <w:rFonts w:ascii="微软雅黑" w:eastAsia="微软雅黑" w:hAnsi="微软雅黑"/>
          <w:noProof/>
          <w:sz w:val="18"/>
          <w:szCs w:val="18"/>
        </w:rPr>
        <mc:AlternateContent>
          <mc:Choice Requires="wpg">
            <w:drawing>
              <wp:inline distT="0" distB="0" distL="0" distR="0" wp14:anchorId="57986F97" wp14:editId="0DFDE9DF">
                <wp:extent cx="6588760" cy="323850"/>
                <wp:effectExtent l="0" t="0" r="21590" b="19050"/>
                <wp:docPr id="942353043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8760" cy="323850"/>
                          <a:chOff x="0" y="0"/>
                          <a:chExt cx="6588760" cy="323850"/>
                        </a:xfrm>
                      </wpg:grpSpPr>
                      <wps:wsp>
                        <wps:cNvPr id="1760819040" name="直接连接符 42"/>
                        <wps:cNvCnPr/>
                        <wps:spPr>
                          <a:xfrm>
                            <a:off x="0" y="323850"/>
                            <a:ext cx="658876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8348369" name="矩形 13"/>
                        <wps:cNvSpPr/>
                        <wps:spPr>
                          <a:xfrm>
                            <a:off x="0" y="0"/>
                            <a:ext cx="1262750" cy="31178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9A6C95" w14:textId="0CA50950" w:rsidR="00CC41B8" w:rsidRPr="002B600D" w:rsidRDefault="002B600D">
                              <w:pPr>
                                <w:pStyle w:val="a9"/>
                                <w:rPr>
                                  <w:rFonts w:ascii="Cambria" w:hAnsi="Cambria"/>
                                </w:rPr>
                              </w:pPr>
                              <w:r>
                                <w:rPr>
                                  <w:rFonts w:ascii="Cambria" w:hAnsi="Cambria" w:hint="eastAsia"/>
                                </w:rPr>
                                <w:t>校园经历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42000" tIns="0" rIns="91440" bIns="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087253" name="图片 1" descr="eyJpZCI6MzY1ODk0MywicmVzb3VyY2Vfa2V5IjoiMTAifQ==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66675"/>
                            <a:ext cx="197485" cy="197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986F97" id="组合 16" o:spid="_x0000_s1034" style="width:518.8pt;height:25.5pt;mso-position-horizontal-relative:char;mso-position-vertical-relative:line" coordsize="65887,323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">
                <v:line id="直接连接符 42" o:spid="_x0000_s1035" style="position:absolute;visibility:visible;mso-wrap-style:square" from="0,3238" to="65887,3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" strokecolor="#44546a [3215]" strokeweight="1pt">
                  <v:stroke joinstyle="miter"/>
                </v:line>
                <v:rect id="矩形 13" o:spid="_x0000_s1036" style="position:absolute;width:12627;height:31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" fillcolor="#44546a [3215]" strokecolor="#44546a [3215]" strokeweight="1pt">
                  <v:textbox inset="9.5mm,0,,0">
                    <w:txbxContent>
                      <w:p w14:paraId="6F9A6C95" w14:textId="0CA50950" w:rsidR="00CC41B8" w:rsidRPr="002B600D" w:rsidRDefault="002B600D">
                        <w:pPr>
                          <w:pStyle w:val="a9"/>
                          <w:rPr>
                            <w:rFonts w:ascii="Cambria" w:hAnsi="Cambria"/>
                          </w:rPr>
                        </w:pPr>
                        <w:r>
                          <w:rPr>
                            <w:rFonts w:ascii="Cambria" w:hAnsi="Cambria" w:hint="eastAsia"/>
                          </w:rPr>
                          <w:t>校园经历</w:t>
                        </w:r>
                      </w:p>
                    </w:txbxContent>
                  </v:textbox>
                </v:rect>
                <v:shape id="图片 1" o:spid="_x0000_s1037" type="#_x0000_t75" alt="eyJpZCI6MzY1ODk0MywicmVzb3VyY2Vfa2V5IjoiMTAifQ==" style="position:absolute;left:762;top:666;width:1974;height:1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">
                  <v:imagedata r:id="rId18" o:title="eyJpZCI6MzY1ODk0MywicmVzb3VyY2Vfa2V5IjoiMTAifQ=="/>
                </v:shape>
                <w10:anchorlock/>
              </v:group>
            </w:pict>
          </mc:Fallback>
        </mc:AlternateContent>
      </w:r>
    </w:p>
    <w:p w14:paraId="57E98331" w14:textId="77777777" w:rsidR="002675CC" w:rsidRPr="002675CC" w:rsidRDefault="002675CC" w:rsidP="002675CC">
      <w:pPr>
        <w:pStyle w:val="aa"/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</w:pPr>
      <w:r w:rsidRPr="002675CC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组织完成调查设计及分析</w:t>
      </w:r>
    </w:p>
    <w:p w14:paraId="345AD082" w14:textId="77777777" w:rsidR="002675CC" w:rsidRPr="002675CC" w:rsidRDefault="002675CC" w:rsidP="002675CC">
      <w:pPr>
        <w:pStyle w:val="aa"/>
        <w:numPr>
          <w:ilvl w:val="0"/>
          <w:numId w:val="12"/>
        </w:numPr>
        <w:rPr>
          <w:rFonts w:ascii="微软雅黑" w:eastAsia="微软雅黑" w:hAnsi="微软雅黑" w:cs="思源黑体 CN Medium"/>
          <w:color w:val="404040" w:themeColor="text1" w:themeTint="BF"/>
          <w:szCs w:val="21"/>
        </w:rPr>
      </w:pPr>
      <w:r w:rsidRPr="002675CC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调查项目策划与执行：</w:t>
      </w:r>
      <w:r w:rsidRPr="002675CC">
        <w:rPr>
          <w:rFonts w:ascii="微软雅黑" w:eastAsia="微软雅黑" w:hAnsi="微软雅黑" w:cs="思源黑体 CN Medium"/>
          <w:color w:val="404040" w:themeColor="text1" w:themeTint="BF"/>
          <w:szCs w:val="21"/>
        </w:rPr>
        <w:t>组织团队开展校园学生消费行为与偏好调查，主导项目全过程，回收有效问卷 800 余份。</w:t>
      </w:r>
    </w:p>
    <w:p w14:paraId="1AFDDFAC" w14:textId="77777777" w:rsidR="002675CC" w:rsidRPr="002675CC" w:rsidRDefault="002675CC" w:rsidP="002675CC">
      <w:pPr>
        <w:pStyle w:val="aa"/>
        <w:numPr>
          <w:ilvl w:val="0"/>
          <w:numId w:val="12"/>
        </w:numPr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</w:pPr>
      <w:r w:rsidRPr="002675CC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数据深入分析与洞察挖掘：</w:t>
      </w:r>
      <w:r w:rsidRPr="002675CC">
        <w:rPr>
          <w:rFonts w:ascii="微软雅黑" w:eastAsia="微软雅黑" w:hAnsi="微软雅黑" w:cs="思源黑体 CN Medium"/>
          <w:color w:val="404040" w:themeColor="text1" w:themeTint="BF"/>
          <w:szCs w:val="21"/>
        </w:rPr>
        <w:t>运用 SPSS 和 Excel 等工具分析数据，挖掘消费行为潜在规律，为学校后勤服务优化和商家精准营销提供决策依据。</w:t>
      </w:r>
    </w:p>
    <w:p w14:paraId="187A9829" w14:textId="77777777" w:rsidR="002675CC" w:rsidRPr="002675CC" w:rsidRDefault="002675CC" w:rsidP="002675CC">
      <w:pPr>
        <w:pStyle w:val="aa"/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</w:pPr>
      <w:r w:rsidRPr="002675CC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股票分析实践探索</w:t>
      </w:r>
    </w:p>
    <w:p w14:paraId="322C2C18" w14:textId="77777777" w:rsidR="002675CC" w:rsidRPr="002675CC" w:rsidRDefault="002675CC" w:rsidP="002675CC">
      <w:pPr>
        <w:pStyle w:val="aa"/>
        <w:numPr>
          <w:ilvl w:val="0"/>
          <w:numId w:val="13"/>
        </w:numPr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</w:pPr>
      <w:r w:rsidRPr="002675CC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股票市场深度学习与知识储备：</w:t>
      </w:r>
      <w:r w:rsidRPr="002675CC">
        <w:rPr>
          <w:rFonts w:ascii="微软雅黑" w:eastAsia="微软雅黑" w:hAnsi="微软雅黑" w:cs="思源黑体 CN Medium"/>
          <w:color w:val="404040" w:themeColor="text1" w:themeTint="BF"/>
          <w:szCs w:val="21"/>
        </w:rPr>
        <w:t>系统学习股票市场相关知识，掌握基本原理、运行机制及各类影响因素。</w:t>
      </w:r>
    </w:p>
    <w:p w14:paraId="63A46E55" w14:textId="77777777" w:rsidR="002675CC" w:rsidRPr="002675CC" w:rsidRDefault="002675CC" w:rsidP="002675CC">
      <w:pPr>
        <w:pStyle w:val="aa"/>
        <w:numPr>
          <w:ilvl w:val="0"/>
          <w:numId w:val="13"/>
        </w:numPr>
        <w:rPr>
          <w:rFonts w:ascii="微软雅黑" w:eastAsia="微软雅黑" w:hAnsi="微软雅黑" w:cs="思源黑体 CN Medium"/>
          <w:color w:val="404040" w:themeColor="text1" w:themeTint="BF"/>
          <w:szCs w:val="21"/>
        </w:rPr>
      </w:pPr>
      <w:r w:rsidRPr="002675CC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实战模拟操作与分析能力提升：</w:t>
      </w:r>
      <w:r w:rsidRPr="002675CC">
        <w:rPr>
          <w:rFonts w:ascii="微软雅黑" w:eastAsia="微软雅黑" w:hAnsi="微软雅黑" w:cs="思源黑体 CN Medium"/>
          <w:color w:val="404040" w:themeColor="text1" w:themeTint="BF"/>
          <w:szCs w:val="21"/>
        </w:rPr>
        <w:t>参与学校金融实验室模拟交易平台，构建投资组合，撰写股票分析报告，提升投资决策能力。</w:t>
      </w:r>
    </w:p>
    <w:p w14:paraId="30DB0549" w14:textId="105FAAB8" w:rsidR="002B600D" w:rsidRPr="008532CD" w:rsidRDefault="002B600D" w:rsidP="002B600D">
      <w:pPr>
        <w:pStyle w:val="aa"/>
        <w:rPr>
          <w:rFonts w:ascii="微软雅黑" w:eastAsia="微软雅黑" w:hAnsi="微软雅黑" w:hint="eastAsia"/>
          <w:sz w:val="18"/>
          <w:szCs w:val="18"/>
        </w:rPr>
      </w:pPr>
      <w:r w:rsidRPr="008532CD">
        <w:rPr>
          <w:rFonts w:ascii="微软雅黑" w:eastAsia="微软雅黑" w:hAnsi="微软雅黑"/>
          <w:noProof/>
          <w:sz w:val="18"/>
          <w:szCs w:val="18"/>
        </w:rPr>
        <mc:AlternateContent>
          <mc:Choice Requires="wpg">
            <w:drawing>
              <wp:inline distT="0" distB="0" distL="0" distR="0" wp14:anchorId="03E1D9DB" wp14:editId="0A6F699F">
                <wp:extent cx="6588760" cy="323850"/>
                <wp:effectExtent l="0" t="0" r="21590" b="19050"/>
                <wp:docPr id="1988620128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8760" cy="323850"/>
                          <a:chOff x="0" y="0"/>
                          <a:chExt cx="6588760" cy="323850"/>
                        </a:xfrm>
                      </wpg:grpSpPr>
                      <wps:wsp>
                        <wps:cNvPr id="1376129582" name="直接连接符 42"/>
                        <wps:cNvCnPr/>
                        <wps:spPr>
                          <a:xfrm>
                            <a:off x="0" y="323850"/>
                            <a:ext cx="658876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8213916" name="矩形 13"/>
                        <wps:cNvSpPr/>
                        <wps:spPr>
                          <a:xfrm>
                            <a:off x="0" y="0"/>
                            <a:ext cx="1262380" cy="31178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C7A034" w14:textId="77777777" w:rsidR="002B600D" w:rsidRDefault="002B600D" w:rsidP="002B600D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42000" tIns="0" rIns="91440" bIns="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0952357" name="图片 1" descr="eyJpZCI6MzY1ODk0MywicmVzb3VyY2Vfa2V5IjoiMTAifQ==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66675"/>
                            <a:ext cx="197485" cy="197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E1D9DB" id="_x0000_s1038" style="width:518.8pt;height:25.5pt;mso-position-horizontal-relative:char;mso-position-vertical-relative:line" coordsize="65887,323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">
                <v:line id="直接连接符 42" o:spid="_x0000_s1039" style="position:absolute;visibility:visible;mso-wrap-style:square" from="0,3238" to="65887,3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" strokecolor="#44546a [3215]" strokeweight="1pt">
                  <v:stroke joinstyle="miter"/>
                </v:line>
                <v:rect id="矩形 13" o:spid="_x0000_s1040" style="position:absolute;width:12623;height:31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" fillcolor="#44546a [3215]" strokecolor="#44546a [3215]" strokeweight="1pt">
                  <v:textbox inset="9.5mm,0,,0">
                    <w:txbxContent>
                      <w:p w14:paraId="26C7A034" w14:textId="77777777" w:rsidR="002B600D" w:rsidRDefault="002B600D" w:rsidP="002B600D">
                        <w:pPr>
                          <w:pStyle w:val="a9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个人技能</w:t>
                        </w:r>
                      </w:p>
                    </w:txbxContent>
                  </v:textbox>
                </v:rect>
                <v:shape id="图片 1" o:spid="_x0000_s1041" type="#_x0000_t75" alt="eyJpZCI6MzY1ODk0MywicmVzb3VyY2Vfa2V5IjoiMTAifQ==" style="position:absolute;left:762;top:666;width:1974;height:1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">
                  <v:imagedata r:id="rId18" o:title="eyJpZCI6MzY1ODk0MywicmVzb3VyY2Vfa2V5IjoiMTAifQ=="/>
                </v:shape>
                <w10:anchorlock/>
              </v:group>
            </w:pict>
          </mc:Fallback>
        </mc:AlternateContent>
      </w:r>
    </w:p>
    <w:p w14:paraId="5D669776" w14:textId="77777777" w:rsidR="002B600D" w:rsidRPr="008532CD" w:rsidRDefault="002B600D" w:rsidP="002B600D">
      <w:pPr>
        <w:pStyle w:val="aa"/>
        <w:numPr>
          <w:ilvl w:val="0"/>
          <w:numId w:val="9"/>
        </w:numPr>
        <w:rPr>
          <w:rFonts w:ascii="微软雅黑" w:eastAsia="微软雅黑" w:hAnsi="微软雅黑" w:cs="思源黑体 CN Medium" w:hint="eastAsia"/>
          <w:b/>
          <w:bCs/>
          <w:color w:val="404040" w:themeColor="text1" w:themeTint="BF"/>
          <w:szCs w:val="21"/>
        </w:rPr>
      </w:pPr>
      <w:r w:rsidRPr="008532CD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语言技能 ：</w:t>
      </w:r>
      <w:r w:rsidRPr="008532CD">
        <w:rPr>
          <w:rFonts w:ascii="微软雅黑" w:eastAsia="微软雅黑" w:hAnsi="微软雅黑" w:cs="思源黑体 CN Medium"/>
          <w:color w:val="404040" w:themeColor="text1" w:themeTint="BF"/>
          <w:szCs w:val="21"/>
        </w:rPr>
        <w:t>通过英语四级考试，具备良好的英语听说读写能力，可进行流畅的简单英语交流；普通话标准，表达清晰流畅。简单了解粤语和上海话。</w:t>
      </w:r>
    </w:p>
    <w:p w14:paraId="501D964C" w14:textId="1AE451C6" w:rsidR="008532CD" w:rsidRPr="006F38B4" w:rsidRDefault="002B600D" w:rsidP="006F38B4">
      <w:pPr>
        <w:pStyle w:val="aa"/>
        <w:numPr>
          <w:ilvl w:val="0"/>
          <w:numId w:val="9"/>
        </w:numPr>
        <w:rPr>
          <w:rFonts w:ascii="微软雅黑" w:eastAsia="微软雅黑" w:hAnsi="微软雅黑" w:cs="思源黑体 CN Medium" w:hint="eastAsia"/>
          <w:color w:val="404040" w:themeColor="text1" w:themeTint="BF"/>
          <w:szCs w:val="21"/>
        </w:rPr>
      </w:pPr>
      <w:r w:rsidRPr="008532CD">
        <w:rPr>
          <w:rFonts w:ascii="微软雅黑" w:eastAsia="微软雅黑" w:hAnsi="微软雅黑" w:cs="思源黑体 CN Medium"/>
          <w:b/>
          <w:bCs/>
          <w:color w:val="404040" w:themeColor="text1" w:themeTint="BF"/>
          <w:szCs w:val="21"/>
        </w:rPr>
        <w:t>办公技能 ：</w:t>
      </w:r>
      <w:r w:rsidRPr="008532CD">
        <w:rPr>
          <w:rFonts w:ascii="微软雅黑" w:eastAsia="微软雅黑" w:hAnsi="微软雅黑" w:cs="思源黑体 CN Medium"/>
          <w:color w:val="404040" w:themeColor="text1" w:themeTint="BF"/>
          <w:szCs w:val="21"/>
        </w:rPr>
        <w:t>熟练掌握 Word、PowerPoint、Excel 等基础办公软件的高级应用，能高效完成各类文档编辑、演示制作与数据分析任务；熟悉 Python 编程语言，可进行基础的数据处理与分析；熟练运用 SPSS 软件进行统计分析，为经济统计学研究提供有力支持；了解 SQL 数据库的基本操作与应用。熟练运用 AI 进行辅助，能够利用 AI 技术提高工作效率和质量。</w:t>
      </w:r>
    </w:p>
    <w:p w14:paraId="77660C4F" w14:textId="77777777" w:rsidR="00CC41B8" w:rsidRPr="008532CD" w:rsidRDefault="00000000">
      <w:pPr>
        <w:pStyle w:val="aa"/>
        <w:rPr>
          <w:rFonts w:ascii="微软雅黑" w:eastAsia="微软雅黑" w:hAnsi="微软雅黑" w:cs="思源黑体 CN Medium" w:hint="eastAsia"/>
          <w:sz w:val="21"/>
          <w:szCs w:val="21"/>
        </w:rPr>
      </w:pPr>
      <w:r w:rsidRPr="008532CD">
        <w:rPr>
          <w:rFonts w:ascii="微软雅黑" w:eastAsia="微软雅黑" w:hAnsi="微软雅黑" w:hint="eastAsia"/>
          <w:noProof/>
          <w:sz w:val="18"/>
          <w:szCs w:val="18"/>
          <w:lang w:val="zh-CN"/>
        </w:rPr>
        <mc:AlternateContent>
          <mc:Choice Requires="wpg">
            <w:drawing>
              <wp:inline distT="0" distB="0" distL="0" distR="0" wp14:anchorId="6101C6B5" wp14:editId="1C30FE86">
                <wp:extent cx="6588760" cy="323850"/>
                <wp:effectExtent l="0" t="0" r="21590" b="19050"/>
                <wp:docPr id="1091895835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8760" cy="323850"/>
                          <a:chOff x="0" y="0"/>
                          <a:chExt cx="6588760" cy="323850"/>
                        </a:xfrm>
                      </wpg:grpSpPr>
                      <wps:wsp>
                        <wps:cNvPr id="1773451109" name="直接连接符 42"/>
                        <wps:cNvCnPr/>
                        <wps:spPr>
                          <a:xfrm>
                            <a:off x="0" y="323850"/>
                            <a:ext cx="658876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5228428" name="矩形 13"/>
                        <wps:cNvSpPr/>
                        <wps:spPr>
                          <a:xfrm>
                            <a:off x="0" y="0"/>
                            <a:ext cx="1262380" cy="31178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A4A9C4" w14:textId="77777777" w:rsidR="00CC41B8" w:rsidRDefault="00000000">
                              <w:pPr>
                                <w:pStyle w:val="a9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个人评价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42000" tIns="0" rIns="91440" bIns="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0345275" name="图片 83" descr="eyJpZCI6NDUyNDA3MywicmVzb3VyY2Vfa2V5IjoiMTAifQ==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66675"/>
                            <a:ext cx="197485" cy="197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01C6B5" id="组合 17" o:spid="_x0000_s1042" style="width:518.8pt;height:25.5pt;mso-position-horizontal-relative:char;mso-position-vertical-relative:line" coordsize="65887,323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">
                <v:line id="直接连接符 42" o:spid="_x0000_s1043" style="position:absolute;visibility:visible;mso-wrap-style:square" from="0,3238" to="65887,3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" strokecolor="#44546a [3215]" strokeweight="1pt">
                  <v:stroke joinstyle="miter"/>
                </v:line>
                <v:rect id="矩形 13" o:spid="_x0000_s1044" style="position:absolute;width:12623;height:3117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" fillcolor="#44546a [3215]" strokecolor="#44546a [3215]" strokeweight="1pt">
                  <v:textbox inset="9.5mm,0,,0">
                    <w:txbxContent>
                      <w:p w14:paraId="67A4A9C4" w14:textId="77777777" w:rsidR="00CC41B8" w:rsidRDefault="00000000">
                        <w:pPr>
                          <w:pStyle w:val="a9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个人评价</w:t>
                        </w:r>
                      </w:p>
                    </w:txbxContent>
                  </v:textbox>
                </v:rect>
                <v:shape id="图片 83" o:spid="_x0000_s1045" type="#_x0000_t75" alt="eyJpZCI6NDUyNDA3MywicmVzb3VyY2Vfa2V5IjoiMTAifQ==" style="position:absolute;left:571;top:666;width:1975;height:1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">
                  <v:imagedata r:id="rId21" o:title="eyJpZCI6NDUyNDA3MywicmVzb3VyY2Vfa2V5IjoiMTAifQ=="/>
                </v:shape>
                <w10:anchorlock/>
              </v:group>
            </w:pict>
          </mc:Fallback>
        </mc:AlternateContent>
      </w:r>
    </w:p>
    <w:p w14:paraId="299EE027" w14:textId="04DB26D3" w:rsidR="00CC41B8" w:rsidRPr="008532CD" w:rsidRDefault="008532CD" w:rsidP="008532CD">
      <w:pPr>
        <w:pStyle w:val="ad"/>
        <w:spacing w:before="93" w:after="312"/>
        <w:rPr>
          <w:rFonts w:ascii="微软雅黑" w:eastAsia="微软雅黑" w:hAnsi="微软雅黑" w:hint="eastAsia"/>
          <w:sz w:val="21"/>
          <w:szCs w:val="21"/>
        </w:rPr>
      </w:pPr>
      <w:r w:rsidRPr="008532CD">
        <w:rPr>
          <w:rFonts w:ascii="微软雅黑" w:eastAsia="微软雅黑" w:hAnsi="微软雅黑"/>
          <w:sz w:val="21"/>
          <w:szCs w:val="21"/>
        </w:rPr>
        <w:t>本人性格开朗大方，踏实稳重，具备敏锐的问题发现能力，敢于主动承担责任。为人诚实守信，对待工作认真负责，追求卓越，力求将每一项工作做到最好。拥有较强的自学能力，能够快速吸收新知识、掌握新技能。具备出色的团队合作精神，善于与不同背景的人沟通协作，能够迅速融入并适应各种工作环境，为团队目标的实现贡献自己的力量。在面对困难和挑战时，能够保持积极乐观的态度，努力寻找解决问题的方法，不断提升自己的综合素质和能力。</w:t>
      </w:r>
    </w:p>
    <w:sectPr w:rsidR="00CC41B8" w:rsidRPr="008532CD">
      <w:headerReference w:type="default" r:id="rId22"/>
      <w:pgSz w:w="11906" w:h="16838"/>
      <w:pgMar w:top="567" w:right="765" w:bottom="567" w:left="765" w:header="992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CC5A6C" w14:textId="77777777" w:rsidR="009F1383" w:rsidRDefault="009F1383">
      <w:pPr>
        <w:spacing w:after="0" w:line="240" w:lineRule="auto"/>
      </w:pPr>
      <w:r>
        <w:separator/>
      </w:r>
    </w:p>
  </w:endnote>
  <w:endnote w:type="continuationSeparator" w:id="0">
    <w:p w14:paraId="7045DB0E" w14:textId="77777777" w:rsidR="009F1383" w:rsidRDefault="009F13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82E6DC85-F576-4967-8EAA-995510DD76A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72728D3-DFAA-4EA2-9BD6-DDAE7065353F}"/>
    <w:embedBold r:id="rId3" w:fontKey="{64442A82-544B-4BC5-B8DD-D128251B0A8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F7BFE678-ACEB-4278-8EEA-E8CE82F62131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48BC33FD-8582-4852-B9F1-6C1A8F4C712F}"/>
    <w:embedBold r:id="rId6" w:subsetted="1" w:fontKey="{9CFB1688-F89B-4E6C-B802-9B2F036329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BF8AFDF-0BF5-4B06-BD42-39C2B89D270C}"/>
  </w:font>
  <w:font w:name="思源黑体 CN Medium">
    <w:altName w:val="黑体"/>
    <w:charset w:val="86"/>
    <w:family w:val="swiss"/>
    <w:pitch w:val="default"/>
    <w:sig w:usb0="00000000" w:usb1="00000000" w:usb2="00000016" w:usb3="00000000" w:csb0="00060107" w:csb1="00000000"/>
    <w:embedBold r:id="rId8" w:subsetted="1" w:fontKey="{98B237AE-6807-4B87-B3ED-291320F1FAB3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9" w:subsetted="1" w:fontKey="{A79A5B89-E46E-4284-B25A-54450A029089}"/>
    <w:embedBold r:id="rId10" w:subsetted="1" w:fontKey="{89BE090D-6737-4054-94AD-B60EF238807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5B9F9135-07AC-491F-A0C1-3F36A4A3D54D}"/>
  </w:font>
  <w:font w:name="inherit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2" w:fontKey="{5BD24635-8464-405D-BE98-DEE0CFC3A58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5088A551-EBD3-4FFC-A2B7-B66EBD1DD7D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3EFA74" w14:textId="77777777" w:rsidR="009F1383" w:rsidRDefault="009F1383">
      <w:pPr>
        <w:spacing w:after="0" w:line="240" w:lineRule="auto"/>
      </w:pPr>
      <w:r>
        <w:separator/>
      </w:r>
    </w:p>
  </w:footnote>
  <w:footnote w:type="continuationSeparator" w:id="0">
    <w:p w14:paraId="7BC5D2E7" w14:textId="77777777" w:rsidR="009F1383" w:rsidRDefault="009F13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E7EA5" w14:textId="77777777" w:rsidR="00CC41B8" w:rsidRDefault="00000000">
    <w:pPr>
      <w:pStyle w:val="a4"/>
    </w:pPr>
    <w:r>
      <w:rPr>
        <w:noProof/>
        <w:sz w:val="21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9F18DB5" wp14:editId="42D659A1">
              <wp:simplePos x="0" y="0"/>
              <wp:positionH relativeFrom="page">
                <wp:posOffset>5791200</wp:posOffset>
              </wp:positionH>
              <wp:positionV relativeFrom="page">
                <wp:posOffset>47625</wp:posOffset>
              </wp:positionV>
              <wp:extent cx="1371600" cy="542925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71600" cy="5429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E0D1A0" w14:textId="77777777" w:rsidR="00CC41B8" w:rsidRDefault="00000000">
                          <w:pPr>
                            <w:jc w:val="distribute"/>
                            <w:rPr>
                              <w:rFonts w:ascii="思源黑体 CN Medium" w:eastAsia="思源黑体 CN Medium" w:hAnsi="思源黑体 CN Medium" w:cs="思源黑体 CN Medium" w:hint="eastAsia"/>
                              <w:b/>
                              <w:bCs/>
                              <w:color w:val="44546A" w:themeColor="text2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思源黑体 CN Medium" w:eastAsia="思源黑体 CN Medium" w:hAnsi="思源黑体 CN Medium" w:cs="思源黑体 CN Medium" w:hint="eastAsia"/>
                              <w:b/>
                              <w:bCs/>
                              <w:color w:val="44546A" w:themeColor="text2"/>
                              <w:sz w:val="44"/>
                              <w:szCs w:val="44"/>
                            </w:rPr>
                            <w:t>RESUME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F18DB5" id="_x0000_t202" coordsize="21600,21600" o:spt="202" path="m,l,21600r21600,l21600,xe">
              <v:stroke joinstyle="miter"/>
              <v:path gradientshapeok="t" o:connecttype="rect"/>
            </v:shapetype>
            <v:shape id="文本框 33" o:spid="_x0000_s1046" type="#_x0000_t202" style="position:absolute;left:0;text-align:left;margin-left:456pt;margin-top:3.75pt;width:108pt;height:42.75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" filled="f" stroked="f" strokeweight=".5pt">
              <v:textbox>
                <w:txbxContent>
                  <w:p w14:paraId="34E0D1A0" w14:textId="77777777" w:rsidR="00CC41B8" w:rsidRDefault="00000000">
                    <w:pPr>
                      <w:jc w:val="distribute"/>
                      <w:rPr>
                        <w:rFonts w:ascii="思源黑体 CN Medium" w:eastAsia="思源黑体 CN Medium" w:hAnsi="思源黑体 CN Medium" w:cs="思源黑体 CN Medium" w:hint="eastAsia"/>
                        <w:b/>
                        <w:bCs/>
                        <w:color w:val="44546A" w:themeColor="text2"/>
                        <w:sz w:val="44"/>
                        <w:szCs w:val="44"/>
                      </w:rPr>
                    </w:pPr>
                    <w:r>
                      <w:rPr>
                        <w:rFonts w:ascii="思源黑体 CN Medium" w:eastAsia="思源黑体 CN Medium" w:hAnsi="思源黑体 CN Medium" w:cs="思源黑体 CN Medium" w:hint="eastAsia"/>
                        <w:b/>
                        <w:bCs/>
                        <w:color w:val="44546A" w:themeColor="text2"/>
                        <w:sz w:val="44"/>
                        <w:szCs w:val="44"/>
                      </w:rPr>
                      <w:t>RESUME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1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4395F83" wp14:editId="1811FF41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5000</wp14:pctPosVOffset>
                  </wp:positionV>
                </mc:Choice>
                <mc:Fallback>
                  <wp:positionV relativeFrom="page">
                    <wp:posOffset>534035</wp:posOffset>
                  </wp:positionV>
                </mc:Fallback>
              </mc:AlternateContent>
              <wp:extent cx="6661150" cy="142875"/>
              <wp:effectExtent l="0" t="0" r="13970" b="9525"/>
              <wp:wrapNone/>
              <wp:docPr id="7" name="组合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1150" cy="142875"/>
                        <a:chOff x="14312" y="962"/>
                        <a:chExt cx="10490" cy="225"/>
                      </a:xfrm>
                    </wpg:grpSpPr>
                    <wps:wsp>
                      <wps:cNvPr id="9" name="矩形 1"/>
                      <wps:cNvSpPr/>
                      <wps:spPr>
                        <a:xfrm>
                          <a:off x="14312" y="962"/>
                          <a:ext cx="10490" cy="12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0" name="矩形 2"/>
                      <wps:cNvSpPr/>
                      <wps:spPr>
                        <a:xfrm>
                          <a:off x="14312" y="1130"/>
                          <a:ext cx="10490" cy="57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90000</wp14:pctWidth>
              </wp14:sizeRelH>
              <wp14:sizeRelV relativeFrom="page">
                <wp14:pctHeight>1500</wp14:pctHeight>
              </wp14:sizeRelV>
            </wp:anchor>
          </w:drawing>
        </mc:Choice>
        <mc:Fallback xmlns:wpsCustomData="http://www.wps.cn/officeDocument/2013/wpsCustomData">
          <w:pict>
            <v:group id="_x0000_s1026" o:spid="_x0000_s1026" o:spt="203" style="position:absolute;left:0pt;margin-left:29.75pt;margin-top:42.05pt;height:11.25pt;width:524.5pt;mso-position-horizontal-relative:page;mso-position-vertical-relative:page;z-index:251661312;mso-width-relative:page;mso-height-relative:page;mso-width-percent:900;mso-height-percent:15;" coordorigin="14312,962" coordsize="10490,225" o:gfxdata="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">
              <o:lock v:ext="edit" aspectratio="f"/>
              <v:rect id="矩形 1" o:spid="_x0000_s1026" o:spt="1" style="position:absolute;left:14312;top:962;height:120;width:10490;v-text-anchor:middle;" fillcolor="#44546A [3215]" filled="t" stroked="f" coordsize="21600,21600" o:gfxdata="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ByDf68AAAA&#10;2gAAAA8AAAAAAAAAAQAgAAAAIgAAAGRycy9kb3ducmV2LnhtbFBLAQIUABQAAAAIAIdO4kAzLwWe&#10;OwAAADkAAAAQAAAAAAAAAAEAIAAAAAsBAABkcnMvc2hhcGV4bWwueG1sUEsFBgAAAAAGAAYAWwEA&#10;ALUDAAAAAA==&#10;">
                <v:fill on="t" focussize="0,0"/>
                <v:stroke on="f" weight="1pt" miterlimit="8" joinstyle="miter"/>
                <v:imagedata o:title=""/>
                <o:lock v:ext="edit" aspectratio="f"/>
              </v:rect>
              <v:rect id="矩形 2" o:spid="_x0000_s1026" o:spt="1" style="position:absolute;left:14312;top:1130;height:57;width:10490;v-text-anchor:middle;" fillcolor="#44546A [3215]" filled="t" stroked="f" coordsize="21600,21600" o:gfxdata="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0uho/rgAAADbAAAA&#10;DwAAAAAAAAABACAAAAAiAAAAZHJzL2Rvd25yZXYueG1sUEsBAhQAFAAAAAgAh07iQDMvBZ47AAAA&#10;OQAAABAAAAAAAAAAAQAgAAAABwEAAGRycy9zaGFwZXhtbC54bWxQSwUGAAAAAAYABgBbAQAAsQM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v:group>
          </w:pict>
        </mc:Fallback>
      </mc:AlternateContent>
    </w:r>
    <w:r>
      <w:rPr>
        <w:noProof/>
        <w:sz w:val="21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7A3237" wp14:editId="3BE5140A">
              <wp:simplePos x="0" y="0"/>
              <wp:positionH relativeFrom="page">
                <wp:posOffset>390525</wp:posOffset>
              </wp:positionH>
              <wp:positionV relativeFrom="page">
                <wp:posOffset>47625</wp:posOffset>
              </wp:positionV>
              <wp:extent cx="2762885" cy="542925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06120" y="1515745"/>
                        <a:ext cx="2762885" cy="5429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8C1C2EC" w14:textId="77777777" w:rsidR="00CC41B8" w:rsidRDefault="00000000">
                          <w:pPr>
                            <w:jc w:val="distribute"/>
                            <w:rPr>
                              <w:rFonts w:ascii="思源黑体 CN Medium" w:eastAsia="思源黑体 CN Medium" w:hAnsi="思源黑体 CN Medium" w:cs="思源黑体 CN Medium" w:hint="eastAsia"/>
                              <w:b/>
                              <w:bCs/>
                              <w:color w:val="44546A" w:themeColor="text2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思源黑体 CN Medium" w:eastAsia="思源黑体 CN Medium" w:hAnsi="思源黑体 CN Medium" w:cs="思源黑体 CN Medium" w:hint="eastAsia"/>
                              <w:b/>
                              <w:bCs/>
                              <w:color w:val="44546A" w:themeColor="text2"/>
                              <w:sz w:val="44"/>
                              <w:szCs w:val="44"/>
                            </w:rPr>
                            <w:t>Personal Resume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7A3237" id="文本框 32" o:spid="_x0000_s1047" type="#_x0000_t202" style="position:absolute;left:0;text-align:left;margin-left:30.75pt;margin-top:3.75pt;width:217.55pt;height:42.75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" filled="f" stroked="f" strokeweight=".5pt">
              <v:textbox>
                <w:txbxContent>
                  <w:p w14:paraId="58C1C2EC" w14:textId="77777777" w:rsidR="00CC41B8" w:rsidRDefault="00000000">
                    <w:pPr>
                      <w:jc w:val="distribute"/>
                      <w:rPr>
                        <w:rFonts w:ascii="思源黑体 CN Medium" w:eastAsia="思源黑体 CN Medium" w:hAnsi="思源黑体 CN Medium" w:cs="思源黑体 CN Medium" w:hint="eastAsia"/>
                        <w:b/>
                        <w:bCs/>
                        <w:color w:val="44546A" w:themeColor="text2"/>
                        <w:sz w:val="44"/>
                        <w:szCs w:val="44"/>
                      </w:rPr>
                    </w:pPr>
                    <w:r>
                      <w:rPr>
                        <w:rFonts w:ascii="思源黑体 CN Medium" w:eastAsia="思源黑体 CN Medium" w:hAnsi="思源黑体 CN Medium" w:cs="思源黑体 CN Medium" w:hint="eastAsia"/>
                        <w:b/>
                        <w:bCs/>
                        <w:color w:val="44546A" w:themeColor="text2"/>
                        <w:sz w:val="44"/>
                        <w:szCs w:val="44"/>
                      </w:rPr>
                      <w:t>Personal Resume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72653"/>
    <w:multiLevelType w:val="multilevel"/>
    <w:tmpl w:val="CE2293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8566A3C"/>
    <w:multiLevelType w:val="multilevel"/>
    <w:tmpl w:val="B3544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CF21440"/>
    <w:multiLevelType w:val="multilevel"/>
    <w:tmpl w:val="29A62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1020611"/>
    <w:multiLevelType w:val="multilevel"/>
    <w:tmpl w:val="EE246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426BF8"/>
    <w:multiLevelType w:val="multilevel"/>
    <w:tmpl w:val="9F4466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37AD2FFD"/>
    <w:multiLevelType w:val="multilevel"/>
    <w:tmpl w:val="8BE076D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3EB61B76"/>
    <w:multiLevelType w:val="multilevel"/>
    <w:tmpl w:val="8B5CD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5354268"/>
    <w:multiLevelType w:val="multilevel"/>
    <w:tmpl w:val="82FC9A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4B3B496E"/>
    <w:multiLevelType w:val="multilevel"/>
    <w:tmpl w:val="A4B8A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1377B82"/>
    <w:multiLevelType w:val="multilevel"/>
    <w:tmpl w:val="02723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2E2982"/>
    <w:multiLevelType w:val="multilevel"/>
    <w:tmpl w:val="3716B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8D74629"/>
    <w:multiLevelType w:val="multilevel"/>
    <w:tmpl w:val="98580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0A53D74"/>
    <w:multiLevelType w:val="multilevel"/>
    <w:tmpl w:val="9A98679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754E150C"/>
    <w:multiLevelType w:val="multilevel"/>
    <w:tmpl w:val="4802C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F454532"/>
    <w:multiLevelType w:val="multilevel"/>
    <w:tmpl w:val="90268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48581500">
    <w:abstractNumId w:val="13"/>
  </w:num>
  <w:num w:numId="2" w16cid:durableId="981083045">
    <w:abstractNumId w:val="8"/>
  </w:num>
  <w:num w:numId="3" w16cid:durableId="1747998083">
    <w:abstractNumId w:val="2"/>
  </w:num>
  <w:num w:numId="4" w16cid:durableId="2109428690">
    <w:abstractNumId w:val="14"/>
  </w:num>
  <w:num w:numId="5" w16cid:durableId="2021851441">
    <w:abstractNumId w:val="1"/>
  </w:num>
  <w:num w:numId="6" w16cid:durableId="986275495">
    <w:abstractNumId w:val="0"/>
  </w:num>
  <w:num w:numId="7" w16cid:durableId="910623083">
    <w:abstractNumId w:val="12"/>
  </w:num>
  <w:num w:numId="8" w16cid:durableId="1811823177">
    <w:abstractNumId w:val="7"/>
  </w:num>
  <w:num w:numId="9" w16cid:durableId="2064981183">
    <w:abstractNumId w:val="6"/>
  </w:num>
  <w:num w:numId="10" w16cid:durableId="2067878576">
    <w:abstractNumId w:val="9"/>
  </w:num>
  <w:num w:numId="11" w16cid:durableId="723800554">
    <w:abstractNumId w:val="11"/>
  </w:num>
  <w:num w:numId="12" w16cid:durableId="1613703949">
    <w:abstractNumId w:val="10"/>
  </w:num>
  <w:num w:numId="13" w16cid:durableId="1466655796">
    <w:abstractNumId w:val="3"/>
  </w:num>
  <w:num w:numId="14" w16cid:durableId="597448499">
    <w:abstractNumId w:val="5"/>
  </w:num>
  <w:num w:numId="15" w16cid:durableId="16361378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embedSystemFonts/>
  <w:bordersDoNotSurroundHeader/>
  <w:bordersDoNotSurroundFooter/>
  <w:proofState w:spelling="clean" w:grammar="clean"/>
  <w:attachedTemplate r:id="rId1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E5MGEyMjRkYjFhZGQ3NzcxZTJjZmI0NGNlN2JiOTQifQ=="/>
  </w:docVars>
  <w:rsids>
    <w:rsidRoot w:val="68D33F3E"/>
    <w:rsid w:val="00046D71"/>
    <w:rsid w:val="000A6B08"/>
    <w:rsid w:val="000B73DB"/>
    <w:rsid w:val="000C31EB"/>
    <w:rsid w:val="0015768F"/>
    <w:rsid w:val="002675CC"/>
    <w:rsid w:val="002A6AC5"/>
    <w:rsid w:val="002B600D"/>
    <w:rsid w:val="00360803"/>
    <w:rsid w:val="003D3360"/>
    <w:rsid w:val="003D783D"/>
    <w:rsid w:val="0040700D"/>
    <w:rsid w:val="00451197"/>
    <w:rsid w:val="00556A9C"/>
    <w:rsid w:val="00567BFE"/>
    <w:rsid w:val="005F2975"/>
    <w:rsid w:val="006F38B4"/>
    <w:rsid w:val="006F4E4A"/>
    <w:rsid w:val="007109D2"/>
    <w:rsid w:val="0082177E"/>
    <w:rsid w:val="008532CD"/>
    <w:rsid w:val="00857797"/>
    <w:rsid w:val="00876D54"/>
    <w:rsid w:val="00880EF7"/>
    <w:rsid w:val="008F4343"/>
    <w:rsid w:val="009F1383"/>
    <w:rsid w:val="00A44D3E"/>
    <w:rsid w:val="00B30FAD"/>
    <w:rsid w:val="00CB3A7B"/>
    <w:rsid w:val="00CC41B8"/>
    <w:rsid w:val="00CC550E"/>
    <w:rsid w:val="00D22E4B"/>
    <w:rsid w:val="00D95807"/>
    <w:rsid w:val="00DA2F40"/>
    <w:rsid w:val="00F174E3"/>
    <w:rsid w:val="00F71123"/>
    <w:rsid w:val="00FC2B0D"/>
    <w:rsid w:val="046E77C1"/>
    <w:rsid w:val="08E204D3"/>
    <w:rsid w:val="0C9E6EA7"/>
    <w:rsid w:val="0D4345D9"/>
    <w:rsid w:val="17B91A99"/>
    <w:rsid w:val="1B65595A"/>
    <w:rsid w:val="203774A9"/>
    <w:rsid w:val="23FE624A"/>
    <w:rsid w:val="25A57E2A"/>
    <w:rsid w:val="2C121B5F"/>
    <w:rsid w:val="2E703231"/>
    <w:rsid w:val="3FB7217A"/>
    <w:rsid w:val="40C24280"/>
    <w:rsid w:val="426B0346"/>
    <w:rsid w:val="50B77DAD"/>
    <w:rsid w:val="51435FE3"/>
    <w:rsid w:val="546B60CE"/>
    <w:rsid w:val="59D94E47"/>
    <w:rsid w:val="5B4927A8"/>
    <w:rsid w:val="5B700FA8"/>
    <w:rsid w:val="5BE534C9"/>
    <w:rsid w:val="5E4029CB"/>
    <w:rsid w:val="5EC2007B"/>
    <w:rsid w:val="61B55F10"/>
    <w:rsid w:val="636F4A8C"/>
    <w:rsid w:val="682409AB"/>
    <w:rsid w:val="68D33F3E"/>
    <w:rsid w:val="72925B27"/>
    <w:rsid w:val="762A7FFC"/>
    <w:rsid w:val="7C786EA1"/>
    <w:rsid w:val="7FE32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C5F5A00"/>
  <w15:docId w15:val="{A007186D-78E7-4D80-B62E-861AFDF4B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a5">
    <w:name w:val="Strong"/>
    <w:basedOn w:val="a0"/>
    <w:uiPriority w:val="22"/>
    <w:qFormat/>
    <w:rPr>
      <w:b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customStyle="1" w:styleId="Char">
    <w:name w:val="简历_个人信息_姓名_段落 Char"/>
    <w:link w:val="a7"/>
    <w:qFormat/>
    <w:rPr>
      <w:rFonts w:ascii="思源黑体 CN Medium" w:eastAsia="思源黑体 CN Medium" w:hAnsi="思源黑体 CN Medium" w:cs="思源黑体 CN Medium"/>
      <w:b/>
      <w:bCs/>
      <w:color w:val="404040" w:themeColor="text1" w:themeTint="BF"/>
      <w:kern w:val="2"/>
      <w:sz w:val="44"/>
      <w:szCs w:val="44"/>
      <w:u w:val="none"/>
      <w:lang w:val="en-US" w:eastAsia="zh-CN" w:bidi="ar-SA"/>
    </w:rPr>
  </w:style>
  <w:style w:type="paragraph" w:customStyle="1" w:styleId="a7">
    <w:name w:val="简历_个人信息_姓名_段落"/>
    <w:link w:val="Char"/>
    <w:qFormat/>
    <w:pPr>
      <w:tabs>
        <w:tab w:val="left" w:pos="2080"/>
      </w:tabs>
      <w:adjustRightInd w:val="0"/>
      <w:snapToGrid w:val="0"/>
      <w:spacing w:line="264" w:lineRule="auto"/>
    </w:pPr>
    <w:rPr>
      <w:rFonts w:ascii="思源黑体 CN Medium" w:eastAsia="思源黑体 CN Medium" w:hAnsi="思源黑体 CN Medium" w:cs="思源黑体 CN Medium"/>
      <w:b/>
      <w:bCs/>
      <w:color w:val="404040" w:themeColor="text1" w:themeTint="BF"/>
      <w:sz w:val="44"/>
      <w:szCs w:val="44"/>
    </w:rPr>
  </w:style>
  <w:style w:type="character" w:customStyle="1" w:styleId="1">
    <w:name w:val="简历_个人信息_标题_字符样式1"/>
    <w:qFormat/>
    <w:rPr>
      <w:rFonts w:ascii="思源黑体 CN Medium" w:eastAsia="思源黑体 CN Medium" w:hAnsi="思源黑体 CN Medium" w:cs="思源黑体 CN Medium"/>
      <w:b/>
      <w:bCs/>
      <w:color w:val="404040" w:themeColor="text1" w:themeTint="BF"/>
      <w:kern w:val="2"/>
      <w:sz w:val="26"/>
      <w:szCs w:val="26"/>
      <w:u w:val="none"/>
      <w:lang w:val="en-US" w:eastAsia="zh-CN" w:bidi="ar-SA"/>
    </w:rPr>
  </w:style>
  <w:style w:type="paragraph" w:customStyle="1" w:styleId="a8">
    <w:name w:val="简历_个人信息_正文_段落"/>
    <w:qFormat/>
    <w:pPr>
      <w:tabs>
        <w:tab w:val="left" w:pos="3460"/>
      </w:tabs>
      <w:adjustRightInd w:val="0"/>
      <w:snapToGrid w:val="0"/>
      <w:spacing w:line="264" w:lineRule="auto"/>
    </w:pPr>
    <w:rPr>
      <w:rFonts w:ascii="思源黑体 CN Medium" w:eastAsia="思源黑体 CN Medium" w:hAnsi="思源黑体 CN Medium" w:cs="思源黑体 CN Medium"/>
      <w:color w:val="404040" w:themeColor="text1" w:themeTint="BF"/>
      <w:sz w:val="22"/>
      <w:szCs w:val="22"/>
    </w:rPr>
  </w:style>
  <w:style w:type="paragraph" w:customStyle="1" w:styleId="a9">
    <w:name w:val="简历_内容主区_大标题_文本框"/>
    <w:qFormat/>
    <w:pPr>
      <w:adjustRightInd w:val="0"/>
      <w:snapToGrid w:val="0"/>
      <w:spacing w:line="180" w:lineRule="auto"/>
      <w:jc w:val="center"/>
      <w:textAlignment w:val="center"/>
    </w:pPr>
    <w:rPr>
      <w:rFonts w:ascii="思源黑体 CN Medium" w:eastAsia="思源黑体 CN Medium" w:hAnsi="思源黑体 CN Medium" w:cs="思源黑体 CN Medium"/>
      <w:b/>
      <w:bCs/>
      <w:sz w:val="32"/>
      <w:szCs w:val="32"/>
    </w:rPr>
  </w:style>
  <w:style w:type="paragraph" w:customStyle="1" w:styleId="aa">
    <w:name w:val="简历_内容主区_大标题_段落"/>
    <w:qFormat/>
    <w:pPr>
      <w:adjustRightInd w:val="0"/>
      <w:snapToGrid w:val="0"/>
      <w:spacing w:line="264" w:lineRule="auto"/>
    </w:pPr>
    <w:rPr>
      <w:rFonts w:asciiTheme="minorHAnsi" w:hAnsiTheme="minorHAnsi"/>
    </w:rPr>
  </w:style>
  <w:style w:type="paragraph" w:customStyle="1" w:styleId="ab">
    <w:name w:val="简历_内容主区_副标题_段落"/>
    <w:qFormat/>
    <w:pPr>
      <w:tabs>
        <w:tab w:val="left" w:pos="4200"/>
        <w:tab w:val="right" w:pos="10290"/>
      </w:tabs>
      <w:adjustRightInd w:val="0"/>
      <w:snapToGrid w:val="0"/>
      <w:spacing w:beforeLines="50" w:before="50"/>
    </w:pPr>
    <w:rPr>
      <w:rFonts w:ascii="思源黑体 CN Medium" w:eastAsia="思源黑体 CN Medium" w:hAnsi="思源黑体 CN Medium" w:cs="思源黑体 CN Medium"/>
      <w:b/>
      <w:bCs/>
      <w:color w:val="404040" w:themeColor="text1" w:themeTint="BF"/>
      <w:sz w:val="22"/>
      <w:szCs w:val="22"/>
    </w:rPr>
  </w:style>
  <w:style w:type="paragraph" w:customStyle="1" w:styleId="ac">
    <w:name w:val="简历_内容主区_三级标题_段落"/>
    <w:qFormat/>
    <w:pPr>
      <w:adjustRightInd w:val="0"/>
      <w:snapToGrid w:val="0"/>
    </w:pPr>
    <w:rPr>
      <w:rFonts w:ascii="思源黑体 CN Medium" w:eastAsia="思源黑体 CN Medium" w:hAnsi="思源黑体 CN Medium" w:cs="思源黑体 CN Medium"/>
      <w:color w:val="404040" w:themeColor="text1" w:themeTint="BF"/>
      <w:sz w:val="22"/>
      <w:szCs w:val="22"/>
    </w:rPr>
  </w:style>
  <w:style w:type="paragraph" w:customStyle="1" w:styleId="ad">
    <w:name w:val="简历_内容主区_正文_段落"/>
    <w:qFormat/>
    <w:pPr>
      <w:adjustRightInd w:val="0"/>
      <w:snapToGrid w:val="0"/>
      <w:spacing w:afterLines="100" w:after="100"/>
      <w:contextualSpacing/>
    </w:pPr>
    <w:rPr>
      <w:rFonts w:ascii="思源黑体 CN Medium" w:eastAsia="思源黑体 CN Medium" w:hAnsi="思源黑体 CN Medium" w:cs="思源黑体 CN Medium"/>
      <w:color w:val="404040" w:themeColor="text1" w:themeTint="BF"/>
      <w:sz w:val="22"/>
      <w:szCs w:val="22"/>
    </w:rPr>
  </w:style>
  <w:style w:type="character" w:styleId="ae">
    <w:name w:val="Unresolved Mention"/>
    <w:basedOn w:val="a0"/>
    <w:uiPriority w:val="99"/>
    <w:semiHidden/>
    <w:unhideWhenUsed/>
    <w:rsid w:val="00F174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8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7575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6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3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806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5149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3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0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3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77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7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3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64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68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5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06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3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74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9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5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2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682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5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5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458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59819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2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605298">
                      <w:marLeft w:val="-36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22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892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78803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83335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49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6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87868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40885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39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46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89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09958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64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481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62339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011298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74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48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01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4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020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78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9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1451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0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2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0796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3450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87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172494">
                      <w:marLeft w:val="-36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74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238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39086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13795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776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94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954471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960713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66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80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27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928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190750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98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41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57371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42456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02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52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668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03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17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1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658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1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884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1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4366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6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23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7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0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3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4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16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8055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26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99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13127751385@163.com" TargetMode="External"/><Relationship Id="rId14" Type="http://schemas.openxmlformats.org/officeDocument/2006/relationships/image" Target="media/image6.sv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kingsoft\office6\templates\download\7dda78374ae913571dccf03d8d99d043\&#34013;&#33394;&#31616;&#32422;&#24212;&#23626;&#22823;&#23398;&#29983;&#26657;&#25307;&#23454;&#20064;&#31616;&#21382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蓝色简约应届大学生校招实习简历</Template>
  <TotalTime>40</TotalTime>
  <Pages>2</Pages>
  <Words>1004</Words>
  <Characters>1045</Characters>
  <Application>Microsoft Office Word</Application>
  <DocSecurity>0</DocSecurity>
  <Lines>32</Lines>
  <Paragraphs>24</Paragraphs>
  <ScaleCrop>false</ScaleCrop>
  <Company/>
  <LinksUpToDate>false</LinksUpToDate>
  <CharactersWithSpaces>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?????????</dc:creator>
  <cp:lastModifiedBy>乐乐 王</cp:lastModifiedBy>
  <cp:revision>15</cp:revision>
  <dcterms:created xsi:type="dcterms:W3CDTF">2024-06-29T10:39:00Z</dcterms:created>
  <dcterms:modified xsi:type="dcterms:W3CDTF">2025-06-21T06:40:00Z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  <property fmtid="{D5CDD505-2E9C-101B-9397-08002B2CF9AE}" pid="3" name="ICV">
    <vt:lpwstr>50AEFBB4BBDE4605B49F2E8D8B6E1AF9_11</vt:lpwstr>
  </property>
</Properties>
</file>