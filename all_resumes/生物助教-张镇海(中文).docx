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0C473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-170180</wp:posOffset>
            </wp:positionH>
            <wp:positionV relativeFrom="paragraph">
              <wp:posOffset>-652780</wp:posOffset>
            </wp:positionV>
            <wp:extent cx="1161415" cy="1626235"/>
            <wp:effectExtent l="0" t="0" r="6985" b="12065"/>
            <wp:wrapNone/>
            <wp:docPr id="1" name="图片 1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581025</wp:posOffset>
                </wp:positionV>
                <wp:extent cx="2582545" cy="890270"/>
                <wp:effectExtent l="0" t="0" r="0" b="0"/>
                <wp:wrapNone/>
                <wp:docPr id="2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9A1A2EB"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邮箱：2233475508@qq.com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87.55pt;margin-top:45.75pt;height:70.1pt;width:203.35pt;z-index:251676672;mso-width-relative:page;mso-height-relative:page;" filled="f" stroked="f" coordsize="21600,21600" o:gfxdata="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88KdHYAAAACgEAAA8AAAAAAAAAAQAgAAAAIgAAAGRycy9kb3ducmV2LnhtbFBLAQIUABQA&#10;AAAIAIdO4kDsE/vRtwEAAFk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9A1A2EB">
                      <w:pPr>
                        <w:adjustRightInd w:val="0"/>
                        <w:snapToGrid w:val="0"/>
                        <w:spacing w:line="288" w:lineRule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邮箱：2233475508@qq.com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164465</wp:posOffset>
                </wp:positionV>
                <wp:extent cx="2582545" cy="890270"/>
                <wp:effectExtent l="0" t="0" r="0" b="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45" cy="89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371F693">
                            <w:pPr>
                              <w:pStyle w:val="2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18078762453</w:t>
                            </w:r>
                          </w:p>
                          <w:p w14:paraId="40F3DDEC"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88.2pt;margin-top:12.95pt;height:70.1pt;width:203.35pt;z-index:251669504;mso-width-relative:page;mso-height-relative:page;" filled="f" stroked="f" coordsize="21600,21600" o:gfxdata="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d+/TDXAAAACgEAAA8AAAAAAAAAAQAgAAAAIgAAAGRycy9kb3ducmV2LnhtbFBLAQIUABQAAAAI&#10;AIdO4kCV7xvLtQEAAFk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371F693">
                      <w:pPr>
                        <w:pStyle w:val="21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18078762453</w:t>
                      </w:r>
                    </w:p>
                    <w:p w14:paraId="40F3DDEC">
                      <w:pPr>
                        <w:adjustRightInd w:val="0"/>
                        <w:snapToGrid w:val="0"/>
                        <w:spacing w:line="288" w:lineRule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2861310</wp:posOffset>
                </wp:positionV>
                <wp:extent cx="6381115" cy="146177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115" cy="1461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4031AA4">
                            <w:pPr>
                              <w:adjustRightInd w:val="0"/>
                              <w:snapToGrid w:val="0"/>
                              <w:spacing w:line="420" w:lineRule="exact"/>
                              <w:jc w:val="left"/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23.07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2023.10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太原市生态绿谷农垦发展有限公司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产品软件功能测试</w:t>
                            </w:r>
                          </w:p>
                          <w:p w14:paraId="5B21B56B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主导农业物联网管理平台功能测试，设计120+测试用例覆盖传感器数据采集，灌溉控制等模块，发现缺陷38处（含3个P0级风险）</w:t>
                            </w:r>
                          </w:p>
                          <w:p w14:paraId="736D75C2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开发Python+Selenium自动化脚本，实现设备状态监控界面回归测试自动化，执行效率提升65%</w:t>
                            </w:r>
                          </w:p>
                          <w:p w14:paraId="2C9A3A54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成果：系统上线后故障率低于0.5%，获评公司年度优秀测试实践案例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33.15pt;margin-top:225.3pt;height:115.1pt;width:502.45pt;z-index:251661312;mso-width-relative:page;mso-height-relative:page;" filled="f" stroked="f" coordsize="21600,21600" o:gfxdata="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+B&#10;1p3cAAAACwEAAA8AAAAAAAAAAQAgAAAAIgAAAGRycy9kb3ducmV2LnhtbFBLAQIUABQAAAAIAIdO&#10;4kDTqcNNrQEAAEw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4031AA4">
                      <w:pPr>
                        <w:adjustRightInd w:val="0"/>
                        <w:snapToGrid w:val="0"/>
                        <w:spacing w:line="420" w:lineRule="exact"/>
                        <w:jc w:val="left"/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23.07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2023.10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太原市生态绿谷农垦发展有限公司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产品软件功能测试</w:t>
                      </w:r>
                    </w:p>
                    <w:p w14:paraId="5B21B56B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主导农业物联网管理平台功能测试，设计120+测试用例覆盖传感器数据采集，灌溉控制等模块，发现缺陷38处（含3个P0级风险）</w:t>
                      </w:r>
                    </w:p>
                    <w:p w14:paraId="736D75C2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开发Python+Selenium自动化脚本，实现设备状态监控界面回归测试自动化，执行效率提升65%</w:t>
                      </w:r>
                    </w:p>
                    <w:p w14:paraId="2C9A3A54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成果：系统上线后故障率低于0.5%，获评公司年度优秀测试实践案例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2314575</wp:posOffset>
                </wp:positionV>
                <wp:extent cx="6174740" cy="476250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6250"/>
                          <a:chOff x="1609" y="5566"/>
                          <a:chExt cx="9724" cy="750"/>
                        </a:xfrm>
                      </wpg:grpSpPr>
                      <wps:wsp>
                        <wps:cNvPr id="12" name="直线 19"/>
                        <wps:cNvCnPr/>
                        <wps:spPr>
                          <a:xfrm flipV="1">
                            <a:off x="1609" y="6316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1616" y="5566"/>
                            <a:ext cx="1631" cy="644"/>
                            <a:chOff x="1616" y="5566"/>
                            <a:chExt cx="1631" cy="644"/>
                          </a:xfrm>
                        </wpg:grpSpPr>
                        <wps:wsp>
                          <wps:cNvPr id="13" name="自选图形 20"/>
                          <wps:cNvSpPr/>
                          <wps:spPr>
                            <a:xfrm>
                              <a:off x="1616" y="5759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文本框 21"/>
                          <wps:cNvSpPr txBox="1"/>
                          <wps:spPr>
                            <a:xfrm>
                              <a:off x="1699" y="5566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99269E7"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实习实践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85pt;margin-top:182.25pt;height:37.5pt;width:486.2pt;z-index:251663360;mso-width-relative:page;mso-height-relative:page;" coordorigin="1609,5566" coordsize="9724,750" o:gfxdata="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HxRL5&#10;3AAAAAsBAAAPAAAAAAAAAAEAIAAAACIAAABkcnMvZG93bnJldi54bWxQSwECFAAUAAAACACHTuJA&#10;K8r8gnMDAACOCQAADgAAAAAAAAABACAAAAArAQAAZHJzL2Uyb0RvYy54bWxQSwUGAAAAAAYABgBZ&#10;AQAAEAcAAAAA&#10;">
                <o:lock v:ext="edit" aspectratio="f"/>
                <v:line id="直线 19" o:spid="_x0000_s1026" o:spt="20" style="position:absolute;left:1609;top:6316;flip:y;height:0;width:9725;" filled="f" stroked="t" coordsize="21600,21600" o:gfxdata="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O4t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6;top:5566;height:644;width:1631;" coordorigin="1616,5566" coordsize="1631,64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0" o:spid="_x0000_s1026" o:spt="2" style="position:absolute;left:1616;top:5759;height:412;width:1527;" fillcolor="#466797" filled="t" stroked="f" coordsize="21600,21600" arcsize="0.166666666666667" o:gfxdata="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e4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1" o:spid="_x0000_s1026" o:spt="202" type="#_x0000_t202" style="position:absolute;left:1699;top:5566;height:645;width:154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99269E7"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实习实践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6250305</wp:posOffset>
                </wp:positionV>
                <wp:extent cx="3406140" cy="1807845"/>
                <wp:effectExtent l="0" t="0" r="0" b="0"/>
                <wp:wrapNone/>
                <wp:docPr id="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880" y="7164705"/>
                          <a:ext cx="3406140" cy="18078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B051FFE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技术领导力：带领10人团队完成学校重点项目的质量保障工作</w:t>
                            </w:r>
                          </w:p>
                          <w:p w14:paraId="2C6F63B3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工程思维可视化：通过UML将复杂系统模块化，开发效率提升40%</w:t>
                            </w:r>
                          </w:p>
                          <w:p w14:paraId="18E2B193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行业认证：持有ISTQB国际认证</w:t>
                            </w:r>
                          </w:p>
                          <w:p w14:paraId="5F24D5CB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9E19A2B">
                            <w:pPr>
                              <w:pStyle w:val="21"/>
                              <w:tabs>
                                <w:tab w:val="left" w:pos="720"/>
                              </w:tabs>
                              <w:snapToGrid w:val="0"/>
                              <w:ind w:left="840"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 w14:paraId="60F1461E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4.4pt;margin-top:492.15pt;height:142.35pt;width:268.2pt;z-index:251670528;v-text-anchor:middle;mso-width-relative:page;mso-height-relative:page;" filled="f" stroked="f" coordsize="21600,21600" o:gfxdata="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1cUXe2gAAAAwBAAAPAAAAAAAAAAEAIAAAACIAAABkcnMvZG93bnJldi54bWxQ&#10;SwECFAAUAAAACACHTuJAkrKFDWcCAACyBAAADgAAAAAAAAABACAAAAApAQAAZHJzL2Uyb0RvYy54&#10;bWxQSwUGAAAAAAYABgBZAQAAAgY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 w14:paraId="5B051FFE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技术领导力：带领10人团队完成学校重点项目的质量保障工作</w:t>
                      </w:r>
                    </w:p>
                    <w:p w14:paraId="2C6F63B3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工程思维可视化：通过UML将复杂系统模块化，开发效率提升40%</w:t>
                      </w:r>
                    </w:p>
                    <w:p w14:paraId="18E2B193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行业认证：持有ISTQB国际认证</w:t>
                      </w:r>
                    </w:p>
                    <w:p w14:paraId="5F24D5CB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69E19A2B">
                      <w:pPr>
                        <w:pStyle w:val="21"/>
                        <w:tabs>
                          <w:tab w:val="left" w:pos="720"/>
                        </w:tabs>
                        <w:snapToGrid w:val="0"/>
                        <w:ind w:left="840" w:firstLine="0"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 w14:paraId="60F1461E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6215380</wp:posOffset>
                </wp:positionV>
                <wp:extent cx="3168015" cy="1675130"/>
                <wp:effectExtent l="0" t="0" r="0" b="0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3585" y="7005955"/>
                          <a:ext cx="3168015" cy="16751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C128353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软件测试工程师（ISTQB）</w:t>
                            </w:r>
                          </w:p>
                          <w:p w14:paraId="30FA6E4E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HarmonyOS应用开发者高级认证</w:t>
                            </w:r>
                          </w:p>
                          <w:p w14:paraId="17BD2178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  <w:p w14:paraId="1F02813B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熟练掌握华为DevOps开发并量化成果</w:t>
                            </w:r>
                          </w:p>
                          <w:p w14:paraId="3F042CA0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熟练掌握Java，熟悉Go，具备C++项目开发经验</w:t>
                            </w:r>
                          </w:p>
                          <w:p w14:paraId="30B75A4C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3.2pt;margin-top:489.4pt;height:131.9pt;width:249.45pt;z-index:251671552;v-text-anchor:middle;mso-width-relative:page;mso-height-relative:page;" filled="f" stroked="f" coordsize="21600,21600" o:gfxdata="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Zrs+2wAAAAwBAAAPAAAAAAAAAAEAIAAAACIAAABkcnMvZG93bnJldi54bWxQ&#10;SwECFAAUAAAACACHTuJABDq3IGYCAACxBAAADgAAAAAAAAABACAAAAAqAQAAZHJzL2Uyb0RvYy54&#10;bWxQSwUGAAAAAAYABgBZAQAAAgY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 w14:paraId="5C128353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软件测试工程师（ISTQB）</w:t>
                      </w:r>
                    </w:p>
                    <w:p w14:paraId="30FA6E4E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HarmonyOS应用开发者高级认证</w:t>
                      </w:r>
                    </w:p>
                    <w:p w14:paraId="17BD2178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  <w:p w14:paraId="1F02813B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熟练掌握华为DevOps开发并量化成果</w:t>
                      </w:r>
                    </w:p>
                    <w:p w14:paraId="3F042CA0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熟练掌握Java，熟悉Go，具备C++项目开发经验</w:t>
                      </w:r>
                    </w:p>
                    <w:p w14:paraId="30B75A4C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7748905</wp:posOffset>
                </wp:positionV>
                <wp:extent cx="6277610" cy="49466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24230" y="8663305"/>
                          <a:ext cx="6277610" cy="494665"/>
                          <a:chOff x="5121" y="11025"/>
                          <a:chExt cx="9886" cy="77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5121" y="11025"/>
                            <a:ext cx="1631" cy="644"/>
                            <a:chOff x="5121" y="11025"/>
                            <a:chExt cx="1631" cy="644"/>
                          </a:xfrm>
                        </wpg:grpSpPr>
                        <wps:wsp>
                          <wps:cNvPr id="7" name="自选图形 14"/>
                          <wps:cNvSpPr/>
                          <wps:spPr>
                            <a:xfrm>
                              <a:off x="5121" y="11218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文本框 15"/>
                          <wps:cNvSpPr txBox="1"/>
                          <wps:spPr>
                            <a:xfrm>
                              <a:off x="5204" y="11025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58765488"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8" name="直线 25"/>
                        <wps:cNvCnPr/>
                        <wps:spPr>
                          <a:xfrm flipV="1">
                            <a:off x="5121" y="11804"/>
                            <a:ext cx="988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610.15pt;height:38.95pt;width:494.3pt;z-index:251667456;mso-width-relative:page;mso-height-relative:page;" coordorigin="5121,11025" coordsize="9886,779" o:gfxdata="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AaDOLs3AAA&#10;AA0BAAAPAAAAAAAAAAEAIAAAACIAAABkcnMvZG93bnJldi54bWxQSwECFAAUAAAACACHTuJAqNWX&#10;i3ADAAClCQAADgAAAAAAAAABACAAAAArAQAAZHJzL2Uyb0RvYy54bWxQSwUGAAAAAAYABgBZAQAA&#10;DQcAAAAA&#10;">
                <o:lock v:ext="edit" aspectratio="f"/>
                <v:group id="_x0000_s1026" o:spid="_x0000_s1026" o:spt="203" style="position:absolute;left:5121;top:11025;height:644;width:1631;" coordorigin="5121,11025" coordsize="1631,64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14" o:spid="_x0000_s1026" o:spt="2" style="position:absolute;left:5121;top:11218;height:412;width:1527;" fillcolor="#466797" filled="t" stroked="f" coordsize="21600,21600" arcsize="0.166666666666667" o:gfxdata="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eTR6/&#10;AAAA2g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15" o:spid="_x0000_s1026" o:spt="202" type="#_x0000_t202" style="position:absolute;left:5204;top:11025;height:645;width:1548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8765488"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line id="直线 25" o:spid="_x0000_s1026" o:spt="20" style="position:absolute;left:5121;top:11804;flip:y;height:0;width:9887;" filled="f" stroked="t" coordsize="21600,21600" o:gfxdata="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U2c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466797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8324215</wp:posOffset>
                </wp:positionV>
                <wp:extent cx="6608445" cy="1158240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1040" y="9238615"/>
                          <a:ext cx="6608445" cy="1158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69EFC89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作为一名充满热情的技术实践者，我始终以快速学习能力和开放探索精神驱动职业成长。</w:t>
                            </w:r>
                          </w:p>
                          <w:p w14:paraId="798E1787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坚信“持续迭代”是核心竞争力，未来期待在实战中探索前沿技术，为团队创造可量化的价值突破。</w:t>
                            </w:r>
                          </w:p>
                          <w:p w14:paraId="4A9F2A5C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我热衷于拥抱新领域与挑战，从农业科技到游戏开发，跨行业实习中均快速适应技术栈，主导复杂问题攻关。</w:t>
                            </w:r>
                          </w:p>
                          <w:p w14:paraId="2C119BB1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 w14:paraId="0967EAB2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 w14:paraId="1B3BBBA8">
                            <w:pPr>
                              <w:pStyle w:val="8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4.8pt;margin-top:655.45pt;height:91.2pt;width:520.35pt;z-index:251666432;mso-width-relative:page;mso-height-relative:page;" filled="f" stroked="f" coordsize="21600,21600" o:gfxdata="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7IsFdtkAAAANAQAADwAAAAAAAAABACAAAAAiAAAAZHJzL2Rvd25yZXYu&#10;eG1sUEsBAhQAFAAAAAgAh07iQNV/ERrBAQAAZAMAAA4AAAAAAAAAAQAgAAAAKA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69EFC89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作为一名充满热情的技术实践者，我始终以快速学习能力和开放探索精神驱动职业成长。</w:t>
                      </w:r>
                    </w:p>
                    <w:p w14:paraId="798E1787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坚信“持续迭代”是核心竞争力，未来期待在实战中探索前沿技术，为团队创造可量化的价值突破。</w:t>
                      </w:r>
                    </w:p>
                    <w:p w14:paraId="4A9F2A5C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我热衷于拥抱新领域与挑战，从农业科技到游戏开发，跨行业实习中均快速适应技术栈，主导复杂问题攻关。</w:t>
                      </w:r>
                    </w:p>
                    <w:p w14:paraId="2C119BB1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  <w:p w14:paraId="0967EAB2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  <w:p w14:paraId="1B3BBBA8">
                      <w:pPr>
                        <w:pStyle w:val="8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bCs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-473075</wp:posOffset>
                </wp:positionV>
                <wp:extent cx="2128520" cy="438150"/>
                <wp:effectExtent l="0" t="0" r="0" b="0"/>
                <wp:wrapNone/>
                <wp:docPr id="19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4C4C45E">
                            <w:pPr>
                              <w:pStyle w:val="2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6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76092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1" o:spid="_x0000_s1026" o:spt="202" type="#_x0000_t202" style="position:absolute;left:0pt;margin-left:301.4pt;margin-top:-37.25pt;height:34.5pt;width:167.6pt;z-index:251664384;mso-width-relative:page;mso-height-relative:page;" filled="f" stroked="f" coordsize="21600,21600" o:gfxdata="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PJ3z2AAAAAoBAAAPAAAAAAAAAAEAIAAAACIAAABkcnMvZG93bnJldi54bWxQSwECFAAU&#10;AAAACACHTuJAxXwS6bgBAABa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4C4C45E">
                      <w:pPr>
                        <w:pStyle w:val="2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60" w:lineRule="exact"/>
                        <w:ind w:firstLine="0" w:firstLineChars="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76092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-513080</wp:posOffset>
                </wp:positionV>
                <wp:extent cx="1200150" cy="568960"/>
                <wp:effectExtent l="0" t="0" r="0" b="0"/>
                <wp:wrapNone/>
                <wp:docPr id="2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4AA4D5E"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张镇海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53.7pt;margin-top:-40.4pt;height:44.8pt;width:94.5pt;z-index:251665408;mso-width-relative:page;mso-height-relative:page;" filled="f" stroked="f" coordsize="21600,21600" o:gfxdata="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+&#10;Gv881gAAAAkBAAAPAAAAAAAAAAEAIAAAACIAAABkcnMvZG93bnJldi54bWxQSwECFAAUAAAACACH&#10;TuJAKci4TLQBAABYAwAADgAAAAAAAAABACAAAAAl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4AA4D5E"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张镇海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-517525</wp:posOffset>
                </wp:positionV>
                <wp:extent cx="4291330" cy="523240"/>
                <wp:effectExtent l="0" t="0" r="13970" b="10160"/>
                <wp:wrapNone/>
                <wp:docPr id="2" name="自选图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0">
                          <a:off x="0" y="0"/>
                          <a:ext cx="4291330" cy="52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63" o:spid="_x0000_s1026" o:spt="2" style="position:absolute;left:0pt;margin-left:126.9pt;margin-top:-40.75pt;height:41.2pt;width:337.9pt;z-index:-251641856;mso-width-relative:page;mso-height-relative:page;" fillcolor="#466797" filled="t" stroked="f" coordsize="21600,21600" arcsize="0.166666666666667" o:gfxdata="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WDeANoAAAAIAQAADwAAAAAAAAABACAAAAAiAAAAZHJzL2Rvd25yZXYueG1sUEsBAhQAFAAAAAgA&#10;h07iQKYsn43qAQAArwMAAA4AAAAAAAAAAQAgAAAAKQEAAGRycy9lMm9Eb2MueG1sUEsFBgAAAAAG&#10;AAYAWQEAAIU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300990</wp:posOffset>
                </wp:positionV>
                <wp:extent cx="222885" cy="560070"/>
                <wp:effectExtent l="4445" t="4445" r="20320" b="698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" cy="560070"/>
                          <a:chOff x="4706" y="2197"/>
                          <a:chExt cx="351" cy="88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4706" y="2197"/>
                            <a:ext cx="351" cy="351"/>
                            <a:chOff x="4678" y="2766"/>
                            <a:chExt cx="351" cy="351"/>
                          </a:xfrm>
                        </wpg:grpSpPr>
                        <wps:wsp>
                          <wps:cNvPr id="2050" name="人"/>
                          <wps:cNvSpPr/>
                          <wps:spPr bwMode="auto">
                            <a:xfrm>
                              <a:off x="4777" y="2830"/>
                              <a:ext cx="154" cy="210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47" name="椭圆 40"/>
                          <wps:cNvSpPr/>
                          <wps:spPr>
                            <a:xfrm>
                              <a:off x="4678" y="2766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3" name="组合 53"/>
                        <wpg:cNvGrpSpPr/>
                        <wpg:grpSpPr>
                          <a:xfrm>
                            <a:off x="4707" y="2729"/>
                            <a:ext cx="350" cy="350"/>
                            <a:chOff x="4699" y="2765"/>
                            <a:chExt cx="350" cy="350"/>
                          </a:xfrm>
                        </wpg:grpSpPr>
                        <wps:wsp>
                          <wps:cNvPr id="52" name="椭圆 40"/>
                          <wps:cNvSpPr/>
                          <wps:spPr>
                            <a:xfrm>
                              <a:off x="4699" y="2765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0" name="定位"/>
                          <wps:cNvSpPr/>
                          <wps:spPr>
                            <a:xfrm>
                              <a:off x="4815" y="2842"/>
                              <a:ext cx="119" cy="1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32400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45pt;margin-top:23.7pt;height:44.1pt;width:17.55pt;z-index:251673600;mso-width-relative:page;mso-height-relative:page;" coordorigin="4706,2197" coordsize="351,882" o:gfxdata="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YMKBjdoAAAAKAQAADwAA&#10;AAAAAAABACAAAAAiAAAAZHJzL2Rvd25yZXYueG1sUEsBAhQAFAAAAAgAh07iQBCL9NY0CQAAyiUA&#10;AA4AAAAAAAAAAQAgAAAAKQEAAGRycy9lMm9Eb2MueG1sUEsFBgAAAAAGAAYAWQEAAM8MAAAAAA==&#10;">
                <o:lock v:ext="edit" aspectratio="f"/>
                <v:group id="_x0000_s1026" o:spid="_x0000_s1026" o:spt="203" style="position:absolute;left:4706;top:2197;height:351;width:351;" coordorigin="4678,2766" coordsize="351,35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人" o:spid="_x0000_s1026" o:spt="100" style="position:absolute;left:4777;top:2830;height:210;width:154;v-text-anchor:middle-center;" fillcolor="#466797" filled="t" stroked="f" coordsize="2244,2719" o:gfxdata="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6funvQAA&#10;AN0AAAAPAAAAAAAAAAEAIAAAACIAAABkcnMvZG93bnJldi54bWxQSwECFAAUAAAACACHTuJAMy8F&#10;njsAAAA5AAAAEAAAAAAAAAABACAAAAAMAQAAZHJzL3NoYXBleG1sLnhtbFBLBQYAAAAABgAGAFsB&#10;AAC2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  <v:path o:connectlocs="0,92065294;8568094,69514527;17015901,61997621;51649001,61997621;60307254,69514527;67462351,92065294;0,92065294;33610911,60101494;6914568,30067673;33610911,0;60307254,30067673;33610911,60101494;29221641,8160248;13137726,30067673;33610911,53126325;54084142,30067673;29221641,8160248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40" o:spid="_x0000_s1026" o:spt="3" type="#_x0000_t3" style="position:absolute;left:4678;top:2766;height:351;width:351;v-text-anchor:middle;" filled="f" stroked="t" coordsize="21600,21600" o:gfxdata="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DYPW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4707;top:2729;height:350;width:350;" coordorigin="4699,2765" coordsize="350,3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0" o:spid="_x0000_s1026" o:spt="3" type="#_x0000_t3" style="position:absolute;left:4699;top:2765;height:351;width:351;v-text-anchor:middle;" filled="f" stroked="t" coordsize="21600,21600" o:gfxdata="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61Vs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定位" o:spid="_x0000_s1026" o:spt="100" style="position:absolute;left:4815;top:2842;height:198;width:119;v-text-anchor:middle;" fillcolor="#466797" filled="t" stroked="f" coordsize="559792,955625" o:gfxdata="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co9e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<v:fill on="t" focussize="0,0"/>
                    <v:stroke on="f" weight="2pt"/>
                    <v:imagedata o:title=""/>
                    <o:lock v:ext="edit" aspectratio="f"/>
                    <v:textbox inset="2.54mm,1.27mm,2.54mm,9mm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300990</wp:posOffset>
                </wp:positionV>
                <wp:extent cx="222250" cy="560070"/>
                <wp:effectExtent l="4445" t="4445" r="20955" b="698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560070"/>
                          <a:chOff x="7396" y="2197"/>
                          <a:chExt cx="350" cy="882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7396" y="2729"/>
                            <a:ext cx="350" cy="350"/>
                            <a:chOff x="7406" y="2729"/>
                            <a:chExt cx="350" cy="350"/>
                          </a:xfrm>
                        </wpg:grpSpPr>
                        <wps:wsp>
                          <wps:cNvPr id="324" name="信息"/>
                          <wps:cNvSpPr/>
                          <wps:spPr>
                            <a:xfrm>
                              <a:off x="7472" y="2831"/>
                              <a:ext cx="219" cy="1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7406" y="2729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7396" y="2197"/>
                            <a:ext cx="350" cy="350"/>
                            <a:chOff x="7421" y="2197"/>
                            <a:chExt cx="350" cy="350"/>
                          </a:xfrm>
                        </wpg:grpSpPr>
                        <wps:wsp>
                          <wps:cNvPr id="44" name="椭圆 40"/>
                          <wps:cNvSpPr/>
                          <wps:spPr>
                            <a:xfrm>
                              <a:off x="7421" y="2197"/>
                              <a:ext cx="351" cy="35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46679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4" name="电话"/>
                          <wps:cNvSpPr/>
                          <wps:spPr>
                            <a:xfrm>
                              <a:off x="7506" y="2270"/>
                              <a:ext cx="181" cy="2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679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65pt;margin-top:23.7pt;height:44.1pt;width:17.5pt;z-index:251675648;mso-width-relative:page;mso-height-relative:page;" coordorigin="7396,2197" coordsize="350,882" o:gfxdata="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ADSN3LZAAAACgEAAA8A&#10;AAAAAAAAAQAgAAAAIgAAAGRycy9kb3ducmV2LnhtbFBLAQIUABQAAAAIAIdO4kBCxJXJGQgAAHoc&#10;AAAOAAAAAAAAAAEAIAAAACgBAABkcnMvZTJvRG9jLnhtbFBLBQYAAAAABgAGAFkBAACzCwAAAAA=&#10;">
                <o:lock v:ext="edit" aspectratio="f"/>
                <v:group id="_x0000_s1026" o:spid="_x0000_s1026" o:spt="203" style="position:absolute;left:7396;top:2729;height:350;width:350;" coordorigin="7406,2729" coordsize="350,35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信息" o:spid="_x0000_s1026" o:spt="100" style="position:absolute;left:7472;top:2831;height:148;width:219;v-text-anchor:middle;" fillcolor="#466797" filled="t" stroked="f" coordsize="4974795,3320682" o:gfxdata="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Al27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7406;top:2729;height:351;width:351;v-text-anchor:middle;" filled="f" stroked="t" coordsize="21600,21600" o:gfxdata="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q+I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7396;top:2197;height:350;width:350;" coordorigin="7421,2197" coordsize="350,35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0" o:spid="_x0000_s1026" o:spt="3" type="#_x0000_t3" style="position:absolute;left:7421;top:2197;height:351;width:351;v-text-anchor:middle;" filled="f" stroked="t" coordsize="21600,21600" o:gfxdata="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H+g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66797 [3204]" joinstyle="round"/>
                    <v:imagedata o:title=""/>
                    <o:lock v:ext="edit" aspectratio="f"/>
                  </v:shape>
                  <v:shape id="电话" o:spid="_x0000_s1026" o:spt="100" style="position:absolute;left:7506;top:2270;height:205;width:181;v-text-anchor:middle;" fillcolor="#466797" filled="t" stroked="f" coordsize="396520,469210" o:gfxdata="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CV0OLgAAADcAAAA&#10;DwAAAAAAAAABACAAAAAiAAAAZHJzL2Rvd25yZXYueG1sUEsBAhQAFAAAAAgAh07iQDMvBZ47AAAA&#10;OQAAABAAAAAAAAAAAQAgAAAABwEAAGRycy9zaGFwZXhtbC54bWxQSwUGAAAAAAYABgBbAQAAsQMA&#10;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1480185</wp:posOffset>
                </wp:positionV>
                <wp:extent cx="6237605" cy="1005840"/>
                <wp:effectExtent l="0" t="0" r="0" b="0"/>
                <wp:wrapNone/>
                <wp:docPr id="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E041BE4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—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26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6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上海杉达学院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软件工程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 w14:paraId="488D451E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主修课程：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操作系统，软件测试，软件建模技术，数据库，数据结构，Python，Java，算法设计，软件架构，DevOps，计算机网络</w:t>
                            </w:r>
                          </w:p>
                          <w:p w14:paraId="51159830">
                            <w:pPr>
                              <w:pStyle w:val="2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20" w:lineRule="exact"/>
                              <w:ind w:left="840" w:firstLine="0" w:firstLineChars="0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33.2pt;margin-top:116.55pt;height:79.2pt;width:491.15pt;z-index:251660288;mso-width-relative:page;mso-height-relative:page;" filled="f" stroked="f" coordsize="21600,21600" o:gfxdata="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qQzerYAAAACwEAAA8AAAAAAAAAAQAgAAAAIgAAAGRycy9kb3ducmV2LnhtbFBLAQIUABQA&#10;AAAIAIdO4kD29a9ttwEAAFk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E041BE4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—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26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6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上海杉达学院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             软件工程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eastAsia="zh-CN"/>
                        </w:rPr>
                        <w:t>）</w:t>
                      </w:r>
                    </w:p>
                    <w:p w14:paraId="488D451E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主修课程：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操作系统，软件测试，软件建模技术，数据库，数据结构，Python，Java，算法设计，软件架构，DevOps，计算机网络</w:t>
                      </w:r>
                    </w:p>
                    <w:p w14:paraId="51159830">
                      <w:pPr>
                        <w:pStyle w:val="21"/>
                        <w:tabs>
                          <w:tab w:val="left" w:pos="720"/>
                        </w:tabs>
                        <w:adjustRightInd w:val="0"/>
                        <w:snapToGrid w:val="0"/>
                        <w:spacing w:line="420" w:lineRule="exact"/>
                        <w:ind w:left="840" w:firstLine="0" w:firstLineChars="0"/>
                        <w:rPr>
                          <w:rFonts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5734685</wp:posOffset>
                </wp:positionV>
                <wp:extent cx="6191250" cy="50228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54075" y="6649085"/>
                          <a:ext cx="6191250" cy="502285"/>
                          <a:chOff x="5168" y="13948"/>
                          <a:chExt cx="9750" cy="79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170" y="13948"/>
                            <a:ext cx="1625" cy="694"/>
                            <a:chOff x="1630" y="13948"/>
                            <a:chExt cx="1625" cy="694"/>
                          </a:xfrm>
                        </wpg:grpSpPr>
                        <wps:wsp>
                          <wps:cNvPr id="3" name="自选图形 60"/>
                          <wps:cNvSpPr/>
                          <wps:spPr>
                            <a:xfrm>
                              <a:off x="1630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7" name="文本框 55"/>
                          <wps:cNvSpPr txBox="1"/>
                          <wps:spPr>
                            <a:xfrm>
                              <a:off x="1729" y="13948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0C61E3D8"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6C547207"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8" name="自选图形 56"/>
                        <wps:cNvCnPr/>
                        <wps:spPr>
                          <a:xfrm>
                            <a:off x="5168" y="14739"/>
                            <a:ext cx="975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10171" y="13960"/>
                            <a:ext cx="1616" cy="694"/>
                            <a:chOff x="6631" y="13960"/>
                            <a:chExt cx="1616" cy="694"/>
                          </a:xfrm>
                        </wpg:grpSpPr>
                        <wps:wsp>
                          <wps:cNvPr id="31" name="自选图形 61"/>
                          <wps:cNvSpPr/>
                          <wps:spPr>
                            <a:xfrm>
                              <a:off x="6631" y="14147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2" name="文本框 62"/>
                          <wps:cNvSpPr txBox="1"/>
                          <wps:spPr>
                            <a:xfrm>
                              <a:off x="6721" y="13960"/>
                              <a:ext cx="1527" cy="6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7E09CB5"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rFonts w:ascii="微软雅黑" w:hAnsi="微软雅黑" w:eastAsia="微软雅黑"/>
                                    <w:b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核心优势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32"/>
                                    <w:szCs w:val="32"/>
                                  </w:rPr>
                                  <w:t xml:space="preserve">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Bookman Old Style" w:hAnsi="Times New Roman" w:eastAsia="微软雅黑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4117ED8C"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276" w:lineRule="auto"/>
                                  <w:ind w:firstLine="300" w:firstLineChars="150"/>
                                  <w:rPr>
                                    <w:rFonts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F243E"/>
                                    <w:kern w:val="24"/>
                                    <w:sz w:val="20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451.55pt;height:39.55pt;width:487.5pt;z-index:251672576;mso-width-relative:page;mso-height-relative:page;" coordorigin="5168,13948" coordsize="9750,791" o:gfxdata="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LDnxRHbAAAA&#10;CwEAAA8AAAAAAAAAAQAgAAAAIgAAAGRycy9kb3ducmV2LnhtbFBLAQIUABQAAAAIAIdO4kAZXig+&#10;4gMAABwOAAAOAAAAAAAAAAEAIAAAACoBAABkcnMvZTJvRG9jLnhtbFBLBQYAAAAABgAGAFkBAAB+&#10;BwAAAAA=&#10;">
                <o:lock v:ext="edit" aspectratio="f"/>
                <v:group id="_x0000_s1026" o:spid="_x0000_s1026" o:spt="203" style="position:absolute;left:5170;top:13948;height:694;width:1625;" coordorigin="1630,13948" coordsize="1625,69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自选图形 60" o:spid="_x0000_s1026" o:spt="2" style="position:absolute;left:1630;top:14147;height:412;width:1527;" fillcolor="#466797" filled="t" stroked="f" coordsize="21600,21600" arcsize="0.166666666666667" o:gfxdata="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+VLHb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55" o:spid="_x0000_s1026" o:spt="202" type="#_x0000_t202" style="position:absolute;left:1729;top:13948;height:695;width:152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C61E3D8"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6C547207"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自选图形 56" o:spid="_x0000_s1026" o:spt="32" type="#_x0000_t32" style="position:absolute;left:5168;top:14739;height:0;width:9751;" filled="f" stroked="t" coordsize="21600,21600" o:gfxdata="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wiRQ7gAAADbAAAA&#10;DwAAAAAAAAABACAAAAAiAAAAZHJzL2Rvd25yZXYueG1sUEsBAhQAFAAAAAgAh07iQDMvBZ47AAAA&#10;OQAAABAAAAAAAAAAAQAgAAAABwEAAGRycy9zaGFwZXhtbC54bWxQSwUGAAAAAAYABgBbAQAAsQMA&#10;AAAA&#10;">
                  <v:fill on="f" focussize="0,0"/>
                  <v:stroke color="#466797" joinstyle="round"/>
                  <v:imagedata o:title=""/>
                  <o:lock v:ext="edit" aspectratio="f"/>
                </v:shape>
                <v:group id="_x0000_s1026" o:spid="_x0000_s1026" o:spt="203" style="position:absolute;left:10171;top:13960;height:694;width:1616;" coordorigin="6631,13960" coordsize="1616,69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61" o:spid="_x0000_s1026" o:spt="2" style="position:absolute;left:6631;top:14147;height:412;width:1527;" fillcolor="#466797" filled="t" stroked="f" coordsize="21600,21600" arcsize="0.166666666666667" o:gfxdata="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Kom8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/>
                    <v:imagedata o:title=""/>
                    <o:lock v:ext="edit" aspectratio="f"/>
                  </v:roundrect>
                  <v:shape id="文本框 62" o:spid="_x0000_s1026" o:spt="202" type="#_x0000_t202" style="position:absolute;left:6721;top:13960;height:695;width:1527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7E09CB5"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rFonts w:ascii="微软雅黑" w:hAnsi="微软雅黑" w:eastAsia="微软雅黑"/>
                              <w:b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核心优势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32"/>
                              <w:szCs w:val="32"/>
                            </w:rPr>
                            <w:t xml:space="preserve">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 w:ascii="Bookman Old Style" w:hAnsi="Times New Roman" w:eastAsia="微软雅黑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4117ED8C"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276" w:lineRule="auto"/>
                            <w:ind w:firstLine="300" w:firstLineChars="150"/>
                            <w:rPr>
                              <w:rFonts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F243E"/>
                              <w:kern w:val="24"/>
                              <w:sz w:val="20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4193540</wp:posOffset>
                </wp:positionV>
                <wp:extent cx="6519545" cy="1497965"/>
                <wp:effectExtent l="0" t="0" r="0" b="0"/>
                <wp:wrapNone/>
                <wp:docPr id="1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545" cy="149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8CF5AB7"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/>
                              </w:rPr>
                              <w:t>—20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网易</w:t>
                            </w: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66797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《七日世界》未发布新游测试</w:t>
                            </w:r>
                          </w:p>
                          <w:p w14:paraId="53ECF5A6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执行PC平台兼容性测试，覆盖5+显卡型号与5种分辨率组合，定位图形渲染异常问题15项</w:t>
                            </w:r>
                          </w:p>
                          <w:p w14:paraId="0C069071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参与万人同屏压力测试方案，使用Locust模拟玩家行为模型，发现服务器内存泄露导致TPS骤降问题</w:t>
                            </w:r>
                          </w:p>
                          <w:p w14:paraId="4CCBCF5A">
                            <w:pPr>
                              <w:pStyle w:val="21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1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成果：助力游戏首测Crash率低于0.1%，关键性能指标达标率100%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33.2pt;margin-top:330.2pt;height:117.95pt;width:513.35pt;z-index:251662336;mso-width-relative:page;mso-height-relative:page;" filled="f" stroked="f" coordsize="21600,21600" o:gfxdata="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AnI&#10;q9sAAAALAQAADwAAAAAAAAABACAAAAAiAAAAZHJzL2Rvd25yZXYueG1sUEsBAhQAFAAAAAgAh07i&#10;QAj+1GutAQAATQMAAA4AAAAAAAAAAQAgAAAAK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8CF5AB7"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06</w:t>
                      </w:r>
                      <w:r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/>
                        </w:rPr>
                        <w:t>—20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>07</w:t>
                      </w:r>
                      <w:r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网易</w:t>
                      </w:r>
                      <w:r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66797"/>
                          <w:sz w:val="22"/>
                          <w:szCs w:val="22"/>
                          <w:lang w:val="en-US" w:eastAsia="zh-CN"/>
                        </w:rPr>
                        <w:t xml:space="preserve">     《七日世界》未发布新游测试</w:t>
                      </w:r>
                    </w:p>
                    <w:p w14:paraId="53ECF5A6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执行PC平台兼容性测试，覆盖5+显卡型号与5种分辨率组合，定位图形渲染异常问题15项</w:t>
                      </w:r>
                    </w:p>
                    <w:p w14:paraId="0C069071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参与万人同屏压力测试方案，使用Locust模拟玩家行为模型，发现服务器内存泄露导致TPS骤降问题</w:t>
                      </w:r>
                    </w:p>
                    <w:p w14:paraId="4CCBCF5A">
                      <w:pPr>
                        <w:pStyle w:val="21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1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成果：助力游戏首测Crash率低于0.1%，关键性能指标达标率100%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1007110</wp:posOffset>
                </wp:positionV>
                <wp:extent cx="6174740" cy="473075"/>
                <wp:effectExtent l="0" t="0" r="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4740" cy="473075"/>
                          <a:chOff x="1609" y="3309"/>
                          <a:chExt cx="9724" cy="745"/>
                        </a:xfrm>
                      </wpg:grpSpPr>
                      <wps:wsp>
                        <wps:cNvPr id="11" name="直线 18"/>
                        <wps:cNvCnPr/>
                        <wps:spPr>
                          <a:xfrm flipV="1">
                            <a:off x="1609" y="4054"/>
                            <a:ext cx="972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679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1613" y="3309"/>
                            <a:ext cx="1631" cy="644"/>
                            <a:chOff x="1613" y="3309"/>
                            <a:chExt cx="1631" cy="644"/>
                          </a:xfrm>
                        </wpg:grpSpPr>
                        <wps:wsp>
                          <wps:cNvPr id="16" name="自选图形 23"/>
                          <wps:cNvSpPr/>
                          <wps:spPr>
                            <a:xfrm>
                              <a:off x="1613" y="3502"/>
                              <a:ext cx="1527" cy="4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46679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文本框 24"/>
                          <wps:cNvSpPr txBox="1"/>
                          <wps:spPr>
                            <a:xfrm>
                              <a:off x="1696" y="3309"/>
                              <a:ext cx="1548" cy="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0E816A2A">
                                <w:pPr>
                                  <w:pStyle w:val="8"/>
                                  <w:adjustRightInd w:val="0"/>
                                  <w:snapToGrid w:val="0"/>
                                  <w:spacing w:before="0" w:beforeAutospacing="0" w:after="0" w:afterAutospacing="0" w:line="540" w:lineRule="exact"/>
                                  <w:jc w:val="both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 w:themeColor="background1"/>
                                    <w:kern w:val="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1pt;margin-top:79.3pt;height:37.25pt;width:486.2pt;z-index:251665408;mso-width-relative:page;mso-height-relative:page;" coordorigin="1609,3309" coordsize="9724,745" o:gfxdata="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XKmSjdoAAAAL&#10;AQAADwAAAAAAAAABACAAAAAiAAAAZHJzL2Rvd25yZXYueG1sUEsBAhQAFAAAAAgAh07iQOJp0Stw&#10;AwAAjgkAAA4AAAAAAAAAAQAgAAAAKQEAAGRycy9lMm9Eb2MueG1sUEsFBgAAAAAGAAYAWQEAAAsH&#10;AAAAAA==&#10;">
                <o:lock v:ext="edit" aspectratio="f"/>
                <v:line id="直线 18" o:spid="_x0000_s1026" o:spt="20" style="position:absolute;left:1609;top:4054;flip:y;height:0;width:9725;" filled="f" stroked="t" coordsize="21600,21600" o:gfxdata="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rnBavQAA&#10;ANsAAAAPAAAAAAAAAAEAIAAAACIAAABkcnMvZG93bnJldi54bWxQSwECFAAUAAAACACHTuJAMy8F&#10;njsAAAA5AAAAEAAAAAAAAAABACAAAAAMAQAAZHJzL3NoYXBleG1sLnhtbFBLBQYAAAAABgAGAFsB&#10;AAC2AwAAAAA=&#10;">
                  <v:fill on="f" focussize="0,0"/>
                  <v:stroke color="#466797" joinstyle="round"/>
                  <v:imagedata o:title=""/>
                  <o:lock v:ext="edit" aspectratio="f"/>
                </v:line>
                <v:group id="_x0000_s1026" o:spid="_x0000_s1026" o:spt="203" style="position:absolute;left:1613;top:3309;height:644;width:1631;" coordorigin="1613,3309" coordsize="1631,64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自选图形 23" o:spid="_x0000_s1026" o:spt="2" style="position:absolute;left:1613;top:3502;height:412;width:1527;" fillcolor="#466797" filled="t" stroked="f" coordsize="21600,21600" arcsize="0.166666666666667" o:gfxdata="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ZN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oundrect>
                  <v:shape id="文本框 24" o:spid="_x0000_s1026" o:spt="202" type="#_x0000_t202" style="position:absolute;left:1696;top:3309;height:645;width:1548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E816A2A">
                          <w:pPr>
                            <w:pStyle w:val="8"/>
                            <w:adjustRightInd w:val="0"/>
                            <w:snapToGrid w:val="0"/>
                            <w:spacing w:before="0" w:beforeAutospacing="0" w:after="0" w:afterAutospacing="0" w:line="540" w:lineRule="exact"/>
                            <w:jc w:val="both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 w:themeColor="background1"/>
                              <w:kern w:val="2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165735</wp:posOffset>
                </wp:positionV>
                <wp:extent cx="1438275" cy="878840"/>
                <wp:effectExtent l="0" t="0" r="0" b="0"/>
                <wp:wrapNone/>
                <wp:docPr id="2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7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BD6BB28">
                            <w:pPr>
                              <w:pStyle w:val="2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 w14:paraId="48D91096">
                            <w:pPr>
                              <w:pStyle w:val="21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52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A2F12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A2F12"/>
                                <w:kern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52.25pt;margin-top:13.05pt;height:69.2pt;width:113.25pt;z-index:251668480;mso-width-relative:page;mso-height-relative:page;" filled="f" stroked="f" coordsize="21600,21600" o:gfxdata="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h6Z2HWAAAACgEAAA8AAAAAAAAAAQAgAAAAIgAAAGRycy9kb3ducmV2LnhtbFBLAQIUABQA&#10;AAAIAIdO4kDfJ/kruQEAAFk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BD6BB28">
                      <w:pPr>
                        <w:pStyle w:val="21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 w14:paraId="48D91096">
                      <w:pPr>
                        <w:pStyle w:val="21"/>
                        <w:tabs>
                          <w:tab w:val="left" w:pos="720"/>
                        </w:tabs>
                        <w:adjustRightInd w:val="0"/>
                        <w:snapToGrid w:val="0"/>
                        <w:spacing w:line="520" w:lineRule="exact"/>
                        <w:ind w:firstLine="0" w:firstLineChars="0"/>
                        <w:rPr>
                          <w:rFonts w:ascii="微软雅黑" w:hAnsi="微软雅黑" w:eastAsia="微软雅黑"/>
                          <w:color w:val="4A2F12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住址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auto"/>
                          <w:kern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A2F12"/>
                          <w:kern w:val="24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-963930</wp:posOffset>
                </wp:positionV>
                <wp:extent cx="389255" cy="10753725"/>
                <wp:effectExtent l="0" t="0" r="10795" b="952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0753725"/>
                        </a:xfrm>
                        <a:prstGeom prst="rect">
                          <a:avLst/>
                        </a:prstGeom>
                        <a:solidFill>
                          <a:srgbClr val="466797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3.65pt;margin-top:-75.9pt;height:846.75pt;width:30.65pt;z-index:251659264;mso-width-relative:page;mso-height-relative:page;" fillcolor="#466797" filled="t" stroked="f" coordsize="21600,21600" o:gfxdata="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n2CUc3AAAAA8BAAAPAAAAAAAAAAEAIAAAACIAAABkcnMvZG93bnJldi54&#10;bWxQSwECFAAUAAAACACHTuJAa6+zJb0BAABpAwAADgAAAAAAAAABACAAAAAr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1D2E1"/>
    <w:multiLevelType w:val="singleLevel"/>
    <w:tmpl w:val="57F1D2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376092" w:themeColor="accent1" w:themeShade="BF"/>
      </w:rPr>
    </w:lvl>
  </w:abstractNum>
  <w:abstractNum w:abstractNumId="1">
    <w:nsid w:val="57F69446"/>
    <w:multiLevelType w:val="singleLevel"/>
    <w:tmpl w:val="57F694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376092" w:themeColor="accent1" w:themeShade="BF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lNzRlMTg4OTY5ZGRhMzFkOTJlNGFhNjk5NzkyN2QifQ=="/>
  </w:docVars>
  <w:rsids>
    <w:rsidRoot w:val="52401D52"/>
    <w:rsid w:val="001C47BD"/>
    <w:rsid w:val="003673AE"/>
    <w:rsid w:val="00592115"/>
    <w:rsid w:val="0060148D"/>
    <w:rsid w:val="0068212C"/>
    <w:rsid w:val="006E7E80"/>
    <w:rsid w:val="007916BC"/>
    <w:rsid w:val="0081325B"/>
    <w:rsid w:val="00833991"/>
    <w:rsid w:val="00937838"/>
    <w:rsid w:val="00BB3973"/>
    <w:rsid w:val="00C1483D"/>
    <w:rsid w:val="00D10703"/>
    <w:rsid w:val="00D77FFC"/>
    <w:rsid w:val="00DB1EB3"/>
    <w:rsid w:val="00E21B0A"/>
    <w:rsid w:val="00E8372E"/>
    <w:rsid w:val="00EA1F49"/>
    <w:rsid w:val="00FA520C"/>
    <w:rsid w:val="00FE2A36"/>
    <w:rsid w:val="01E30AE9"/>
    <w:rsid w:val="050701C2"/>
    <w:rsid w:val="05925983"/>
    <w:rsid w:val="062E2E51"/>
    <w:rsid w:val="07041220"/>
    <w:rsid w:val="08D423B9"/>
    <w:rsid w:val="099011EC"/>
    <w:rsid w:val="18320A4C"/>
    <w:rsid w:val="1B2F6F40"/>
    <w:rsid w:val="1CA95DC4"/>
    <w:rsid w:val="1D2B032E"/>
    <w:rsid w:val="1E5B684D"/>
    <w:rsid w:val="1ED325B6"/>
    <w:rsid w:val="218D76F1"/>
    <w:rsid w:val="25781D74"/>
    <w:rsid w:val="26252F66"/>
    <w:rsid w:val="2CC73098"/>
    <w:rsid w:val="3BF769C5"/>
    <w:rsid w:val="3DA51F3E"/>
    <w:rsid w:val="3FA11776"/>
    <w:rsid w:val="488648DA"/>
    <w:rsid w:val="4A27264A"/>
    <w:rsid w:val="51AA4BC5"/>
    <w:rsid w:val="52401D52"/>
    <w:rsid w:val="52AB367B"/>
    <w:rsid w:val="56430491"/>
    <w:rsid w:val="588E017E"/>
    <w:rsid w:val="5BD9622F"/>
    <w:rsid w:val="5CA31E75"/>
    <w:rsid w:val="61002342"/>
    <w:rsid w:val="623E44F3"/>
    <w:rsid w:val="674B3C18"/>
    <w:rsid w:val="67506E80"/>
    <w:rsid w:val="67914DBB"/>
    <w:rsid w:val="699A1661"/>
    <w:rsid w:val="6AD06270"/>
    <w:rsid w:val="6EF327D0"/>
    <w:rsid w:val="70826895"/>
    <w:rsid w:val="70B0200B"/>
    <w:rsid w:val="717C4ECA"/>
    <w:rsid w:val="75C36A6F"/>
    <w:rsid w:val="7A264494"/>
    <w:rsid w:val="7F14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">
    <w:name w:val="标题 Char"/>
    <w:basedOn w:val="11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副标题 Char"/>
    <w:basedOn w:val="11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页眉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kern w:val="2"/>
      <w:sz w:val="18"/>
      <w:szCs w:val="18"/>
    </w:rPr>
  </w:style>
  <w:style w:type="paragraph" w:customStyle="1" w:styleId="21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7491;&#24335;&#31616;&#21382;&#31616;&#32422;&#31616;&#21382;&#21830;&#21153;&#31616;&#21382;&#31616;&#27905;&#31616;&#21382;&#27714;&#32844;&#31616;&#21382;33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简历-正式简历简约简历商务简历简洁简历求职简历334.docx</Template>
  <Pages>1</Pages>
  <Words>0</Words>
  <Characters>0</Characters>
  <Lines>1</Lines>
  <Paragraphs>1</Paragraphs>
  <TotalTime>55</TotalTime>
  <ScaleCrop>false</ScaleCrop>
  <LinksUpToDate>false</LinksUpToDate>
  <CharactersWithSpaces>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2017-07-14T06:19:00Z</dcterms:created>
  <dc:creator>kedao</dc:creator>
  <cp:lastModifiedBy>小花的春天</cp:lastModifiedBy>
  <dcterms:modified xsi:type="dcterms:W3CDTF">2025-06-20T12:43:30Z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27A82BCECF5448328B260831893B950C_13</vt:lpwstr>
  </property>
  <property fmtid="{D5CDD505-2E9C-101B-9397-08002B2CF9AE}" pid="4" name="KSOTemplateDocerSaveRecord">
    <vt:lpwstr>eyJoZGlkIjoiZmM2ZTY3MTVmN2MxYjJmNjFkNmQxMmNmMTY3YjI0ODciLCJ1c2VySWQiOiI4MDU2NjMzMjAifQ==</vt:lpwstr>
  </property>
</Properties>
</file>